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9252924"/>
        <w:docPartObj>
          <w:docPartGallery w:val="Cover Pages"/>
          <w:docPartUnique/>
        </w:docPartObj>
      </w:sdtPr>
      <w:sdtEndPr>
        <w:rPr>
          <w:rFonts w:ascii="Arial" w:eastAsia="Georgia" w:hAnsi="Arial" w:cs="Arial"/>
          <w:color w:val="002060"/>
          <w:sz w:val="64"/>
          <w:szCs w:val="22"/>
          <w:lang w:val="es-ES_tradnl" w:bidi="en-US"/>
        </w:rPr>
      </w:sdtEndPr>
      <w:sdtContent>
        <w:p w:rsidR="00B52F10" w:rsidRDefault="00B52F1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0EFE34E0" wp14:editId="493F2D5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131445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217240" id="Grupo 149" o:spid="_x0000_s1026" style="position:absolute;margin-left:0;margin-top:10.35pt;width:8in;height:95.7pt;z-index:251668480;mso-width-percent:941;mso-height-percent:121;mso-position-horizontal:center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2StKX2wAAAAgBAAAPAAAA&#10;ZHJzL2Rvd25yZXYueG1sTI/BTsMwEETvSPyDtZW4UccWFJTGqSgSH0BBqEc3XpKo8TqNnTbh69me&#10;4Lgzq5k3xWbynTjjENtABtQyA4FUBddSbeDz4+3+GURMlpztAqGBGSNsytubwuYuXOgdz7tUCw6h&#10;mFsDTUp9LmWsGvQ2LkOPxN53GLxNfA61dIO9cLjvpM6ylfS2JW5obI+vDVbH3ei5d6+3o/qZZ5L7&#10;r+O2n1en8eFkzN1ielmDSDilv2e44jM6lMx0CCO5KDoDPCQZ0NkTiKurHjUrB1aUViDLQv4fUP4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7BB7D1C" wp14:editId="0EBB63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41C" w:rsidRDefault="0081341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7BB7D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74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:rsidR="0081341C" w:rsidRDefault="0081341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52F10" w:rsidRDefault="00B52F10">
          <w:pPr>
            <w:rPr>
              <w:rFonts w:ascii="Arial" w:eastAsia="Georgia" w:hAnsi="Arial" w:cs="Arial"/>
              <w:color w:val="002060"/>
              <w:sz w:val="64"/>
              <w:szCs w:val="22"/>
              <w:lang w:val="es-ES_tradnl" w:bidi="en-U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E42406" wp14:editId="5C46D8D0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2155825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341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F590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Ejercicios de bucles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341C" w:rsidRDefault="006F59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Programación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E42406" id="Cuadro de texto 154" o:spid="_x0000_s1027" type="#_x0000_t202" style="position:absolute;left:0;text-align:left;margin-left:17.45pt;margin-top:169.7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" filled="f" stroked="f" strokeweight=".5pt">
                    <v:textbox inset="126pt,0,54pt,0">
                      <w:txbxContent>
                        <w:p w:rsidR="0081341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F590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Ejercicios de bucles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341C" w:rsidRDefault="006F59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Programación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eastAsia="Georgia" w:hAnsi="Arial" w:cs="Arial"/>
              <w:color w:val="002060"/>
              <w:sz w:val="64"/>
              <w:szCs w:val="22"/>
              <w:lang w:val="es-ES_tradnl" w:bidi="en-US"/>
            </w:rPr>
            <w:br w:type="page"/>
          </w:r>
        </w:p>
      </w:sdtContent>
    </w:sdt>
    <w:sdt>
      <w:sdtPr>
        <w:rPr>
          <w:color w:val="1F3864" w:themeColor="accent1" w:themeShade="80"/>
        </w:rPr>
        <w:alias w:val="Aprendizaje basado en proyectos:"/>
        <w:tag w:val="Aprendizaje basado en proyectos:"/>
        <w:id w:val="1774592350"/>
        <w:placeholder>
          <w:docPart w:val="D11EA9ADFA5B4D25BAA95379CC8F9F70"/>
        </w:placeholder>
        <w:temporary/>
        <w:showingPlcHdr/>
        <w15:appearance w15:val="hidden"/>
      </w:sdtPr>
      <w:sdtContent>
        <w:p w:rsidR="00076856" w:rsidRPr="009D7395" w:rsidRDefault="0081341C" w:rsidP="00E01F80">
          <w:pPr>
            <w:pStyle w:val="Ttulo"/>
            <w:ind w:left="142"/>
            <w:rPr>
              <w:color w:val="1F3864" w:themeColor="accent1" w:themeShade="80"/>
            </w:rPr>
          </w:pPr>
          <w:r>
            <w:rPr>
              <w:color w:val="1F3864" w:themeColor="accent1" w:themeShade="80"/>
              <w:lang w:bidi="es-ES"/>
            </w:rPr>
            <w:t>Insertar título tema o módulo</w:t>
          </w:r>
        </w:p>
      </w:sdtContent>
    </w:sdt>
    <w:p w:rsidR="00076856" w:rsidRPr="009D7395" w:rsidRDefault="00000000" w:rsidP="00E01F80">
      <w:pPr>
        <w:pStyle w:val="Ttulo"/>
        <w:ind w:left="142"/>
        <w:rPr>
          <w:color w:val="1F3864" w:themeColor="accent1" w:themeShade="80"/>
        </w:rPr>
      </w:pPr>
      <w:sdt>
        <w:sdtPr>
          <w:rPr>
            <w:color w:val="1F3864" w:themeColor="accent1" w:themeShade="80"/>
          </w:rPr>
          <w:alias w:val="Inserte un título de proyecto llamativo:"/>
          <w:tag w:val="Inserte un título de proyecto llamativo:"/>
          <w:id w:val="1718616005"/>
          <w:placeholder>
            <w:docPart w:val="34E99B9DD68E43AA8FA6242D1CD39C67"/>
          </w:placeholder>
          <w:temporary/>
          <w:showingPlcHdr/>
          <w15:appearance w15:val="hidden"/>
        </w:sdtPr>
        <w:sdtContent>
          <w:r w:rsidR="00874AA1" w:rsidRPr="009D7395">
            <w:rPr>
              <w:color w:val="1F3864" w:themeColor="accent1" w:themeShade="80"/>
              <w:lang w:bidi="es-ES"/>
            </w:rPr>
            <w:t xml:space="preserve">Insertar </w:t>
          </w:r>
          <w:r w:rsidR="0081341C">
            <w:rPr>
              <w:color w:val="1F3864" w:themeColor="accent1" w:themeShade="80"/>
              <w:lang w:bidi="es-ES"/>
            </w:rPr>
            <w:t>otro</w:t>
          </w:r>
          <w:r w:rsidR="00874AA1" w:rsidRPr="009D7395">
            <w:rPr>
              <w:color w:val="1F3864" w:themeColor="accent1" w:themeShade="80"/>
              <w:lang w:bidi="es-ES"/>
            </w:rPr>
            <w:t xml:space="preserve"> título</w:t>
          </w:r>
        </w:sdtContent>
      </w:sdt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32"/>
          <w:szCs w:val="32"/>
        </w:rPr>
      </w:pPr>
      <w:r>
        <w:rPr>
          <w:rFonts w:ascii="DejaVuSans-Bold" w:hAnsi="DejaVuSans-Bold" w:cs="DejaVuSans-Bold"/>
          <w:b/>
          <w:bCs/>
          <w:color w:val="000000"/>
          <w:sz w:val="32"/>
          <w:szCs w:val="32"/>
        </w:rPr>
        <w:t>5.4 Ejercicios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ltiplos de 5 de 0 a 100 utilizando un bucle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for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ltiplos de 5 de 0 a 100 utilizando un bucle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while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ltiplos de 5 de 0 a 100 utilizando un bucle </w:t>
      </w:r>
      <w:r>
        <w:rPr>
          <w:rFonts w:ascii="AnonymousPro" w:hAnsi="AnonymousPro" w:cs="AnonymousPro"/>
          <w:color w:val="000000"/>
          <w:sz w:val="16"/>
          <w:szCs w:val="16"/>
        </w:rPr>
        <w:t>do-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while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del 320 al 160, contando de 20 en 20 hacia atr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utilizando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un bucle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for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del 320 al 160, contando de 20 en 20 hacia atr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utilizando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un bucle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while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del 320 al 160, contando de 20 en 20 utilizando un bucle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AnonymousPro" w:hAnsi="AnonymousPro" w:cs="AnonymousPro"/>
          <w:color w:val="000000"/>
          <w:sz w:val="16"/>
          <w:szCs w:val="16"/>
        </w:rPr>
        <w:t>do-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while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el control de acceso a una caja fuerte. La combinaci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ser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un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de 4 cifras. El programa nos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la combinaci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para abrirla. Si no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acertamos, se nos mostrar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el mensaje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“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Lo siento, esa no es la combinaci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”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y si acertamos se nos 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“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La caja fuerte se ha abierto satisfactoriamente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”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Tendremos cuatro oportunidades para abrir la caja fuerte.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la tabla de multiplicar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nos diga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tiene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por teclado. Este ejercicio es equivalente a otro realizado anteriormente, con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salvedad de que el anterior estaba limitado a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5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como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ximo. En esta ocasi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n, hay que realizar el ejercicio utilizando bucles;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esta manera, la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nica limitaci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en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de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la establece el tipo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dato que se utilice (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o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>).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calcule la media de un conjunto de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positivos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introducidos por teclado. A priori, el programa no sabe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se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El usuario indicar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que ha terminado de introducir los datos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cuando meta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negativo.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lastRenderedPageBreak/>
        <w:t>Ejercicio 11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muestre en tres columnas, el cuadrado y el cubo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los 5 primeros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enteros a partir de uno que se introduce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muestre los n primeros 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rminos de la serie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Fibonacci. El primer 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rmino de la serie de Fibonacci es 0, el segundo es 1 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resto se calcula sumando los dos anteriores, por lo que tendr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amos que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rminos son 0, 1, 1, 2, 3, 5, 8, 13, 21, 34, 55, 89, 144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…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n se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introducir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lea una lista de diez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y determine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son positivos, y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 son negativos.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pida una base y un exponente (entero positivo) y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calcule la potencia.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Escribe un programa </w:t>
      </w:r>
      <w:proofErr w:type="gramStart"/>
      <w:r>
        <w:rPr>
          <w:rFonts w:ascii="DejaVuSans" w:eastAsia="DejaVuSans" w:hAnsi="DejaVuSans-Bold" w:cs="DejaVuSans"/>
          <w:color w:val="000000"/>
          <w:sz w:val="20"/>
          <w:szCs w:val="20"/>
        </w:rPr>
        <w:t>que</w:t>
      </w:r>
      <w:proofErr w:type="gram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dados dos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meros, uno real (base) y un entero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positivo (exponente), saque por pantalla todas las potencias con base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numero dado y exponentes entre uno y el exponente introducido. No se deben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utilizar funciones de exponenciaci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Por ejemplo, si introducimos el 2 y el 5,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 deber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mostrar 2</w:t>
      </w:r>
      <w:r>
        <w:rPr>
          <w:rFonts w:ascii="DejaVuSans" w:eastAsia="DejaVuSans" w:hAnsi="DejaVuSans-Bold" w:cs="DejaVuSans"/>
          <w:color w:val="000000"/>
          <w:sz w:val="13"/>
          <w:szCs w:val="13"/>
        </w:rPr>
        <w:t>1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, 2</w:t>
      </w:r>
      <w:r>
        <w:rPr>
          <w:rFonts w:ascii="DejaVuSans" w:eastAsia="DejaVuSans" w:hAnsi="DejaVuSans-Bold" w:cs="DejaVuSans"/>
          <w:color w:val="000000"/>
          <w:sz w:val="13"/>
          <w:szCs w:val="13"/>
        </w:rPr>
        <w:t>2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, 2</w:t>
      </w:r>
      <w:r>
        <w:rPr>
          <w:rFonts w:ascii="DejaVuSans" w:eastAsia="DejaVuSans" w:hAnsi="DejaVuSans-Bold" w:cs="DejaVuSans"/>
          <w:color w:val="000000"/>
          <w:sz w:val="13"/>
          <w:szCs w:val="13"/>
        </w:rPr>
        <w:t>3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, 2</w:t>
      </w:r>
      <w:r>
        <w:rPr>
          <w:rFonts w:ascii="DejaVuSans" w:eastAsia="DejaVuSans" w:hAnsi="DejaVuSans-Bold" w:cs="DejaVuSans"/>
          <w:color w:val="000000"/>
          <w:sz w:val="13"/>
          <w:szCs w:val="13"/>
        </w:rPr>
        <w:t xml:space="preserve">4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y 2</w:t>
      </w:r>
      <w:r>
        <w:rPr>
          <w:rFonts w:ascii="DejaVuSans" w:eastAsia="DejaVuSans" w:hAnsi="DejaVuSans-Bold" w:cs="DejaVuSans"/>
          <w:color w:val="000000"/>
          <w:sz w:val="13"/>
          <w:szCs w:val="13"/>
        </w:rPr>
        <w:t>5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diga si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por teclado es o no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primo.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primo es aquel que 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lo es divisible entre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 mismo y la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unidad.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sume los 100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siguientes 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y positivo introducido por teclado. Se debe comprobar que el dato introducido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 correcto (que es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positivo).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obtenga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enteros comprendidos entre dos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introducidos por teclado y validados como distintos, el programa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empezar por el menor de los enteros introducidos e ir incrementando de 7 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7.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19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por pantalla. La altura se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pedir por teclado. El car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cter con el que se pinta la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tambi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se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pedir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Igual que el ejercicio anterior pero esta vez se debe pintar una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hueca.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vaya pidiendo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hasta que se introduzca un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numero negativo y nos diga cuantos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se han introducido, la media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los impares y el mayor de los pares.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negativo 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lo se utiliza para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indicar el final de la introducci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n de </w:t>
      </w:r>
      <w:proofErr w:type="gramStart"/>
      <w:r>
        <w:rPr>
          <w:rFonts w:ascii="DejaVuSans" w:eastAsia="DejaVuSans" w:hAnsi="DejaVuSans-Bold" w:cs="DejaVuSans"/>
          <w:color w:val="000000"/>
          <w:sz w:val="20"/>
          <w:szCs w:val="20"/>
        </w:rPr>
        <w:t>datos</w:t>
      </w:r>
      <w:proofErr w:type="gram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pero no se incluye en el c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mputo.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Muestra por pantalla todos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primos entre 2 y 100, ambos incluidos.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permita ir introduciendo una serie indeterminada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meros mientras su suma no supere el valor 10000. Cuando esto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ltimo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ocurra, se debe mostrar el total acumulado, el contador de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introducidos y la media.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lea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 </w:t>
      </w:r>
      <w:r>
        <w:rPr>
          <w:rFonts w:ascii="AnonymousPro" w:hAnsi="AnonymousPro" w:cs="AnonymousPro"/>
          <w:color w:val="000000"/>
          <w:sz w:val="16"/>
          <w:szCs w:val="16"/>
        </w:rPr>
        <w:t xml:space="preserve">n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e imprima una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de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con </w:t>
      </w:r>
      <w:r>
        <w:rPr>
          <w:rFonts w:ascii="AnonymousPro" w:hAnsi="AnonymousPro" w:cs="AnonymousPro"/>
          <w:color w:val="000000"/>
          <w:sz w:val="16"/>
          <w:szCs w:val="16"/>
        </w:rPr>
        <w:t xml:space="preserve">n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filas como en la siguiente figura: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12321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1234321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pida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por teclado y que luego muestre ese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al rev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pida primero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y a continuaci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un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programa nos debe dar la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(o posiciones) contando de izquierda 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derecha que ocupa ese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en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muestre, cuente y sume los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ltiplos de 3 que hay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entre 1 y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le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Escribe un programa que calcule </w:t>
      </w:r>
      <w:proofErr w:type="gramStart"/>
      <w:r>
        <w:rPr>
          <w:rFonts w:ascii="DejaVuSans" w:eastAsia="DejaVuSans" w:hAnsi="DejaVuSans-Bold" w:cs="DejaVuSans"/>
          <w:color w:val="000000"/>
          <w:sz w:val="20"/>
          <w:szCs w:val="20"/>
        </w:rPr>
        <w:t>el factorial</w:t>
      </w:r>
      <w:proofErr w:type="gram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le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 por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entero: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6! = 720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29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muestre por pantalla todos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enteros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positivos menores a uno le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 por teclado que no sean divisibles entre otro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tambi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le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 de igual forma.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Realiza </w:t>
      </w:r>
      <w:proofErr w:type="gramStart"/>
      <w:r>
        <w:rPr>
          <w:rFonts w:ascii="DejaVuSans" w:eastAsia="DejaVuSans" w:hAnsi="DejaVuSans-Bold" w:cs="DejaVuSans"/>
          <w:color w:val="000000"/>
          <w:sz w:val="20"/>
          <w:szCs w:val="20"/>
        </w:rPr>
        <w:t>una programa</w:t>
      </w:r>
      <w:proofErr w:type="gram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que calcule las horas transcurridas entre dos horas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as de la semana. No se tendr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en cuenta los minutos ni los segundos.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de la semana se puede pedir como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(del 1 al 7) o como una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cadena (de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“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lunes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”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a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“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domingo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”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). Se debe comprobar que el usuario introduce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los datos correctamente y que el segundo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es posterior al primero.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primera hora.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Día: lunes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Hora: 18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segunda hora.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Día: martes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Hora: 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Entre las 18:00h del lunes y las 20:00h del martes hay 26 hora/s.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Realiza un programa que pinte la letra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L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por pantalla hecha con asteriscos.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programa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la altura. El palo horizontal de la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L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tendr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una longitud de la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mitad (divisi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entera entre 2) de la altura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uno.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altura de la L: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que, dado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positivo, diga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les son 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 suman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pares.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pares se deben mostrar en orden,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izquierda a derecha. Usa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en lugar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donde sea necesario para admitir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94026782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pares: 4 0 2 6 8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Suma de los dígitos pares: 22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31779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pares: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Suma de los dígitos pares: 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2404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pares: 2 4 0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Suma de los dígitos pares: 10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Realiza un programa que pinte la letra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U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por pantalla hecha con asteriscos.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programa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la altura. F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jate que el programa inserta un espacio y pinta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dos asteriscos menos en la base para simular la curvatura de las esquinas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inferiores.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altura de la U: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altura de la U: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lastRenderedPageBreak/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pida dos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por teclado y que luego mezcle 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diferentes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pares y los impares. Se van comprobando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de la siguiente manera: primer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del primer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mero, primer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del segundo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mero, segundo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del primer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mero, segundo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segundo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mero, tercer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del primer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…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Para facilitar el ejercicio,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podemos suponer que el usuario introducir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la misma longitud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y que siempre habr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al menos un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gito par y uno impar. Usa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en lugar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donde sea necesario para admitir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número: 9402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otro número: 6782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formado por los dígitos pares es 640822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formado por los dígitos impares es 97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número: 137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otro número: 909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formado por los dígitos pares es 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formado por los dígitos impares es 19379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una X hecha de asteriscos. El programa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pedir la altura. Se debe comprobar que la altura sea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impar mayor 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igual a 3, en caso contrario se debe mostrar un 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de la X: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diga si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por teclado es o no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capic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a.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capic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se leen igual hacia delante y hacia atr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s.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programa debe aceptar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cualquier longitud siempre que lo permita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tipo, en caso contrario el ejercicio no se dar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por bueno. Se recomienda usar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en lugar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ya que el primero admite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678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678 no es capicúa.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2019102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2019102 es capicúa.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Realiza un conversor del sistema decimal al sistema de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“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palotes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”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47021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47021 en decimal es el | | | | - | | | | | | | - - | | - | en el sistema de palotes.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Realiza un programa que pinte un reloj de arena relleno hecho de asteriscos.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programa debe pedir la altura. Se debe comprobar que la altura sea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impar mayor o igual a 3, en caso contrario se debe mostrar un 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del reloj de arena: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39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pida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positivo por teclado y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muestre a continuaci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desde el 1 al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junto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con su factorial.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1! =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2! =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3! =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4! = 24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5! = 120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6! = 720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7! = 5040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por pantalla un rombo hueco hecho con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asteriscos. El programa debe pedir la altura. Se debe comprobar que la altura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impar mayor o igual a 3, en caso contrario se debe mostrar un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del rombo: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69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diga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pares y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impares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hay dentro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mero. Se recomienda usar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en lugar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ya que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primero admite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406783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406783 contiene 4 dígitos pares y 2 dígitos impares.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3177840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3177840 contiene 3 dígitos pares y 4 dígitos impares.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pida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positivo por teclado y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muestre a continuaci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los 5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consecutivos a partir del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introducido. Al lado de cada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se debe indicar si se trata de un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o no.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17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17 es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18 no es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19 es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20 no es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21 no es primo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permita partir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por teclado 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dos partes. Las posiciones se cuentan de izquierda a derecha empezando por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1. Suponemos que el usuario introduce correctamente los datos, es decir,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tiene dos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como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nimo y la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en la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 parte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est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entre 2 y la longitud del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mero. No se permite 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este ejercicio el uso de funciones de manejo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String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(por ej. para extraer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proofErr w:type="spellStart"/>
      <w:r>
        <w:rPr>
          <w:rFonts w:ascii="DejaVuSans" w:eastAsia="DejaVuSans" w:hAnsi="DejaVuSans-Bold" w:cs="DejaVuSans"/>
          <w:color w:val="000000"/>
          <w:sz w:val="20"/>
          <w:szCs w:val="20"/>
        </w:rPr>
        <w:t>subcadenas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dentro de una cadena).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406783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posición a partir de la cual quiere partir el número: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Los números partidos son el 4067 y el 83.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sea capaz de insertar un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dentro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indicando la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El nuevo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se colocar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en la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indicada y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resto de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se desplazar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hacia la derecha. Las posiciones se cuentan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izquierda a derecha empezando por el 1. Suponemos que el usuario introduce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correctamente los datos. Se recomienda usar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en lugar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ya que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primero admite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406783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posición donde quiere insertar: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el dígito que quiere insertar: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resultante es 4056783.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cambie un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dentro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dando la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y el valor nuevo. Las posiciones se cuentan de izquierda a derecha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empezando por el 1. Se recomienda usar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long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en lugar de </w:t>
      </w:r>
      <w:proofErr w:type="spellStart"/>
      <w:r>
        <w:rPr>
          <w:rFonts w:ascii="AnonymousPro" w:hAnsi="AnonymousPro" w:cs="AnonymousPro"/>
          <w:color w:val="000000"/>
          <w:sz w:val="16"/>
          <w:szCs w:val="16"/>
        </w:rPr>
        <w:t>int</w:t>
      </w:r>
      <w:proofErr w:type="spellEnd"/>
      <w:r>
        <w:rPr>
          <w:rFonts w:ascii="AnonymousPro" w:hAnsi="AnonymousPro" w:cs="AnonymousPro"/>
          <w:color w:val="000000"/>
          <w:sz w:val="16"/>
          <w:szCs w:val="16"/>
        </w:rPr>
        <w:t xml:space="preserve">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ya que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primero admite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largos. Suponemos que el usuario introduce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correctamente los datos.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un número entero positivo: 406783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la posición dentro del número: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el nuevo dígito: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número resultante es 401783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por pantalla un rect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hueco hecho con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asteriscos. Se debe pedir al usuario la anchura y la altura. Hay que comprobar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que tanto la anchura como la altura sean mayores o iguales que 2, en caso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contrario se debe mostrar un 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anchura del rectángulo (como mínimo 2):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Ahora introduzca la altura (como mínimo 2):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Lo siento, los datos introducidos no son correctos, el valor mínimo para la anchura y la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altur</w:t>
      </w:r>
      <w:proofErr w:type="spellEnd"/>
      <w:r>
        <w:rPr>
          <w:rFonts w:ascii="AnonymousPro" w:hAnsi="AnonymousPro" w:cs="AnonymousPro"/>
          <w:color w:val="888888"/>
          <w:sz w:val="16"/>
          <w:szCs w:val="16"/>
        </w:rPr>
        <w:t>\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a</w:t>
      </w:r>
      <w:proofErr w:type="spellEnd"/>
      <w:r>
        <w:rPr>
          <w:rFonts w:ascii="AnonymousPro" w:hAnsi="AnonymousPro" w:cs="AnonymousPro"/>
          <w:color w:val="888888"/>
          <w:sz w:val="16"/>
          <w:szCs w:val="16"/>
        </w:rPr>
        <w:t xml:space="preserve"> es 2.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anchura del rectángulo (como mínimo 2):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Ahora introduzca la altura (como mínimo 2):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 * 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* * * 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Con motivo de la celebraci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del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de la mujer, el 8 de marzo, nos han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encargado realizar un programa que pinte un 8 por pantalla usando la letra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M. Se pide al usuario la altura, que debe ser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impar mayor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o igual que 5. Si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no es correcto, el programa deber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mostrar un mensaje de error. A </w:t>
      </w:r>
      <w:proofErr w:type="gramStart"/>
      <w:r>
        <w:rPr>
          <w:rFonts w:ascii="DejaVuSans" w:eastAsia="DejaVuSans" w:hAnsi="DejaVuSans-Bold" w:cs="DejaVuSans"/>
          <w:color w:val="000000"/>
          <w:sz w:val="20"/>
          <w:szCs w:val="20"/>
        </w:rPr>
        <w:t>continuaci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proofErr w:type="gram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se muestran algunos ejemplos.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anchura de la figura siempre ser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de 6 caracteres.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(número impar mayor o igual a 5):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La altura introducida no es correcta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(número impar mayor o igual a 5):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La altura introducida no es correcta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(número impar mayor o igual a 5):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introduzca la altura (número impar mayor o igual a 5):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 xml:space="preserve">M </w:t>
      </w:r>
      <w:proofErr w:type="spellStart"/>
      <w:r>
        <w:rPr>
          <w:rFonts w:ascii="AnonymousPro" w:hAnsi="AnonymousPro" w:cs="AnonymousPro"/>
          <w:color w:val="888888"/>
          <w:sz w:val="16"/>
          <w:szCs w:val="16"/>
        </w:rPr>
        <w:t>M</w:t>
      </w:r>
      <w:proofErr w:type="spellEnd"/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MMMMMM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diga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que aparecen y los que no aparecen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en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introducido por teclado. El orden es el que se muestra en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los ejemplos. Utiliza el tipo </w:t>
      </w:r>
      <w:proofErr w:type="spellStart"/>
      <w:r>
        <w:rPr>
          <w:rFonts w:ascii="DejaVuSans" w:eastAsia="DejaVuSans" w:hAnsi="DejaVuSans-Bold" w:cs="DejaVuSans"/>
          <w:color w:val="000000"/>
          <w:sz w:val="20"/>
          <w:szCs w:val="20"/>
        </w:rPr>
        <w:t>long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para que el usuario pueda introducir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entero: 67706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aparecen en el número: 0 6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no aparecen: 1 2 3 4 5 8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entero: 555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aparecen en el número: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lastRenderedPageBreak/>
        <w:t>Dígitos que no aparecen: 1 2 3 4 6 7 8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entero: 9876543210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aparecen en el número: 0 1 2 3 4 5 6 7 8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no aparecen: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entero: 13247721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aparecen en el número: 1 2 3 4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Dígitos que no aparecen: 0 5 6 8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49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calcule el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ximo, el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nimo y la media de una serie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enteros positivos introducidos por teclado. El programa terminar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cuando el usuario introduzca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 primo. Este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ltimo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no se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tendr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en cuenta en los c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lculos. El programa debe indicar tambi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cu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ntos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ha introducido el usuario (sin contar el primo que sirve para salir).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Por favor, vaya introduciendo números enteros positivos. Para terminar, introduzca un número p\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rimo: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12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23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Ha introducido 4 números no primos.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Máximo: 15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Mínimo: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Media: 10.25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Una empresa de carteler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nos ha encargado un programa para realizar uno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sus dise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ñ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os. Debido a los acontecimientos que han tenido lugar en Catalu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ñ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durante el 2018, han recibido muchos pedidos del cartel que muestra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155. Realiza un programa que pinte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155 mediante asteriscos. Al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usuario se le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dos datos, la altura del cartel y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de espacios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que habr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entre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meros. La altura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nima es 5. La anchura de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siempre es la misma. La parte superior de los cincos tambi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es siempre igual.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parte inferior del 5 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que var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en funci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de la altura.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Introduzca la altura (5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5 Introduzca el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espacios entre los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meros (1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Introduzca la altura (5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7 Introduzca el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espacios entre los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meros (1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Introduzca la altura (5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6 Introduzca el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espacios entre los n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ú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meros (1 como m</w:t>
      </w:r>
      <w:r>
        <w:rPr>
          <w:rFonts w:ascii="DejaVuSans" w:eastAsia="DejaVuSans" w:hAnsi="DejaVuSans-Bold" w:cs="DejaVuSans" w:hint="eastAsia"/>
          <w:color w:val="000000"/>
          <w:sz w:val="22"/>
          <w:szCs w:val="22"/>
        </w:rPr>
        <w:t>í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nimo):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gusano num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rico se come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con forma de rosquilla, o sea, el 0 y el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(todos los que encuentre). Realiza un programa que muestre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antes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y despu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de haber sido comido por el gusano. Si el animalito no se ha comido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ning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gito, el programa debe indicarlo.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 (mayor que cero): 51803458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Después de haber sido comido por el gusano numérico se queda en 51345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Introduzca un número entero (mayor que cero): 29614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6"/>
          <w:szCs w:val="16"/>
        </w:rPr>
      </w:pPr>
      <w:r>
        <w:rPr>
          <w:rFonts w:ascii="AnonymousPro" w:hAnsi="AnonymousPro" w:cs="AnonymousPro"/>
          <w:color w:val="888888"/>
          <w:sz w:val="16"/>
          <w:szCs w:val="16"/>
        </w:rPr>
        <w:t>El gusano numérico no se ha comido ningún dígito.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sea capaz de desplazar todos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derecha a izquierda una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El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a la izquierda, pasar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dar la vuelta y se colocar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a la derecha. Si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tiene un solo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gito, se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queda igual.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609831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98316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78201345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82013457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24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42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 tri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relleno tal como se muestra en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ejemplos. El usuario debe introducir la altura de la figura.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 tri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hueco tal como se muestra en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ejemplos. El usuario debe introducir la altura de la figura.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sea capaz de desplazar todos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de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izquierda a derecha una posici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El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de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a la derecha, pasar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dar la vuelta y se colocar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a la izquierda. Si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tiene un solo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gito, se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queda igual.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609831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160983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78201345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57820134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24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42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número resultado es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 tri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relleno tal como se muestra en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ejemplos. El usuario debe introducir la altura de la figura.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lastRenderedPageBreak/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 tri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hueco tal como se muestra en los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ejemplos. El usuario debe introducir la altura de la figura.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79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figura: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58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calcule la media de los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gitos que contiene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entero introducido por teclado.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609831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media de sus dígitos es 4.5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78201345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media de sus dígitos es 3.75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24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media de sus dígitos es 3.0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media de sus dígitos es 8.0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lastRenderedPageBreak/>
        <w:t>Ejercicio 59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Escribe un programa que pinte por pantalla un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rbol de navidad. El usuario debe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introducir la altura. En esa altura va incluida la estrella y el tronco. Suponemos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que el usuario introduce una altura mayor o igual a 4.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del árbol: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^^^^^^^^^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del árbol: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^^^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del árbol: 10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 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^^^^^^^^^^^^^^^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Y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pinte por pantalla un par de calcetines, de los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se ponen al lado del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rbol de Navidad para que Pap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Noel deje sus regalos.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El usuario debe introducir la altura. Suponemos que el usuario introduce una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altura mayor o igual a 4. Observa que la talla de los calcetines y la distancia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que hay entre ellos (dos espacios) no cambia, lo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nico que var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 es la altura.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los calcetines: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los calcetines: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los calcetines: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pinte por pantalla la letra V. El ancho del palo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V es siempre de 3 asteriscos. El usuario debe introducir la altura. La altura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nima es de 3 pisos. Si el usuario introduce una altura menor, el programa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debe mostrar un 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V (un número mayor o igual a 3):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V (un número mayor o igual a 3):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V (un número mayor o igual a 3): 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V (un número mayor o igual a 3):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altura debe ser mayor o igual a 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Seg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cierta cultura oriental, 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la suerte son el 3, el 7, el 8 y el 9.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Los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la mala suerte son el resto: el 0, el 1, el 2, el 4, el 5 y el 6. Un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 es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afortunado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si contiene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s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 de la suerte que de la mala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suerte. Realiza un programa que diga si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introducido por el usuario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 afortunado o no.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772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772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lastRenderedPageBreak/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7720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7720 no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43081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43081 no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888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888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5: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1234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1234 no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6: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un número: 6789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El 6789 es un número afortunado.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dos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mides rellenas hechas con asteriscos,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una al lado de la otra y separadas por un espacio en su base.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primera pirámide: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segunda pirámide: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 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primera pirámide: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segunda pirámide: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 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 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 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Escribe un programa que pinte por pantalla un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rectángulo hueco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de 6 caracteres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ancho por 3 de alto y, a continuaci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n, un men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que permita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agrandarlo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achicarlo 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o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cambiar su orientación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. Cada vez que el rect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ngulo se agranda,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se incrementa en 1 tanto su anchura como su altura. Cuando se achica,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se decrementa en 1 su anchura y altura. Por 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ltimo, cuando se cambia la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orientaci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n, los valores de anchura y altura se intercambian. El valor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la altura o la anchura es 2.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1. Agrandarlo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2. Achicarlo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3. Cambiar la orientación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4. Salir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Indique qué quiere hacer con el rectángulo: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1. Agrandarlo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2. Achicarlo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3. Cambiar la orientación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4. Salir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Indique qué quiere hacer con el rectángulo: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1. Agrandarlo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2. Achicarlo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3. Cambiar la orientación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4. Salir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Indique qué quiere hacer con el rectángulo: 1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1. Agrandarlo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2. Achicarlo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3. Cambiar la orientación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4. Salir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Indique qué quiere hacer con el rectángulo: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1. Agrandarlo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2. Achicarlo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3. Cambiar la orientación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4. Salir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Indique qué quiere hacer con el rectángulo: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pinte por pantalla la letra A. El usuario debe introducir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altura total y la fila en la que debe aparecer el palito horizontal (contando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desde el v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rtice). La altura m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nima es de 3 pisos. La fila donde va el palito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horizontal debe ser mayor que 1 y menor que la altura total. Si el usuario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introduce alg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 dato incorrecto, el programa debe mostrar un 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fila del palito horizontal (entre 2 y 6):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fila del palito horizontal (entre 2 y 6): 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fila del palito horizontal (entre 2 y 6):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fila introducida no es correcta.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4: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altura introducida no es correcta.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5: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fila del palito horizontal (entre 2 y 3):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A (un número mayor o igual a 3):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fila del palito horizontal (entre 2 y 4):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Guardia Civil de Tr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fico nos ha encargado un programa que pinte una se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ñ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para desviar el tr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fico hacia la derecha. La se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ñ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al es una doble flecha con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v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é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rtice apuntando a la derecha. Se pide al usuario la altura de la figura, que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debe ser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impar mayor o igual que 3. La distancia entre cada flecha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asteriscos es siempre de 4 espacios. Si la altura introducida por el usuario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no es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impar mayor o igual que 3, el programa debe mostrar un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mensaje de error.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 la figura: 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 la figura: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 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la altura de la figura: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La altura no es correcta, debe ser un número impar mayor o igual que 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Realiza un programa que pinte una escalera que va descendiendo de izquierda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 derecha. El programa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el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de escalones y la altura de cada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lastRenderedPageBreak/>
        <w:t>escal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ó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n. La anchura de los escalones siempre es la misma: 4 asteriscos.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el número de escalones: 4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cada escalón: 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el número de escalones: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cada escalón: 3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Escribe un programa que pida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mero por teclado y que luego lo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“disloque”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tal forma que a cada d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gito se le suma 1 si es par y se le resta 1 si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es impar. Usa </w:t>
      </w:r>
      <w:proofErr w:type="spellStart"/>
      <w:r>
        <w:rPr>
          <w:rFonts w:ascii="DejaVuSans" w:eastAsia="DejaVuSans" w:hAnsi="DejaVuSans-Bold" w:cs="DejaVuSans"/>
          <w:color w:val="000000"/>
          <w:sz w:val="20"/>
          <w:szCs w:val="20"/>
        </w:rPr>
        <w:t>long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en lugar de </w:t>
      </w:r>
      <w:proofErr w:type="spellStart"/>
      <w:r>
        <w:rPr>
          <w:rFonts w:ascii="DejaVuSans" w:eastAsia="DejaVuSans" w:hAnsi="DejaVuSans-Bold" w:cs="DejaVuSans"/>
          <w:color w:val="000000"/>
          <w:sz w:val="20"/>
          <w:szCs w:val="20"/>
        </w:rPr>
        <w:t>int</w:t>
      </w:r>
      <w:proofErr w:type="spellEnd"/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donde sea necesario para admitir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meros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largos.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un número: 9402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Dislocando el 9402 sale el 8513.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un número: 870958422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Dislocando el 870958422 sale el 961849533.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3: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Por favor, introduzca un número: 137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Dislocando el 137 sale el 26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18"/>
          <w:szCs w:val="18"/>
        </w:rPr>
        <w:t xml:space="preserve">Bucles </w:t>
      </w:r>
      <w:r>
        <w:rPr>
          <w:rFonts w:ascii="DejaVuSans" w:eastAsia="DejaVuSans" w:hAnsi="DejaVuSans-Bold" w:cs="DejaVuSans"/>
          <w:color w:val="000000"/>
          <w:sz w:val="22"/>
          <w:szCs w:val="22"/>
        </w:rPr>
        <w:t>89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000000"/>
          <w:sz w:val="26"/>
          <w:szCs w:val="26"/>
        </w:rPr>
        <w:t>Ejercicio 69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Realiza un programa que pinte una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pirámide maya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. Por los lados, se trata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de una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normal y corriente. Por el centro se van pintando l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neas 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asteriscos de forma alterna (empezando por la superior): la primera se pinta,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la segunda no, la tercera s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, la cuarta no, etc. La terraza de la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 siempre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tiene 6 asteriscos, por tanto, las l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í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neas centrales que se a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ñ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aden a la pir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mide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normal tienen 4 asteriscos. El programa pedir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la altura. Se supone que el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usuario introducir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á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 xml:space="preserve"> un n</w:t>
      </w:r>
      <w:r>
        <w:rPr>
          <w:rFonts w:ascii="DejaVuSans" w:eastAsia="DejaVuSans" w:hAnsi="DejaVuSans-Bold" w:cs="DejaVuSans" w:hint="eastAsia"/>
          <w:color w:val="000000"/>
          <w:sz w:val="20"/>
          <w:szCs w:val="20"/>
        </w:rPr>
        <w:t>ú</w:t>
      </w:r>
      <w:r>
        <w:rPr>
          <w:rFonts w:ascii="DejaVuSans" w:eastAsia="DejaVuSans" w:hAnsi="DejaVuSans-Bold" w:cs="DejaVuSans"/>
          <w:color w:val="000000"/>
          <w:sz w:val="20"/>
          <w:szCs w:val="20"/>
        </w:rPr>
        <w:t>mero entero mayor o igual a 3; no es necesario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0"/>
          <w:szCs w:val="20"/>
        </w:rPr>
      </w:pPr>
      <w:r>
        <w:rPr>
          <w:rFonts w:ascii="DejaVuSans" w:eastAsia="DejaVuSans" w:hAnsi="DejaVuSans-Bold" w:cs="DejaVuSans"/>
          <w:color w:val="000000"/>
          <w:sz w:val="20"/>
          <w:szCs w:val="20"/>
        </w:rPr>
        <w:t>comprobar los datos de entrada.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1: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pirámide maya: 5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lastRenderedPageBreak/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 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DejaVuSans" w:eastAsia="DejaVuSans" w:hAnsi="DejaVuSans-Bold" w:cs="DejaVuSans"/>
          <w:color w:val="000000"/>
          <w:sz w:val="22"/>
          <w:szCs w:val="22"/>
        </w:rPr>
      </w:pPr>
      <w:r>
        <w:rPr>
          <w:rFonts w:ascii="DejaVuSans" w:eastAsia="DejaVuSans" w:hAnsi="DejaVuSans-Bold" w:cs="DejaVuSans"/>
          <w:color w:val="000000"/>
          <w:sz w:val="22"/>
          <w:szCs w:val="22"/>
        </w:rPr>
        <w:t>Ejemplo 2: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Introduzca la altura de la pirámide maya: 8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 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 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 ******</w:t>
      </w:r>
    </w:p>
    <w:p w:rsidR="006F5906" w:rsidRDefault="006F5906" w:rsidP="006F5906">
      <w:pPr>
        <w:autoSpaceDE w:val="0"/>
        <w:autoSpaceDN w:val="0"/>
        <w:adjustRightInd w:val="0"/>
        <w:spacing w:after="0" w:line="240" w:lineRule="auto"/>
        <w:jc w:val="left"/>
        <w:rPr>
          <w:rFonts w:ascii="AnonymousPro" w:hAnsi="AnonymousPro" w:cs="AnonymousPro"/>
          <w:color w:val="888888"/>
          <w:sz w:val="18"/>
          <w:szCs w:val="18"/>
        </w:rPr>
      </w:pPr>
      <w:r>
        <w:rPr>
          <w:rFonts w:ascii="AnonymousPro" w:hAnsi="AnonymousPro" w:cs="AnonymousPro"/>
          <w:color w:val="888888"/>
          <w:sz w:val="18"/>
          <w:szCs w:val="18"/>
        </w:rPr>
        <w:t>******************</w:t>
      </w:r>
    </w:p>
    <w:p w:rsidR="00505442" w:rsidRPr="005F7121" w:rsidRDefault="006F5906" w:rsidP="006F5906">
      <w:r>
        <w:rPr>
          <w:rFonts w:ascii="AnonymousPro" w:hAnsi="AnonymousPro" w:cs="AnonymousPro"/>
          <w:color w:val="888888"/>
          <w:sz w:val="18"/>
          <w:szCs w:val="18"/>
        </w:rPr>
        <w:t>******** ********</w:t>
      </w:r>
    </w:p>
    <w:p w:rsidR="008479AB" w:rsidRDefault="008479AB" w:rsidP="00E01F80">
      <w:pPr>
        <w:ind w:left="142"/>
      </w:pPr>
    </w:p>
    <w:sectPr w:rsidR="008479AB" w:rsidSect="006A1D71">
      <w:footerReference w:type="default" r:id="rId13"/>
      <w:pgSz w:w="11906" w:h="16838" w:code="9"/>
      <w:pgMar w:top="1453" w:right="1134" w:bottom="1134" w:left="1418" w:header="426" w:footer="2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919" w:rsidRDefault="00994919" w:rsidP="00524988">
      <w:pPr>
        <w:spacing w:after="0" w:line="240" w:lineRule="auto"/>
      </w:pPr>
      <w:r>
        <w:separator/>
      </w:r>
    </w:p>
  </w:endnote>
  <w:endnote w:type="continuationSeparator" w:id="0">
    <w:p w:rsidR="00994919" w:rsidRDefault="0099491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1D71" w:rsidRPr="006A1D71" w:rsidRDefault="00296842" w:rsidP="006A1D71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i/>
        <w:color w:val="1F3864" w:themeColor="accent1" w:themeShade="80"/>
        <w:sz w:val="18"/>
      </w:rPr>
    </w:pPr>
    <w:r>
      <w:rPr>
        <w:rFonts w:ascii="Calibri" w:hAnsi="Calibri" w:cs="Calibri"/>
        <w:i/>
        <w:noProof/>
        <w:color w:val="1F3864" w:themeColor="accent1" w:themeShade="80"/>
        <w:spacing w:val="60"/>
        <w:sz w:val="18"/>
        <w:lang w:eastAsia="es-ES"/>
      </w:rPr>
      <w:drawing>
        <wp:anchor distT="0" distB="0" distL="114300" distR="114300" simplePos="0" relativeHeight="251658240" behindDoc="0" locked="0" layoutInCell="1" allowOverlap="1" wp14:anchorId="7929407C" wp14:editId="3E9BBE52">
          <wp:simplePos x="0" y="0"/>
          <wp:positionH relativeFrom="column">
            <wp:posOffset>-43180</wp:posOffset>
          </wp:positionH>
          <wp:positionV relativeFrom="paragraph">
            <wp:posOffset>-216535</wp:posOffset>
          </wp:positionV>
          <wp:extent cx="348397" cy="5040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giTech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397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D71" w:rsidRPr="006A1D71">
      <w:rPr>
        <w:rFonts w:ascii="Calibri" w:hAnsi="Calibri" w:cs="Calibri"/>
        <w:i/>
        <w:color w:val="1F3864" w:themeColor="accent1" w:themeShade="80"/>
        <w:spacing w:val="60"/>
        <w:sz w:val="18"/>
      </w:rPr>
      <w:t>Pg.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t xml:space="preserve"> 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begin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instrText>PAGE   \* MERGEFORMAT</w:instrTex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separate"/>
    </w:r>
    <w:r w:rsidR="00EC08EB">
      <w:rPr>
        <w:rFonts w:ascii="Calibri" w:hAnsi="Calibri" w:cs="Calibri"/>
        <w:i/>
        <w:noProof/>
        <w:color w:val="1F3864" w:themeColor="accent1" w:themeShade="80"/>
        <w:sz w:val="18"/>
      </w:rPr>
      <w:t>2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end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t xml:space="preserve"> | 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begin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instrText>NUMPAGES  \* Arabic  \* MERGEFORMAT</w:instrTex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separate"/>
    </w:r>
    <w:r w:rsidR="00EC08EB">
      <w:rPr>
        <w:rFonts w:ascii="Calibri" w:hAnsi="Calibri" w:cs="Calibri"/>
        <w:i/>
        <w:noProof/>
        <w:color w:val="1F3864" w:themeColor="accent1" w:themeShade="80"/>
        <w:sz w:val="18"/>
      </w:rPr>
      <w:t>10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919" w:rsidRDefault="00994919" w:rsidP="00524988">
      <w:pPr>
        <w:spacing w:after="0" w:line="240" w:lineRule="auto"/>
      </w:pPr>
      <w:r>
        <w:separator/>
      </w:r>
    </w:p>
  </w:footnote>
  <w:footnote w:type="continuationSeparator" w:id="0">
    <w:p w:rsidR="00994919" w:rsidRDefault="00994919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4221A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1C4A65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3F514C"/>
    <w:multiLevelType w:val="hybridMultilevel"/>
    <w:tmpl w:val="7F14AA62"/>
    <w:lvl w:ilvl="0" w:tplc="9CF854E0">
      <w:start w:val="1"/>
      <w:numFmt w:val="bullet"/>
      <w:pStyle w:val="Prrafodelista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694"/>
    <w:multiLevelType w:val="multilevel"/>
    <w:tmpl w:val="A12A77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2324B"/>
    <w:multiLevelType w:val="hybridMultilevel"/>
    <w:tmpl w:val="F64A2B42"/>
    <w:lvl w:ilvl="0" w:tplc="3D4AB2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3F9E"/>
    <w:multiLevelType w:val="hybridMultilevel"/>
    <w:tmpl w:val="88827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2B1C"/>
    <w:multiLevelType w:val="hybridMultilevel"/>
    <w:tmpl w:val="11540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27A98"/>
    <w:multiLevelType w:val="hybridMultilevel"/>
    <w:tmpl w:val="0B9265CA"/>
    <w:lvl w:ilvl="0" w:tplc="73A60C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672242"/>
    <w:multiLevelType w:val="hybridMultilevel"/>
    <w:tmpl w:val="05AE2B9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24511">
    <w:abstractNumId w:val="12"/>
  </w:num>
  <w:num w:numId="2" w16cid:durableId="1655252995">
    <w:abstractNumId w:val="9"/>
  </w:num>
  <w:num w:numId="3" w16cid:durableId="188496475">
    <w:abstractNumId w:val="6"/>
  </w:num>
  <w:num w:numId="4" w16cid:durableId="617376927">
    <w:abstractNumId w:val="2"/>
  </w:num>
  <w:num w:numId="5" w16cid:durableId="1953391400">
    <w:abstractNumId w:val="4"/>
  </w:num>
  <w:num w:numId="6" w16cid:durableId="602109960">
    <w:abstractNumId w:val="8"/>
  </w:num>
  <w:num w:numId="7" w16cid:durableId="1112168860">
    <w:abstractNumId w:val="5"/>
  </w:num>
  <w:num w:numId="8" w16cid:durableId="1116949422">
    <w:abstractNumId w:val="2"/>
    <w:lvlOverride w:ilvl="0">
      <w:startOverride w:val="1"/>
    </w:lvlOverride>
  </w:num>
  <w:num w:numId="9" w16cid:durableId="1492797024">
    <w:abstractNumId w:val="1"/>
  </w:num>
  <w:num w:numId="10" w16cid:durableId="1531065800">
    <w:abstractNumId w:val="0"/>
  </w:num>
  <w:num w:numId="11" w16cid:durableId="1351253275">
    <w:abstractNumId w:val="7"/>
  </w:num>
  <w:num w:numId="12" w16cid:durableId="802885409">
    <w:abstractNumId w:val="4"/>
  </w:num>
  <w:num w:numId="13" w16cid:durableId="263809433">
    <w:abstractNumId w:val="4"/>
  </w:num>
  <w:num w:numId="14" w16cid:durableId="424155584">
    <w:abstractNumId w:val="10"/>
  </w:num>
  <w:num w:numId="15" w16cid:durableId="2058700981">
    <w:abstractNumId w:val="11"/>
  </w:num>
  <w:num w:numId="16" w16cid:durableId="1914703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06"/>
    <w:rsid w:val="00023FDB"/>
    <w:rsid w:val="00044941"/>
    <w:rsid w:val="000711F8"/>
    <w:rsid w:val="0007419F"/>
    <w:rsid w:val="00076856"/>
    <w:rsid w:val="00080609"/>
    <w:rsid w:val="000842A6"/>
    <w:rsid w:val="00097C80"/>
    <w:rsid w:val="000A1031"/>
    <w:rsid w:val="000A6FEB"/>
    <w:rsid w:val="000D3085"/>
    <w:rsid w:val="000F073F"/>
    <w:rsid w:val="00104F3A"/>
    <w:rsid w:val="00131D7B"/>
    <w:rsid w:val="00134904"/>
    <w:rsid w:val="00151A42"/>
    <w:rsid w:val="001542CE"/>
    <w:rsid w:val="00157FE5"/>
    <w:rsid w:val="00190EBA"/>
    <w:rsid w:val="001A40CE"/>
    <w:rsid w:val="001D3008"/>
    <w:rsid w:val="001E3ADA"/>
    <w:rsid w:val="002261A4"/>
    <w:rsid w:val="00243467"/>
    <w:rsid w:val="00254DE7"/>
    <w:rsid w:val="0025520F"/>
    <w:rsid w:val="00296842"/>
    <w:rsid w:val="002A4BA4"/>
    <w:rsid w:val="002E137C"/>
    <w:rsid w:val="002F1EA7"/>
    <w:rsid w:val="003169C1"/>
    <w:rsid w:val="00381AE3"/>
    <w:rsid w:val="003A12F3"/>
    <w:rsid w:val="003D18C5"/>
    <w:rsid w:val="003F06F7"/>
    <w:rsid w:val="003F67EF"/>
    <w:rsid w:val="00432A3E"/>
    <w:rsid w:val="0044153F"/>
    <w:rsid w:val="00450CE4"/>
    <w:rsid w:val="004524A0"/>
    <w:rsid w:val="00457051"/>
    <w:rsid w:val="00473DBC"/>
    <w:rsid w:val="00475EA9"/>
    <w:rsid w:val="00481FAD"/>
    <w:rsid w:val="00483FFD"/>
    <w:rsid w:val="004944EB"/>
    <w:rsid w:val="004A5863"/>
    <w:rsid w:val="004B1C40"/>
    <w:rsid w:val="004C38B2"/>
    <w:rsid w:val="004D2AF8"/>
    <w:rsid w:val="00505442"/>
    <w:rsid w:val="005244D5"/>
    <w:rsid w:val="00524988"/>
    <w:rsid w:val="0054343A"/>
    <w:rsid w:val="00563FE4"/>
    <w:rsid w:val="00567885"/>
    <w:rsid w:val="005733DE"/>
    <w:rsid w:val="00575138"/>
    <w:rsid w:val="00575C9D"/>
    <w:rsid w:val="005854E9"/>
    <w:rsid w:val="0058758D"/>
    <w:rsid w:val="005C0CC8"/>
    <w:rsid w:val="005C70EA"/>
    <w:rsid w:val="005D33FB"/>
    <w:rsid w:val="005E7F00"/>
    <w:rsid w:val="005F7121"/>
    <w:rsid w:val="00623D45"/>
    <w:rsid w:val="00635D86"/>
    <w:rsid w:val="00646886"/>
    <w:rsid w:val="00650A92"/>
    <w:rsid w:val="00671319"/>
    <w:rsid w:val="00680F6D"/>
    <w:rsid w:val="0069051F"/>
    <w:rsid w:val="00691B96"/>
    <w:rsid w:val="00693B83"/>
    <w:rsid w:val="00697BFC"/>
    <w:rsid w:val="006A1D71"/>
    <w:rsid w:val="006B5100"/>
    <w:rsid w:val="006F5906"/>
    <w:rsid w:val="006F6F1F"/>
    <w:rsid w:val="00723311"/>
    <w:rsid w:val="00731640"/>
    <w:rsid w:val="0078225B"/>
    <w:rsid w:val="00783197"/>
    <w:rsid w:val="007B186B"/>
    <w:rsid w:val="007B1CB5"/>
    <w:rsid w:val="007C0916"/>
    <w:rsid w:val="007C5544"/>
    <w:rsid w:val="0081341C"/>
    <w:rsid w:val="008222C1"/>
    <w:rsid w:val="00823A60"/>
    <w:rsid w:val="00824262"/>
    <w:rsid w:val="008479AB"/>
    <w:rsid w:val="0087326A"/>
    <w:rsid w:val="00874AA1"/>
    <w:rsid w:val="008B64F9"/>
    <w:rsid w:val="008C7668"/>
    <w:rsid w:val="009049EE"/>
    <w:rsid w:val="009176CC"/>
    <w:rsid w:val="009236D7"/>
    <w:rsid w:val="00933691"/>
    <w:rsid w:val="00941B6B"/>
    <w:rsid w:val="009571F7"/>
    <w:rsid w:val="00973673"/>
    <w:rsid w:val="00975CA2"/>
    <w:rsid w:val="009860FB"/>
    <w:rsid w:val="00987EE4"/>
    <w:rsid w:val="00993B49"/>
    <w:rsid w:val="00994919"/>
    <w:rsid w:val="009C6E9F"/>
    <w:rsid w:val="009D7395"/>
    <w:rsid w:val="009F173E"/>
    <w:rsid w:val="00A270B7"/>
    <w:rsid w:val="00A35720"/>
    <w:rsid w:val="00A50F57"/>
    <w:rsid w:val="00A774AA"/>
    <w:rsid w:val="00AA2CA5"/>
    <w:rsid w:val="00AF0636"/>
    <w:rsid w:val="00B1212C"/>
    <w:rsid w:val="00B52F10"/>
    <w:rsid w:val="00B60D86"/>
    <w:rsid w:val="00BB0993"/>
    <w:rsid w:val="00BF0C48"/>
    <w:rsid w:val="00C13595"/>
    <w:rsid w:val="00C406F6"/>
    <w:rsid w:val="00C40895"/>
    <w:rsid w:val="00CA1AC5"/>
    <w:rsid w:val="00CD35FB"/>
    <w:rsid w:val="00CE74C1"/>
    <w:rsid w:val="00DA23E2"/>
    <w:rsid w:val="00DA2458"/>
    <w:rsid w:val="00E01F80"/>
    <w:rsid w:val="00E02BD5"/>
    <w:rsid w:val="00E06C15"/>
    <w:rsid w:val="00E17910"/>
    <w:rsid w:val="00E87C7D"/>
    <w:rsid w:val="00E96D02"/>
    <w:rsid w:val="00EB7D3D"/>
    <w:rsid w:val="00EC08EB"/>
    <w:rsid w:val="00F1312A"/>
    <w:rsid w:val="00F37701"/>
    <w:rsid w:val="00F46CA9"/>
    <w:rsid w:val="00F567C9"/>
    <w:rsid w:val="00F65417"/>
    <w:rsid w:val="00F80CCE"/>
    <w:rsid w:val="00F84D2E"/>
    <w:rsid w:val="00FA6F20"/>
    <w:rsid w:val="00FC27C7"/>
    <w:rsid w:val="00FF7BF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EE076"/>
  <w15:chartTrackingRefBased/>
  <w15:docId w15:val="{E94D26BC-4EF1-4998-9205-BC6D9457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20F"/>
    <w:pPr>
      <w:jc w:val="both"/>
    </w:pPr>
    <w:rPr>
      <w:rFonts w:ascii="Georgia" w:hAnsi="Georgia"/>
    </w:rPr>
  </w:style>
  <w:style w:type="paragraph" w:styleId="Ttulo1">
    <w:name w:val="heading 1"/>
    <w:basedOn w:val="Normal"/>
    <w:next w:val="Normal"/>
    <w:link w:val="Ttulo1Car"/>
    <w:uiPriority w:val="2"/>
    <w:qFormat/>
    <w:rsid w:val="009D7395"/>
    <w:pPr>
      <w:keepNext/>
      <w:keepLines/>
      <w:numPr>
        <w:numId w:val="5"/>
      </w:numPr>
      <w:contextualSpacing/>
      <w:outlineLvl w:val="0"/>
    </w:pPr>
    <w:rPr>
      <w:rFonts w:eastAsiaTheme="majorEastAsia" w:cstheme="majorBidi"/>
      <w:b/>
      <w:color w:val="1F4E79" w:themeColor="accent5" w:themeShade="80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93B49"/>
    <w:pPr>
      <w:numPr>
        <w:ilvl w:val="1"/>
        <w:numId w:val="5"/>
      </w:numPr>
      <w:ind w:left="851" w:hanging="851"/>
      <w:contextualSpacing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BA4"/>
    <w:pPr>
      <w:numPr>
        <w:ilvl w:val="2"/>
        <w:numId w:val="5"/>
      </w:numPr>
      <w:contextualSpacing/>
      <w:outlineLvl w:val="2"/>
    </w:pPr>
    <w:rPr>
      <w:rFonts w:eastAsiaTheme="majorEastAsia" w:cstheme="majorBidi"/>
      <w:b/>
      <w:i/>
      <w:color w:val="2E74B5" w:themeColor="accent5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AE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AE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AE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AE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AE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AE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uiPriority w:val="11"/>
    <w:qFormat/>
    <w:rsid w:val="006B5100"/>
    <w:pPr>
      <w:numPr>
        <w:numId w:val="4"/>
      </w:numPr>
      <w:ind w:left="714" w:hanging="357"/>
      <w:contextualSpacing/>
    </w:pPr>
    <w:rPr>
      <w:color w:val="002060"/>
    </w:rPr>
  </w:style>
  <w:style w:type="paragraph" w:styleId="Ttulo">
    <w:name w:val="Title"/>
    <w:basedOn w:val="Normal"/>
    <w:next w:val="Normal"/>
    <w:link w:val="TtuloCar"/>
    <w:uiPriority w:val="1"/>
    <w:qFormat/>
    <w:rsid w:val="004524A0"/>
    <w:pPr>
      <w:spacing w:after="600" w:line="360" w:lineRule="auto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524A0"/>
    <w:rPr>
      <w:rFonts w:ascii="Georgia" w:eastAsiaTheme="majorEastAsia" w:hAnsi="Georgia" w:cstheme="majorBidi"/>
      <w:b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2"/>
    <w:rsid w:val="009D7395"/>
    <w:rPr>
      <w:rFonts w:ascii="Georgia" w:eastAsiaTheme="majorEastAsia" w:hAnsi="Georgia" w:cstheme="majorBidi"/>
      <w:b/>
      <w:color w:val="1F4E79" w:themeColor="accent5" w:themeShade="80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3B49"/>
    <w:rPr>
      <w:rFonts w:ascii="Georgia" w:eastAsiaTheme="majorEastAsia" w:hAnsi="Georgia" w:cstheme="majorBidi"/>
      <w:b/>
      <w:color w:val="1F3864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BA4"/>
    <w:rPr>
      <w:rFonts w:ascii="Georgia" w:eastAsiaTheme="majorEastAsia" w:hAnsi="Georgia" w:cstheme="majorBidi"/>
      <w:b/>
      <w:i/>
      <w:color w:val="2E74B5" w:themeColor="accent5" w:themeShade="BF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3085"/>
    <w:pPr>
      <w:spacing w:before="240" w:after="0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08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D3085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A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A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A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731640"/>
    <w:pPr>
      <w:spacing w:after="100"/>
      <w:ind w:left="480"/>
    </w:pPr>
  </w:style>
  <w:style w:type="paragraph" w:styleId="Prrafodelista">
    <w:name w:val="List Paragraph"/>
    <w:basedOn w:val="Normal"/>
    <w:autoRedefine/>
    <w:uiPriority w:val="34"/>
    <w:unhideWhenUsed/>
    <w:qFormat/>
    <w:rsid w:val="005F7121"/>
    <w:pPr>
      <w:numPr>
        <w:numId w:val="16"/>
      </w:numPr>
      <w:ind w:right="57"/>
      <w:contextualSpacing/>
      <w:jc w:val="left"/>
    </w:pPr>
    <w:rPr>
      <w:color w:val="002060"/>
    </w:rPr>
  </w:style>
  <w:style w:type="table" w:styleId="Listamedia2-nfasis1">
    <w:name w:val="Medium List 2 Accent 1"/>
    <w:basedOn w:val="Tablanormal"/>
    <w:uiPriority w:val="66"/>
    <w:rsid w:val="00AF0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39"/>
    <w:rsid w:val="0072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E06C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98"/>
    <w:qFormat/>
    <w:rsid w:val="00B52F10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F10"/>
    <w:rPr>
      <w:rFonts w:eastAsiaTheme="minorEastAsia"/>
      <w:sz w:val="22"/>
      <w:szCs w:val="2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713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cabezado1">
    <w:name w:val="encabezado 1"/>
    <w:basedOn w:val="Normal"/>
    <w:next w:val="Normal"/>
    <w:link w:val="Carcterdeencabezado1"/>
    <w:uiPriority w:val="9"/>
    <w:qFormat/>
    <w:rsid w:val="00AA2CA5"/>
    <w:pPr>
      <w:spacing w:before="6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es-ES"/>
    </w:rPr>
  </w:style>
  <w:style w:type="paragraph" w:customStyle="1" w:styleId="Ttulo10">
    <w:name w:val="Título1"/>
    <w:basedOn w:val="Normal"/>
    <w:link w:val="Carcterdettulo"/>
    <w:uiPriority w:val="2"/>
    <w:qFormat/>
    <w:rsid w:val="00AA2CA5"/>
    <w:pPr>
      <w:spacing w:after="0" w:line="240" w:lineRule="auto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60"/>
      <w:szCs w:val="60"/>
      <w:lang w:eastAsia="es-ES"/>
    </w:rPr>
  </w:style>
  <w:style w:type="character" w:customStyle="1" w:styleId="Carcterdettulo">
    <w:name w:val="Carácter de título"/>
    <w:basedOn w:val="Fuentedeprrafopredeter"/>
    <w:link w:val="Ttulo10"/>
    <w:uiPriority w:val="2"/>
    <w:rsid w:val="00AA2CA5"/>
    <w:rPr>
      <w:rFonts w:asciiTheme="majorHAnsi" w:eastAsiaTheme="majorEastAsia" w:hAnsiTheme="majorHAnsi" w:cstheme="majorBidi"/>
      <w:b/>
      <w:bCs/>
      <w:color w:val="000000" w:themeColor="text1"/>
      <w:kern w:val="28"/>
      <w:sz w:val="60"/>
      <w:szCs w:val="60"/>
      <w:lang w:eastAsia="es-ES"/>
    </w:rPr>
  </w:style>
  <w:style w:type="table" w:customStyle="1" w:styleId="Programadelecciones">
    <w:name w:val="Programa de lecciones"/>
    <w:basedOn w:val="Tablanormal"/>
    <w:uiPriority w:val="99"/>
    <w:rsid w:val="00AA2CA5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es-ES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arcterdeencabezado1">
    <w:name w:val="Carácter de encabezado 1"/>
    <w:basedOn w:val="Fuentedeprrafopredeter"/>
    <w:link w:val="encabezado1"/>
    <w:uiPriority w:val="9"/>
    <w:rsid w:val="00AA2CA5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es-ES"/>
    </w:rPr>
  </w:style>
  <w:style w:type="paragraph" w:customStyle="1" w:styleId="Listadevietas">
    <w:name w:val="Lista de viñetas"/>
    <w:basedOn w:val="Normal"/>
    <w:autoRedefine/>
    <w:uiPriority w:val="3"/>
    <w:unhideWhenUsed/>
    <w:qFormat/>
    <w:rsid w:val="005F7121"/>
  </w:style>
  <w:style w:type="paragraph" w:customStyle="1" w:styleId="Nombremesyao">
    <w:name w:val="Nombre;mes y año"/>
    <w:basedOn w:val="Normal"/>
    <w:uiPriority w:val="3"/>
    <w:qFormat/>
    <w:rsid w:val="00AA2CA5"/>
    <w:pPr>
      <w:spacing w:after="80" w:line="240" w:lineRule="auto"/>
      <w:contextualSpacing/>
    </w:pPr>
    <w:rPr>
      <w:rFonts w:asciiTheme="minorHAnsi" w:hAnsiTheme="minorHAnsi"/>
      <w:color w:val="000000" w:themeColor="text1"/>
      <w:kern w:val="28"/>
      <w:sz w:val="32"/>
      <w:szCs w:val="22"/>
      <w:lang w:eastAsia="ja-JP"/>
    </w:rPr>
  </w:style>
  <w:style w:type="table" w:customStyle="1" w:styleId="Tareassemanales">
    <w:name w:val="Tareas semanales"/>
    <w:basedOn w:val="Tablanormal"/>
    <w:uiPriority w:val="99"/>
    <w:rsid w:val="00AA2CA5"/>
    <w:pPr>
      <w:spacing w:before="40" w:after="40" w:line="240" w:lineRule="auto"/>
    </w:pPr>
    <w:rPr>
      <w:color w:val="595959" w:themeColor="text1" w:themeTint="A6"/>
      <w:sz w:val="22"/>
      <w:szCs w:val="22"/>
      <w:lang w:eastAsia="ja-JP"/>
    </w:rPr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single" w:sz="4" w:space="0" w:color="4472C4" w:themeColor="accent1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Espaciodetabla">
    <w:name w:val="Espacio de tabla"/>
    <w:basedOn w:val="Normal"/>
    <w:uiPriority w:val="6"/>
    <w:qFormat/>
    <w:rsid w:val="00AA2CA5"/>
    <w:pPr>
      <w:spacing w:after="0" w:line="72" w:lineRule="exact"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paragraph" w:customStyle="1" w:styleId="Das">
    <w:name w:val="Días"/>
    <w:basedOn w:val="Normal"/>
    <w:uiPriority w:val="4"/>
    <w:qFormat/>
    <w:rsid w:val="00AA2CA5"/>
    <w:pPr>
      <w:spacing w:after="0" w:line="240" w:lineRule="auto"/>
      <w:jc w:val="right"/>
    </w:pPr>
    <w:rPr>
      <w:rFonts w:asciiTheme="minorHAnsi" w:hAnsiTheme="minorHAnsi"/>
      <w:caps/>
      <w:color w:val="595959" w:themeColor="text1" w:themeTint="A6"/>
      <w:sz w:val="22"/>
      <w:szCs w:val="22"/>
      <w:lang w:eastAsia="ja-JP"/>
    </w:rPr>
  </w:style>
  <w:style w:type="paragraph" w:styleId="Fecha">
    <w:name w:val="Date"/>
    <w:basedOn w:val="Normal"/>
    <w:next w:val="Normal"/>
    <w:link w:val="FechaCar"/>
    <w:uiPriority w:val="5"/>
    <w:unhideWhenUsed/>
    <w:qFormat/>
    <w:rsid w:val="00AA2CA5"/>
    <w:pPr>
      <w:spacing w:after="0" w:line="240" w:lineRule="auto"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character" w:customStyle="1" w:styleId="FechaCar">
    <w:name w:val="Fecha Car"/>
    <w:basedOn w:val="Fuentedeprrafopredeter"/>
    <w:link w:val="Fecha"/>
    <w:uiPriority w:val="5"/>
    <w:rsid w:val="00AA2CA5"/>
    <w:rPr>
      <w:color w:val="595959" w:themeColor="text1" w:themeTint="A6"/>
      <w:sz w:val="22"/>
      <w:szCs w:val="22"/>
      <w:lang w:eastAsia="ja-JP"/>
    </w:rPr>
  </w:style>
  <w:style w:type="table" w:styleId="Tablaconcuadrcula1clara">
    <w:name w:val="Grid Table 1 Light"/>
    <w:basedOn w:val="Tablanormal"/>
    <w:uiPriority w:val="46"/>
    <w:rsid w:val="00AA2CA5"/>
    <w:pPr>
      <w:spacing w:before="40" w:after="0" w:line="240" w:lineRule="auto"/>
    </w:pPr>
    <w:rPr>
      <w:color w:val="595959" w:themeColor="text1" w:themeTint="A6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paragraph" w:styleId="Listaconvietas4">
    <w:name w:val="List Bullet 4"/>
    <w:basedOn w:val="Normal"/>
    <w:uiPriority w:val="99"/>
    <w:semiHidden/>
    <w:unhideWhenUsed/>
    <w:rsid w:val="00AA2CA5"/>
    <w:pPr>
      <w:numPr>
        <w:numId w:val="9"/>
      </w:numPr>
      <w:spacing w:before="40" w:after="40" w:line="240" w:lineRule="auto"/>
      <w:contextualSpacing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paragraph" w:styleId="Listaconvietas5">
    <w:name w:val="List Bullet 5"/>
    <w:basedOn w:val="Normal"/>
    <w:uiPriority w:val="99"/>
    <w:semiHidden/>
    <w:unhideWhenUsed/>
    <w:rsid w:val="00AA2CA5"/>
    <w:pPr>
      <w:numPr>
        <w:numId w:val="10"/>
      </w:numPr>
      <w:spacing w:before="40" w:after="40" w:line="240" w:lineRule="auto"/>
      <w:contextualSpacing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table" w:styleId="Tablaconcuadrculaclara">
    <w:name w:val="Grid Table Light"/>
    <w:basedOn w:val="Tablanormal"/>
    <w:uiPriority w:val="40"/>
    <w:rsid w:val="00AA2CA5"/>
    <w:pPr>
      <w:spacing w:before="40" w:after="0" w:line="240" w:lineRule="auto"/>
    </w:pPr>
    <w:rPr>
      <w:color w:val="595959" w:themeColor="text1" w:themeTint="A6"/>
      <w:sz w:val="22"/>
      <w:szCs w:val="22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anormal"/>
    <w:uiPriority w:val="99"/>
    <w:rsid w:val="00AA2CA5"/>
    <w:pPr>
      <w:spacing w:after="0" w:line="240" w:lineRule="auto"/>
    </w:pPr>
    <w:rPr>
      <w:color w:val="595959" w:themeColor="text1" w:themeTint="A6"/>
      <w:sz w:val="22"/>
      <w:szCs w:val="22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Movistar%20Cloud\INFORMATICA%20DEPARTAMENTO\FORMACION\GMQTECH\_PLANTILLA%20WORD%20reduci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EA9ADFA5B4D25BAA95379CC8F9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AD36-C3DA-455D-84CF-85D43A4D3589}"/>
      </w:docPartPr>
      <w:docPartBody>
        <w:p w:rsidR="00000000" w:rsidRDefault="00000000">
          <w:pPr>
            <w:pStyle w:val="D11EA9ADFA5B4D25BAA95379CC8F9F70"/>
          </w:pPr>
          <w:r>
            <w:rPr>
              <w:color w:val="1F3864" w:themeColor="accent1" w:themeShade="80"/>
              <w:lang w:bidi="es-ES"/>
            </w:rPr>
            <w:t>Insertar título tema o módulo</w:t>
          </w:r>
        </w:p>
      </w:docPartBody>
    </w:docPart>
    <w:docPart>
      <w:docPartPr>
        <w:name w:val="34E99B9DD68E43AA8FA6242D1CD3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27C87-E69E-4EE5-9607-AD4AFC86B270}"/>
      </w:docPartPr>
      <w:docPartBody>
        <w:p w:rsidR="00000000" w:rsidRDefault="00000000">
          <w:pPr>
            <w:pStyle w:val="34E99B9DD68E43AA8FA6242D1CD39C67"/>
          </w:pPr>
          <w:r w:rsidRPr="009D7395">
            <w:rPr>
              <w:color w:val="1F3864" w:themeColor="accent1" w:themeShade="80"/>
              <w:lang w:bidi="es-ES"/>
            </w:rPr>
            <w:t xml:space="preserve">Insertar </w:t>
          </w:r>
          <w:r>
            <w:rPr>
              <w:color w:val="1F3864" w:themeColor="accent1" w:themeShade="80"/>
              <w:lang w:bidi="es-ES"/>
            </w:rPr>
            <w:t>otro</w:t>
          </w:r>
          <w:r w:rsidRPr="009D7395">
            <w:rPr>
              <w:color w:val="1F3864" w:themeColor="accent1" w:themeShade="80"/>
              <w:lang w:bidi="es-ES"/>
            </w:rPr>
            <w:t xml:space="preserve">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08"/>
    <w:rsid w:val="00F0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EA9ADFA5B4D25BAA95379CC8F9F70">
    <w:name w:val="D11EA9ADFA5B4D25BAA95379CC8F9F70"/>
  </w:style>
  <w:style w:type="paragraph" w:customStyle="1" w:styleId="34E99B9DD68E43AA8FA6242D1CD39C67">
    <w:name w:val="34E99B9DD68E43AA8FA6242D1CD39C67"/>
  </w:style>
  <w:style w:type="paragraph" w:customStyle="1" w:styleId="B667968BC1474BAF9A9A31B0F9DEE79B">
    <w:name w:val="B667968BC1474BAF9A9A31B0F9DEE7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D2437-8BC8-4E96-9326-C9FB43072E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_PLANTILLA WORD reducida</Template>
  <TotalTime>2</TotalTime>
  <Pages>20</Pages>
  <Words>4440</Words>
  <Characters>24426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bucles</dc:title>
  <dc:subject>Programación</dc:subject>
  <dc:creator>Alberto</dc:creator>
  <cp:keywords/>
  <dc:description/>
  <cp:lastModifiedBy>Alberto Ruiz</cp:lastModifiedBy>
  <cp:revision>1</cp:revision>
  <dcterms:created xsi:type="dcterms:W3CDTF">2022-11-17T09:05:00Z</dcterms:created>
  <dcterms:modified xsi:type="dcterms:W3CDTF">2022-11-17T09:07:00Z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