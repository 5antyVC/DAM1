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9252924"/>
        <w:docPartObj>
          <w:docPartGallery w:val="Cover Pages"/>
          <w:docPartUnique/>
        </w:docPartObj>
      </w:sdtPr>
      <w:sdtEndPr>
        <w:rPr>
          <w:rFonts w:eastAsia="Georgia" w:cs="Arial"/>
          <w:color w:val="002060"/>
          <w:sz w:val="64"/>
          <w:szCs w:val="22"/>
          <w:lang w:val="es-ES_tradnl" w:bidi="en-US"/>
        </w:rPr>
      </w:sdtEndPr>
      <w:sdtContent>
        <w:p w14:paraId="182CED74" w14:textId="77777777" w:rsidR="00B52F10" w:rsidRPr="00673DFB" w:rsidRDefault="00B52F10">
          <w:r w:rsidRPr="00673DFB">
            <w:rPr>
              <w:noProof/>
              <w:lang w:eastAsia="es-ES"/>
            </w:rPr>
            <mc:AlternateContent>
              <mc:Choice Requires="wpg">
                <w:drawing>
                  <wp:anchor distT="0" distB="0" distL="114300" distR="114300" simplePos="0" relativeHeight="251668480" behindDoc="0" locked="0" layoutInCell="1" allowOverlap="1" wp14:anchorId="0B04DEA7" wp14:editId="54DE647D">
                    <wp:simplePos x="0" y="0"/>
                    <wp:positionH relativeFrom="page">
                      <wp:align>center</wp:align>
                    </wp:positionH>
                    <wp:positionV relativeFrom="page">
                      <wp:posOffset>131445</wp:posOffset>
                    </wp:positionV>
                    <wp:extent cx="7315200" cy="1215391"/>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BFD374" id="Grupo 149" o:spid="_x0000_s1026" style="position:absolute;margin-left:0;margin-top:10.35pt;width:8in;height:95.7pt;z-index:251668480;mso-width-percent:941;mso-height-percent:121;mso-position-horizontal:center;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B2StKX2wAAAAgBAAAPAAAA&#10;ZHJzL2Rvd25yZXYueG1sTI/BTsMwEETvSPyDtZW4UccWFJTGqSgSH0BBqEc3XpKo8TqNnTbh69me&#10;4Lgzq5k3xWbynTjjENtABtQyA4FUBddSbeDz4+3+GURMlpztAqGBGSNsytubwuYuXOgdz7tUCw6h&#10;mFsDTUp9LmWsGvQ2LkOPxN53GLxNfA61dIO9cLjvpM6ylfS2JW5obI+vDVbH3ei5d6+3o/qZZ5L7&#10;r+O2n1en8eFkzN1ielmDSDilv2e44jM6lMx0CCO5KDoDPCQZ0NkTiKurHjUrB1aUViDLQv4fUP4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Pr="00673DFB">
            <w:rPr>
              <w:noProof/>
              <w:lang w:eastAsia="es-ES"/>
            </w:rPr>
            <mc:AlternateContent>
              <mc:Choice Requires="wps">
                <w:drawing>
                  <wp:anchor distT="0" distB="0" distL="114300" distR="114300" simplePos="0" relativeHeight="251667456" behindDoc="0" locked="0" layoutInCell="1" allowOverlap="1" wp14:anchorId="72C1F59C" wp14:editId="15F8589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4A29F" w14:textId="77777777" w:rsidR="0081341C" w:rsidRDefault="0081341C">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2C1F59C"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574A29F" w14:textId="77777777" w:rsidR="0081341C" w:rsidRDefault="0081341C">
                          <w:pPr>
                            <w:pStyle w:val="Sinespaciado"/>
                            <w:jc w:val="right"/>
                            <w:rPr>
                              <w:color w:val="595959" w:themeColor="text1" w:themeTint="A6"/>
                              <w:sz w:val="20"/>
                              <w:szCs w:val="20"/>
                            </w:rPr>
                          </w:pPr>
                        </w:p>
                      </w:txbxContent>
                    </v:textbox>
                    <w10:wrap type="square" anchorx="page" anchory="page"/>
                  </v:shape>
                </w:pict>
              </mc:Fallback>
            </mc:AlternateContent>
          </w:r>
        </w:p>
        <w:p w14:paraId="0E9E4B64" w14:textId="77777777" w:rsidR="00B52F10" w:rsidRPr="00673DFB" w:rsidRDefault="00B52F10">
          <w:pPr>
            <w:rPr>
              <w:rFonts w:eastAsia="Georgia" w:cs="Arial"/>
              <w:color w:val="002060"/>
              <w:sz w:val="64"/>
              <w:szCs w:val="22"/>
              <w:lang w:val="es-ES_tradnl" w:bidi="en-US"/>
            </w:rPr>
          </w:pPr>
          <w:r w:rsidRPr="00673DFB">
            <w:rPr>
              <w:noProof/>
              <w:lang w:eastAsia="es-ES"/>
            </w:rPr>
            <mc:AlternateContent>
              <mc:Choice Requires="wps">
                <w:drawing>
                  <wp:anchor distT="0" distB="0" distL="114300" distR="114300" simplePos="0" relativeHeight="251665408" behindDoc="0" locked="0" layoutInCell="1" allowOverlap="1" wp14:anchorId="736B3028" wp14:editId="72235B2D">
                    <wp:simplePos x="0" y="0"/>
                    <wp:positionH relativeFrom="page">
                      <wp:posOffset>221615</wp:posOffset>
                    </wp:positionH>
                    <wp:positionV relativeFrom="page">
                      <wp:posOffset>2155825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3BF6B6" w14:textId="77777777" w:rsidR="0081341C" w:rsidRDefault="00B562F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3DFB">
                                      <w:rPr>
                                        <w:caps/>
                                        <w:color w:val="4472C4" w:themeColor="accent1"/>
                                        <w:sz w:val="64"/>
                                        <w:szCs w:val="64"/>
                                      </w:rPr>
                                      <w:t>Ejercicios condicionales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874860C" w14:textId="77777777" w:rsidR="0081341C" w:rsidRDefault="00673DFB">
                                    <w:pPr>
                                      <w:jc w:val="right"/>
                                      <w:rPr>
                                        <w:smallCaps/>
                                        <w:color w:val="404040" w:themeColor="text1" w:themeTint="BF"/>
                                        <w:sz w:val="36"/>
                                        <w:szCs w:val="36"/>
                                      </w:rPr>
                                    </w:pPr>
                                    <w:r>
                                      <w:rPr>
                                        <w:color w:val="404040" w:themeColor="text1" w:themeTint="BF"/>
                                        <w:sz w:val="36"/>
                                        <w:szCs w:val="36"/>
                                      </w:rPr>
                                      <w:t>Programación Java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6B3028" id="Cuadro de texto 154" o:spid="_x0000_s1027" type="#_x0000_t202" style="position:absolute;left:0;text-align:left;margin-left:17.45pt;margin-top:169.75pt;width:8in;height:286.5pt;z-index:251665408;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" filled="f" stroked="f" strokeweight=".5pt">
                    <v:textbox inset="126pt,0,54pt,0">
                      <w:txbxContent>
                        <w:p w14:paraId="353BF6B6" w14:textId="77777777" w:rsidR="0081341C" w:rsidRDefault="00B562F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3DFB">
                                <w:rPr>
                                  <w:caps/>
                                  <w:color w:val="4472C4" w:themeColor="accent1"/>
                                  <w:sz w:val="64"/>
                                  <w:szCs w:val="64"/>
                                </w:rPr>
                                <w:t>Ejercicios condicionales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874860C" w14:textId="77777777" w:rsidR="0081341C" w:rsidRDefault="00673DFB">
                              <w:pPr>
                                <w:jc w:val="right"/>
                                <w:rPr>
                                  <w:smallCaps/>
                                  <w:color w:val="404040" w:themeColor="text1" w:themeTint="BF"/>
                                  <w:sz w:val="36"/>
                                  <w:szCs w:val="36"/>
                                </w:rPr>
                              </w:pPr>
                              <w:r>
                                <w:rPr>
                                  <w:color w:val="404040" w:themeColor="text1" w:themeTint="BF"/>
                                  <w:sz w:val="36"/>
                                  <w:szCs w:val="36"/>
                                </w:rPr>
                                <w:t>Programación Java</w:t>
                              </w:r>
                            </w:p>
                          </w:sdtContent>
                        </w:sdt>
                      </w:txbxContent>
                    </v:textbox>
                    <w10:wrap type="square" anchorx="page" anchory="page"/>
                  </v:shape>
                </w:pict>
              </mc:Fallback>
            </mc:AlternateContent>
          </w:r>
          <w:r w:rsidRPr="00673DFB">
            <w:rPr>
              <w:rFonts w:eastAsia="Georgia" w:cs="Arial"/>
              <w:color w:val="002060"/>
              <w:sz w:val="64"/>
              <w:szCs w:val="22"/>
              <w:lang w:val="es-ES_tradnl" w:bidi="en-US"/>
            </w:rPr>
            <w:br w:type="page"/>
          </w:r>
        </w:p>
      </w:sdtContent>
    </w:sdt>
    <w:p w14:paraId="69BF0368" w14:textId="77777777" w:rsidR="00673DFB" w:rsidRPr="00673DFB" w:rsidRDefault="00673DFB" w:rsidP="00673DFB">
      <w:pPr>
        <w:autoSpaceDE w:val="0"/>
        <w:autoSpaceDN w:val="0"/>
        <w:adjustRightInd w:val="0"/>
        <w:spacing w:after="0" w:line="240" w:lineRule="auto"/>
        <w:rPr>
          <w:rFonts w:cs="DejaVuSans-Bold"/>
          <w:b/>
          <w:bCs/>
          <w:color w:val="000000"/>
          <w:sz w:val="32"/>
          <w:szCs w:val="32"/>
        </w:rPr>
      </w:pPr>
      <w:r w:rsidRPr="00673DFB">
        <w:rPr>
          <w:rFonts w:cs="DejaVuSans-Bold"/>
          <w:b/>
          <w:bCs/>
          <w:color w:val="000000"/>
          <w:sz w:val="32"/>
          <w:szCs w:val="32"/>
        </w:rPr>
        <w:lastRenderedPageBreak/>
        <w:t>Ejercicios condicionales en Java</w:t>
      </w:r>
    </w:p>
    <w:p w14:paraId="5FF2A2F1"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7A61E28C"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1</w:t>
      </w:r>
    </w:p>
    <w:p w14:paraId="183CFD63"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76D1816C"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Escribe un programa que pida por teclado un día de la semana y que diga qué asignatura toca a primera hora ese día.</w:t>
      </w:r>
    </w:p>
    <w:p w14:paraId="5E5F10DB"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p>
    <w:p w14:paraId="00168EE2"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2</w:t>
      </w:r>
    </w:p>
    <w:p w14:paraId="7C742819"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0F334989"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Realiza un programa que pida una hora por teclado y que muestre luego buenos días, buenas tardes o buenas noches según la hora. Se utilizarán los tramos de 6 a 12, de 13 a 20 y de 21 a 5. respectivamente. Sólo se tienen en cuenta las horas, los minutos no se deben introducir por teclado.</w:t>
      </w:r>
    </w:p>
    <w:p w14:paraId="3D98D706"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p>
    <w:p w14:paraId="2B7DDB3F"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3</w:t>
      </w:r>
    </w:p>
    <w:p w14:paraId="1650C01A"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32E67279"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Escribe un programa en que dado un número del 1 a 7 escriba el correspondiente nombre del día de la semana.</w:t>
      </w:r>
    </w:p>
    <w:p w14:paraId="4DC25B4E"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p>
    <w:p w14:paraId="3435A6E3"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4</w:t>
      </w:r>
    </w:p>
    <w:p w14:paraId="09502D5B"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63E8BC32"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Vamos a ampliar uno de los ejercicios de la relación anterior para considerar las horas extras. Escribe un programa que calcule el salario semanal de un trabajador teniendo en cuenta que las horas ordinarias (40 primeras horas de trabajo) se pagan a 12 euros la hora. A partir de la hora 41, se pagan a 16 euros la hora.</w:t>
      </w:r>
    </w:p>
    <w:p w14:paraId="7288B695"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Ejemplo 1:</w:t>
      </w:r>
    </w:p>
    <w:p w14:paraId="01D16BF7"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Por favor, introduzca el número de horas trabajadas durante la semana: 36</w:t>
      </w:r>
    </w:p>
    <w:p w14:paraId="5A27A3B1"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El sueldo semanal que le corresponde es de 432 euros</w:t>
      </w:r>
    </w:p>
    <w:p w14:paraId="3DBFA9A6"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Ejemplo 2:</w:t>
      </w:r>
    </w:p>
    <w:p w14:paraId="7CDC28CE"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Por favor, introduzca el número de horas trabajadas durante la semana: 40</w:t>
      </w:r>
    </w:p>
    <w:p w14:paraId="25166F6F"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El sueldo semanal que le corresponde es de 480 euros</w:t>
      </w:r>
    </w:p>
    <w:p w14:paraId="68BDADE5"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Ejemplo 3:</w:t>
      </w:r>
    </w:p>
    <w:p w14:paraId="4FC5095A"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Por favor, introduzca el número de horas trabajadas durante la semana: 55</w:t>
      </w:r>
    </w:p>
    <w:p w14:paraId="55048F65"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El sueldo semanal que le corresponde es de 720 euros</w:t>
      </w:r>
    </w:p>
    <w:p w14:paraId="2AFDFD65" w14:textId="77777777" w:rsidR="00673DFB" w:rsidRPr="00673DFB" w:rsidRDefault="00673DFB" w:rsidP="00673DFB">
      <w:pPr>
        <w:autoSpaceDE w:val="0"/>
        <w:autoSpaceDN w:val="0"/>
        <w:adjustRightInd w:val="0"/>
        <w:spacing w:after="0" w:line="240" w:lineRule="auto"/>
        <w:rPr>
          <w:rFonts w:cs="AnonymousPro"/>
          <w:color w:val="888888"/>
          <w:sz w:val="16"/>
          <w:szCs w:val="16"/>
        </w:rPr>
      </w:pPr>
    </w:p>
    <w:p w14:paraId="6CEECE26"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5</w:t>
      </w:r>
    </w:p>
    <w:p w14:paraId="20678C6E"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3F831EEB" w14:textId="77777777" w:rsidR="00673DFB" w:rsidRPr="00673DFB" w:rsidRDefault="00673DFB" w:rsidP="00673DFB">
      <w:pPr>
        <w:autoSpaceDE w:val="0"/>
        <w:autoSpaceDN w:val="0"/>
        <w:adjustRightInd w:val="0"/>
        <w:spacing w:after="0" w:line="240" w:lineRule="auto"/>
        <w:rPr>
          <w:rFonts w:cs="CMR9"/>
          <w:color w:val="000000"/>
          <w:sz w:val="18"/>
          <w:szCs w:val="18"/>
        </w:rPr>
      </w:pPr>
      <w:r w:rsidRPr="00673DFB">
        <w:rPr>
          <w:rFonts w:eastAsia="DejaVuSans" w:cs="DejaVuSans"/>
          <w:color w:val="000000"/>
          <w:sz w:val="20"/>
          <w:szCs w:val="20"/>
        </w:rPr>
        <w:t xml:space="preserve">Realiza un programa que resuelva una ecuación de primer grado (del tipo </w:t>
      </w:r>
      <w:proofErr w:type="spellStart"/>
      <w:r w:rsidRPr="00673DFB">
        <w:rPr>
          <w:rFonts w:cs="CMMI9"/>
          <w:i/>
          <w:iCs/>
          <w:color w:val="000000"/>
          <w:sz w:val="18"/>
          <w:szCs w:val="18"/>
        </w:rPr>
        <w:t>ax</w:t>
      </w:r>
      <w:r w:rsidRPr="00673DFB">
        <w:rPr>
          <w:rFonts w:cs="CMR9"/>
          <w:color w:val="000000"/>
          <w:sz w:val="18"/>
          <w:szCs w:val="18"/>
        </w:rPr>
        <w:t>+</w:t>
      </w:r>
      <w:r w:rsidRPr="00673DFB">
        <w:rPr>
          <w:rFonts w:cs="CMMI9"/>
          <w:i/>
          <w:iCs/>
          <w:color w:val="000000"/>
          <w:sz w:val="18"/>
          <w:szCs w:val="18"/>
        </w:rPr>
        <w:t>b</w:t>
      </w:r>
      <w:proofErr w:type="spellEnd"/>
      <w:r w:rsidRPr="00673DFB">
        <w:rPr>
          <w:rFonts w:cs="CMMI9"/>
          <w:i/>
          <w:iCs/>
          <w:color w:val="000000"/>
          <w:sz w:val="18"/>
          <w:szCs w:val="18"/>
        </w:rPr>
        <w:t xml:space="preserve"> </w:t>
      </w:r>
      <w:r w:rsidRPr="00673DFB">
        <w:rPr>
          <w:rFonts w:cs="CMR9"/>
          <w:color w:val="000000"/>
          <w:sz w:val="18"/>
          <w:szCs w:val="18"/>
        </w:rPr>
        <w:t>=</w:t>
      </w:r>
    </w:p>
    <w:p w14:paraId="2445F7BD"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cs="CMR9"/>
          <w:color w:val="000000"/>
          <w:sz w:val="18"/>
          <w:szCs w:val="18"/>
        </w:rPr>
        <w:t>0</w:t>
      </w:r>
      <w:r w:rsidRPr="00673DFB">
        <w:rPr>
          <w:rFonts w:eastAsia="DejaVuSans" w:cs="DejaVuSans"/>
          <w:color w:val="000000"/>
          <w:sz w:val="20"/>
          <w:szCs w:val="20"/>
        </w:rPr>
        <w:t>).</w:t>
      </w:r>
    </w:p>
    <w:p w14:paraId="2B3DC363"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Ejemplo 1:</w:t>
      </w:r>
    </w:p>
    <w:p w14:paraId="7B7D6981"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 xml:space="preserve">Este programa resuelve ecuaciones de primer grado del tipo </w:t>
      </w:r>
      <w:proofErr w:type="spellStart"/>
      <w:r w:rsidRPr="00673DFB">
        <w:rPr>
          <w:rFonts w:cs="AnonymousPro"/>
          <w:color w:val="888888"/>
          <w:sz w:val="16"/>
          <w:szCs w:val="16"/>
        </w:rPr>
        <w:t>ax</w:t>
      </w:r>
      <w:proofErr w:type="spellEnd"/>
      <w:r w:rsidRPr="00673DFB">
        <w:rPr>
          <w:rFonts w:cs="AnonymousPro"/>
          <w:color w:val="888888"/>
          <w:sz w:val="16"/>
          <w:szCs w:val="16"/>
        </w:rPr>
        <w:t xml:space="preserve"> + b = 0</w:t>
      </w:r>
    </w:p>
    <w:p w14:paraId="15457114"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Por favor, introduzca el valor de a: 2</w:t>
      </w:r>
    </w:p>
    <w:p w14:paraId="240FBF72"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Ahora introduzca el valor de b: 1</w:t>
      </w:r>
    </w:p>
    <w:p w14:paraId="0B302E37"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x = -0.5</w:t>
      </w:r>
    </w:p>
    <w:p w14:paraId="5269B77D"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Ejemplo 2:</w:t>
      </w:r>
    </w:p>
    <w:p w14:paraId="3CB12980"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 xml:space="preserve">Este programa resuelve ecuaciones de primer grado del tipo </w:t>
      </w:r>
      <w:proofErr w:type="spellStart"/>
      <w:r w:rsidRPr="00673DFB">
        <w:rPr>
          <w:rFonts w:cs="AnonymousPro"/>
          <w:color w:val="888888"/>
          <w:sz w:val="16"/>
          <w:szCs w:val="16"/>
        </w:rPr>
        <w:t>ax</w:t>
      </w:r>
      <w:proofErr w:type="spellEnd"/>
      <w:r w:rsidRPr="00673DFB">
        <w:rPr>
          <w:rFonts w:cs="AnonymousPro"/>
          <w:color w:val="888888"/>
          <w:sz w:val="16"/>
          <w:szCs w:val="16"/>
        </w:rPr>
        <w:t xml:space="preserve"> + b = 0</w:t>
      </w:r>
    </w:p>
    <w:p w14:paraId="7391ED56"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Por favor, introduzca el valor de a: 0</w:t>
      </w:r>
    </w:p>
    <w:p w14:paraId="404AF447"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Ahora introduzca el valor de b: 7</w:t>
      </w:r>
    </w:p>
    <w:p w14:paraId="168A2156"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Esa ecuación no tiene solución real.</w:t>
      </w:r>
    </w:p>
    <w:p w14:paraId="4C2D960A" w14:textId="77777777" w:rsidR="00673DFB" w:rsidRPr="00673DFB" w:rsidRDefault="00673DFB" w:rsidP="00673DFB">
      <w:pPr>
        <w:autoSpaceDE w:val="0"/>
        <w:autoSpaceDN w:val="0"/>
        <w:adjustRightInd w:val="0"/>
        <w:spacing w:after="0" w:line="240" w:lineRule="auto"/>
        <w:rPr>
          <w:rFonts w:cs="AnonymousPro"/>
          <w:color w:val="888888"/>
          <w:sz w:val="16"/>
          <w:szCs w:val="16"/>
        </w:rPr>
      </w:pPr>
    </w:p>
    <w:p w14:paraId="0BE1E783"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6</w:t>
      </w:r>
    </w:p>
    <w:p w14:paraId="747B32F3"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355E947B"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Realiza un programa que calcule el tiempo que tardará en caer un objeto desde</w:t>
      </w:r>
    </w:p>
    <w:p w14:paraId="0873046F" w14:textId="77777777" w:rsidR="00673DFB" w:rsidRPr="00673DFB" w:rsidRDefault="00673DFB" w:rsidP="00673DFB">
      <w:pPr>
        <w:autoSpaceDE w:val="0"/>
        <w:autoSpaceDN w:val="0"/>
        <w:adjustRightInd w:val="0"/>
        <w:spacing w:after="0" w:line="240" w:lineRule="auto"/>
        <w:rPr>
          <w:rFonts w:cs="CMR9"/>
          <w:color w:val="000000"/>
          <w:sz w:val="18"/>
          <w:szCs w:val="18"/>
        </w:rPr>
      </w:pPr>
      <w:r w:rsidRPr="00673DFB">
        <w:rPr>
          <w:rFonts w:eastAsia="DejaVuSans" w:cs="DejaVuSans"/>
          <w:color w:val="000000"/>
          <w:sz w:val="20"/>
          <w:szCs w:val="20"/>
        </w:rPr>
        <w:t xml:space="preserve">una altura h. Aplica la fórmula </w:t>
      </w:r>
      <w:r w:rsidRPr="00673DFB">
        <w:rPr>
          <w:rFonts w:cs="CMMI9"/>
          <w:i/>
          <w:iCs/>
          <w:color w:val="000000"/>
          <w:sz w:val="18"/>
          <w:szCs w:val="18"/>
        </w:rPr>
        <w:t xml:space="preserve">t </w:t>
      </w:r>
      <w:r w:rsidRPr="00673DFB">
        <w:rPr>
          <w:rFonts w:cs="CMR9"/>
          <w:color w:val="000000"/>
          <w:sz w:val="18"/>
          <w:szCs w:val="18"/>
        </w:rPr>
        <w:t>=</w:t>
      </w:r>
    </w:p>
    <w:p w14:paraId="3F7DD052" w14:textId="77777777" w:rsidR="00673DFB" w:rsidRPr="00673DFB" w:rsidRDefault="00673DFB" w:rsidP="00673DFB">
      <w:pPr>
        <w:autoSpaceDE w:val="0"/>
        <w:autoSpaceDN w:val="0"/>
        <w:adjustRightInd w:val="0"/>
        <w:spacing w:after="0" w:line="240" w:lineRule="auto"/>
        <w:rPr>
          <w:rFonts w:eastAsia="CMEX9" w:cs="CMEX9"/>
          <w:color w:val="000000"/>
          <w:sz w:val="18"/>
          <w:szCs w:val="18"/>
        </w:rPr>
      </w:pPr>
      <w:r w:rsidRPr="00673DFB">
        <w:rPr>
          <w:rFonts w:eastAsia="CMEX9" w:cs="CMEX9"/>
          <w:color w:val="000000"/>
          <w:sz w:val="18"/>
          <w:szCs w:val="18"/>
        </w:rPr>
        <w:t>√</w:t>
      </w:r>
    </w:p>
    <w:p w14:paraId="58ADA3E4" w14:textId="77777777" w:rsidR="00673DFB" w:rsidRPr="00673DFB" w:rsidRDefault="00673DFB" w:rsidP="00673DFB">
      <w:pPr>
        <w:autoSpaceDE w:val="0"/>
        <w:autoSpaceDN w:val="0"/>
        <w:adjustRightInd w:val="0"/>
        <w:spacing w:after="0" w:line="240" w:lineRule="auto"/>
        <w:rPr>
          <w:rFonts w:cs="CMMI6"/>
          <w:i/>
          <w:iCs/>
          <w:color w:val="000000"/>
          <w:sz w:val="12"/>
          <w:szCs w:val="12"/>
        </w:rPr>
      </w:pPr>
      <w:r w:rsidRPr="00673DFB">
        <w:rPr>
          <w:rFonts w:cs="CMR6"/>
          <w:color w:val="000000"/>
          <w:sz w:val="12"/>
          <w:szCs w:val="12"/>
        </w:rPr>
        <w:t>2</w:t>
      </w:r>
      <w:r w:rsidRPr="00673DFB">
        <w:rPr>
          <w:rFonts w:cs="CMMI6"/>
          <w:i/>
          <w:iCs/>
          <w:color w:val="000000"/>
          <w:sz w:val="12"/>
          <w:szCs w:val="12"/>
        </w:rPr>
        <w:t>h</w:t>
      </w:r>
    </w:p>
    <w:p w14:paraId="18755452" w14:textId="77777777" w:rsidR="00673DFB" w:rsidRPr="00673DFB" w:rsidRDefault="00673DFB" w:rsidP="00673DFB">
      <w:pPr>
        <w:autoSpaceDE w:val="0"/>
        <w:autoSpaceDN w:val="0"/>
        <w:adjustRightInd w:val="0"/>
        <w:spacing w:after="0" w:line="240" w:lineRule="auto"/>
        <w:rPr>
          <w:rFonts w:cs="CMR6"/>
          <w:color w:val="000000"/>
          <w:sz w:val="12"/>
          <w:szCs w:val="12"/>
        </w:rPr>
      </w:pPr>
      <w:r w:rsidRPr="00673DFB">
        <w:rPr>
          <w:rFonts w:cs="CMMI6"/>
          <w:i/>
          <w:iCs/>
          <w:color w:val="000000"/>
          <w:sz w:val="12"/>
          <w:szCs w:val="12"/>
        </w:rPr>
        <w:t xml:space="preserve">g </w:t>
      </w:r>
      <w:r w:rsidRPr="00673DFB">
        <w:rPr>
          <w:rFonts w:eastAsia="DejaVuSans" w:cs="DejaVuSans"/>
          <w:color w:val="000000"/>
          <w:sz w:val="20"/>
          <w:szCs w:val="20"/>
        </w:rPr>
        <w:t xml:space="preserve">siendo </w:t>
      </w:r>
      <w:r w:rsidRPr="00673DFB">
        <w:rPr>
          <w:rFonts w:cs="CMMI9"/>
          <w:i/>
          <w:iCs/>
          <w:color w:val="000000"/>
          <w:sz w:val="18"/>
          <w:szCs w:val="18"/>
        </w:rPr>
        <w:t xml:space="preserve">g </w:t>
      </w:r>
      <w:r w:rsidRPr="00673DFB">
        <w:rPr>
          <w:rFonts w:cs="CMR9"/>
          <w:color w:val="000000"/>
          <w:sz w:val="18"/>
          <w:szCs w:val="18"/>
        </w:rPr>
        <w:t>= 9</w:t>
      </w:r>
      <w:r w:rsidRPr="00673DFB">
        <w:rPr>
          <w:rFonts w:cs="CMMI9"/>
          <w:i/>
          <w:iCs/>
          <w:color w:val="000000"/>
          <w:sz w:val="18"/>
          <w:szCs w:val="18"/>
        </w:rPr>
        <w:t>:</w:t>
      </w:r>
      <w:r w:rsidRPr="00673DFB">
        <w:rPr>
          <w:rFonts w:cs="CMR9"/>
          <w:color w:val="000000"/>
          <w:sz w:val="18"/>
          <w:szCs w:val="18"/>
        </w:rPr>
        <w:t>81</w:t>
      </w:r>
      <w:r w:rsidRPr="00673DFB">
        <w:rPr>
          <w:rFonts w:cs="CMMI9"/>
          <w:i/>
          <w:iCs/>
          <w:color w:val="000000"/>
          <w:sz w:val="18"/>
          <w:szCs w:val="18"/>
        </w:rPr>
        <w:t>m</w:t>
      </w:r>
      <w:r w:rsidRPr="00673DFB">
        <w:rPr>
          <w:rFonts w:cs="CMR9"/>
          <w:color w:val="000000"/>
          <w:sz w:val="18"/>
          <w:szCs w:val="18"/>
        </w:rPr>
        <w:t>/</w:t>
      </w:r>
      <w:r w:rsidRPr="00673DFB">
        <w:rPr>
          <w:rFonts w:cs="CMMI9"/>
          <w:i/>
          <w:iCs/>
          <w:color w:val="000000"/>
          <w:sz w:val="18"/>
          <w:szCs w:val="18"/>
        </w:rPr>
        <w:t>s</w:t>
      </w:r>
      <w:r w:rsidRPr="00673DFB">
        <w:rPr>
          <w:rFonts w:cs="CMR6"/>
          <w:color w:val="000000"/>
          <w:sz w:val="12"/>
          <w:szCs w:val="12"/>
        </w:rPr>
        <w:t>2</w:t>
      </w:r>
    </w:p>
    <w:p w14:paraId="6830963E" w14:textId="77777777" w:rsidR="00673DFB" w:rsidRPr="00673DFB" w:rsidRDefault="00673DFB" w:rsidP="00673DFB">
      <w:pPr>
        <w:autoSpaceDE w:val="0"/>
        <w:autoSpaceDN w:val="0"/>
        <w:adjustRightInd w:val="0"/>
        <w:spacing w:after="0" w:line="240" w:lineRule="auto"/>
        <w:rPr>
          <w:rFonts w:cs="CMR6"/>
          <w:color w:val="000000"/>
          <w:sz w:val="12"/>
          <w:szCs w:val="12"/>
        </w:rPr>
      </w:pPr>
    </w:p>
    <w:p w14:paraId="2B00BB2A"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7</w:t>
      </w:r>
    </w:p>
    <w:p w14:paraId="561910A6"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Realiza un programa que calcule la media de tres notas.</w:t>
      </w:r>
    </w:p>
    <w:p w14:paraId="1AA09AB5"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p>
    <w:p w14:paraId="1E5BC289"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8</w:t>
      </w:r>
    </w:p>
    <w:p w14:paraId="4142BEC3"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389D1323"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lastRenderedPageBreak/>
        <w:t>Amplía el programa anterior para que diga la nota del boletín (insuficiente, suficiente, bien, notable o sobresaliente).</w:t>
      </w:r>
    </w:p>
    <w:p w14:paraId="7CF3E673"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p>
    <w:p w14:paraId="33DCC795"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9</w:t>
      </w:r>
    </w:p>
    <w:p w14:paraId="37E17812"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5FC81551"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Realiza un programa que resuelva una ecuación de segundo grado (del tipo</w:t>
      </w:r>
    </w:p>
    <w:p w14:paraId="19E6A8E8"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cs="CMMI9"/>
          <w:i/>
          <w:iCs/>
          <w:color w:val="000000"/>
          <w:sz w:val="18"/>
          <w:szCs w:val="18"/>
        </w:rPr>
        <w:t>ax</w:t>
      </w:r>
      <w:r w:rsidRPr="00673DFB">
        <w:rPr>
          <w:rFonts w:cs="CMR6"/>
          <w:color w:val="000000"/>
          <w:sz w:val="12"/>
          <w:szCs w:val="12"/>
        </w:rPr>
        <w:t xml:space="preserve">2 </w:t>
      </w:r>
      <w:r w:rsidRPr="00673DFB">
        <w:rPr>
          <w:rFonts w:cs="CMR9"/>
          <w:color w:val="000000"/>
          <w:sz w:val="18"/>
          <w:szCs w:val="18"/>
        </w:rPr>
        <w:t xml:space="preserve">+ </w:t>
      </w:r>
      <w:proofErr w:type="spellStart"/>
      <w:r w:rsidRPr="00673DFB">
        <w:rPr>
          <w:rFonts w:cs="CMMI9"/>
          <w:i/>
          <w:iCs/>
          <w:color w:val="000000"/>
          <w:sz w:val="18"/>
          <w:szCs w:val="18"/>
        </w:rPr>
        <w:t>bx</w:t>
      </w:r>
      <w:proofErr w:type="spellEnd"/>
      <w:r w:rsidRPr="00673DFB">
        <w:rPr>
          <w:rFonts w:cs="CMMI9"/>
          <w:i/>
          <w:iCs/>
          <w:color w:val="000000"/>
          <w:sz w:val="18"/>
          <w:szCs w:val="18"/>
        </w:rPr>
        <w:t xml:space="preserve"> </w:t>
      </w:r>
      <w:r w:rsidRPr="00673DFB">
        <w:rPr>
          <w:rFonts w:cs="CMR9"/>
          <w:color w:val="000000"/>
          <w:sz w:val="18"/>
          <w:szCs w:val="18"/>
        </w:rPr>
        <w:t xml:space="preserve">+ </w:t>
      </w:r>
      <w:r w:rsidRPr="00673DFB">
        <w:rPr>
          <w:rFonts w:cs="CMMI9"/>
          <w:i/>
          <w:iCs/>
          <w:color w:val="000000"/>
          <w:sz w:val="18"/>
          <w:szCs w:val="18"/>
        </w:rPr>
        <w:t xml:space="preserve">c </w:t>
      </w:r>
      <w:r w:rsidRPr="00673DFB">
        <w:rPr>
          <w:rFonts w:cs="CMR9"/>
          <w:color w:val="000000"/>
          <w:sz w:val="18"/>
          <w:szCs w:val="18"/>
        </w:rPr>
        <w:t>= 0</w:t>
      </w:r>
      <w:r w:rsidRPr="00673DFB">
        <w:rPr>
          <w:rFonts w:eastAsia="DejaVuSans" w:cs="DejaVuSans"/>
          <w:color w:val="000000"/>
          <w:sz w:val="20"/>
          <w:szCs w:val="20"/>
        </w:rPr>
        <w:t>).</w:t>
      </w:r>
    </w:p>
    <w:p w14:paraId="40EA9603"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p>
    <w:p w14:paraId="0289C0BE"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10</w:t>
      </w:r>
    </w:p>
    <w:p w14:paraId="79B3EFB8"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0700569E"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Escribe un programa que nos diga el horóscopo a partir del día y el mes de nacimiento.</w:t>
      </w:r>
    </w:p>
    <w:p w14:paraId="33079DAD"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11</w:t>
      </w:r>
    </w:p>
    <w:p w14:paraId="4638CB1E"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0BD50C80"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Escribe un programa que dada una hora determinada (horas y minutos), calcule los segundos que faltan para llegar a la medianoche.</w:t>
      </w:r>
    </w:p>
    <w:p w14:paraId="074D52BC"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p>
    <w:p w14:paraId="3C6BADAB"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12</w:t>
      </w:r>
    </w:p>
    <w:p w14:paraId="09F25BE1"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31BB89A7"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xml:space="preserve">Realiza un </w:t>
      </w:r>
      <w:proofErr w:type="spellStart"/>
      <w:r w:rsidRPr="00673DFB">
        <w:rPr>
          <w:rFonts w:eastAsia="DejaVuSans" w:cs="DejaVuSans"/>
          <w:color w:val="000000"/>
          <w:sz w:val="20"/>
          <w:szCs w:val="20"/>
        </w:rPr>
        <w:t>minicuestionario</w:t>
      </w:r>
      <w:proofErr w:type="spellEnd"/>
      <w:r w:rsidRPr="00673DFB">
        <w:rPr>
          <w:rFonts w:eastAsia="DejaVuSans" w:cs="DejaVuSans"/>
          <w:color w:val="000000"/>
          <w:sz w:val="20"/>
          <w:szCs w:val="20"/>
        </w:rPr>
        <w:t xml:space="preserve"> con 10 preguntas tipo test sobre las asignaturas que se imparten en el curso. Cada pregunta acertada sumará un punto. El programa mostrará al final la calificación obtenida. Pásale el </w:t>
      </w:r>
      <w:proofErr w:type="spellStart"/>
      <w:r w:rsidRPr="00673DFB">
        <w:rPr>
          <w:rFonts w:eastAsia="DejaVuSans" w:cs="DejaVuSans"/>
          <w:color w:val="000000"/>
          <w:sz w:val="20"/>
          <w:szCs w:val="20"/>
        </w:rPr>
        <w:t>minicuestionario</w:t>
      </w:r>
      <w:proofErr w:type="spellEnd"/>
      <w:r w:rsidRPr="00673DFB">
        <w:rPr>
          <w:rFonts w:eastAsia="DejaVuSans" w:cs="DejaVuSans"/>
          <w:color w:val="000000"/>
          <w:sz w:val="20"/>
          <w:szCs w:val="20"/>
        </w:rPr>
        <w:t xml:space="preserve"> a tus compañeros y pídeles que lo hagan para ver qué tal andan de conocimientos en las diferentes asignaturas del curso.</w:t>
      </w:r>
    </w:p>
    <w:p w14:paraId="029C8704"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p>
    <w:p w14:paraId="49F45289"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13</w:t>
      </w:r>
    </w:p>
    <w:p w14:paraId="3D0F2072"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085C9B9F"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Escribe un programa que ordene tres números enteros introducidos por teclado.</w:t>
      </w:r>
    </w:p>
    <w:p w14:paraId="63CACCF2"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p>
    <w:p w14:paraId="762543DE"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14</w:t>
      </w:r>
    </w:p>
    <w:p w14:paraId="0EA98154"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17D339BA"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Realiza un programa que diga si un número introducido por teclado es par y/o divisible entre 5.</w:t>
      </w:r>
    </w:p>
    <w:p w14:paraId="1D5A4F9E"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p>
    <w:p w14:paraId="2CAD18F9"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15</w:t>
      </w:r>
    </w:p>
    <w:p w14:paraId="07A3C142"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3039A851"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Escribe un programa que pinte una pirámide rellena con un carácter introducido por teclado que podrá ser una letra, un número o un símbolo como *, +, -, $, &amp;, etc. El programa debe permitir al usuario mediante un menú elegir si el vértice de la pirámide está apuntando hacia arriba, hacia abajo, hacia la izquierda o hacia la derecha.</w:t>
      </w:r>
    </w:p>
    <w:p w14:paraId="2EFAECC4"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p>
    <w:p w14:paraId="6B59DDAA"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16</w:t>
      </w:r>
    </w:p>
    <w:p w14:paraId="7199A104"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2DC303C6"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xml:space="preserve">Realiza un programa que nos diga si hay probabilidad de que nuestra pareja nos está siendo infiel. El programa irá haciendo preguntas que el usuario contestará con verdadero o falso. Cada pregunta contestada como verdadero sumará 3 puntos. Las preguntas contestadas con falso no suman puntos. A </w:t>
      </w:r>
      <w:proofErr w:type="gramStart"/>
      <w:r w:rsidRPr="00673DFB">
        <w:rPr>
          <w:rFonts w:eastAsia="DejaVuSans" w:cs="DejaVuSans"/>
          <w:color w:val="000000"/>
          <w:sz w:val="20"/>
          <w:szCs w:val="20"/>
        </w:rPr>
        <w:t>continuación</w:t>
      </w:r>
      <w:proofErr w:type="gramEnd"/>
      <w:r w:rsidRPr="00673DFB">
        <w:rPr>
          <w:rFonts w:eastAsia="DejaVuSans" w:cs="DejaVuSans"/>
          <w:color w:val="000000"/>
          <w:sz w:val="20"/>
          <w:szCs w:val="20"/>
        </w:rPr>
        <w:t xml:space="preserve"> se listan las preguntas del test.</w:t>
      </w:r>
    </w:p>
    <w:p w14:paraId="2D749D5F"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1. Tu pareja parece estar más inquieta de lo normal sin ningún motivo aparente.</w:t>
      </w:r>
    </w:p>
    <w:p w14:paraId="6DC60233"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2. Ha aumentado sus gastos de vestuario</w:t>
      </w:r>
    </w:p>
    <w:p w14:paraId="604F63AC"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3. Ha perdido el interés que mostraba anteriormente por ti</w:t>
      </w:r>
    </w:p>
    <w:p w14:paraId="60AFB525"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4. Ahora se afeita y se asea con más frecuencia (si es hombre) o ahora se arregla el pelo y se asea con más frecuencia (si es mujer)</w:t>
      </w:r>
    </w:p>
    <w:p w14:paraId="4FC5295A"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5. No te deja que mires la agenda de su teléfono móvil</w:t>
      </w:r>
    </w:p>
    <w:p w14:paraId="59D04486"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6. A veces tiene llamadas que dice no querer contestar cuando estás tú delante</w:t>
      </w:r>
    </w:p>
    <w:p w14:paraId="25E1B8ED"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7. Últimamente se preocupa más en cuidar la línea y/o estar bronceado/a</w:t>
      </w:r>
    </w:p>
    <w:p w14:paraId="5F801351"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8. Muchos días viene tarde después de trabajar porque dice tener mucho más trabajo</w:t>
      </w:r>
    </w:p>
    <w:p w14:paraId="4F72059B"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9. Has notado que últimamente se perfuma más</w:t>
      </w:r>
    </w:p>
    <w:p w14:paraId="644DFCD3"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10. Se confunde y te dice que ha estado en sitios donde no ha ido contigo</w:t>
      </w:r>
    </w:p>
    <w:p w14:paraId="1EE90B9D"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xml:space="preserve">A </w:t>
      </w:r>
      <w:proofErr w:type="gramStart"/>
      <w:r w:rsidRPr="00673DFB">
        <w:rPr>
          <w:rFonts w:eastAsia="DejaVuSans" w:cs="DejaVuSans"/>
          <w:color w:val="000000"/>
          <w:sz w:val="20"/>
          <w:szCs w:val="20"/>
        </w:rPr>
        <w:t>continuación</w:t>
      </w:r>
      <w:proofErr w:type="gramEnd"/>
      <w:r w:rsidRPr="00673DFB">
        <w:rPr>
          <w:rFonts w:eastAsia="DejaVuSans" w:cs="DejaVuSans"/>
          <w:color w:val="000000"/>
          <w:sz w:val="20"/>
          <w:szCs w:val="20"/>
        </w:rPr>
        <w:t xml:space="preserve"> se muestran los mensajes que deberá dar el programa según</w:t>
      </w:r>
    </w:p>
    <w:p w14:paraId="6D6F3B28"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la puntuación obtenida.</w:t>
      </w:r>
    </w:p>
    <w:p w14:paraId="5F3D656A"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lastRenderedPageBreak/>
        <w:t>• Puntuación entre 0 y 10: ¡Enhorabuena! tu pareja parece ser totalmente fiel.</w:t>
      </w:r>
    </w:p>
    <w:p w14:paraId="51688553"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Puntuación entre 11 y 22: Quizás exista el peligro de otra persona en su vida o en su mente, aunque seguramente será algo sin importancia. No bajes la guardia.</w:t>
      </w:r>
    </w:p>
    <w:p w14:paraId="31CF979F"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Puntuación entre 22 y 30: Tu pareja tiene todos los ingredientes para estar viviendo un romance con otra persona. Te aconsejamos que indagues un poco más y averigües que es lo que está pasando por su cabeza.</w:t>
      </w:r>
    </w:p>
    <w:p w14:paraId="03F879C5"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p>
    <w:p w14:paraId="6E642739"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17</w:t>
      </w:r>
    </w:p>
    <w:p w14:paraId="13419971"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56A82E89"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Escribe un programa que diga cuál es la última cifra de un número entero introducido por teclado.</w:t>
      </w:r>
    </w:p>
    <w:p w14:paraId="0D0E173D"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18</w:t>
      </w:r>
    </w:p>
    <w:p w14:paraId="709E2DFD"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7F5730E7"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Escribe un programa que diga cuál es la primera cifra de un número entero introducido por teclado. Se permiten números de hasta 5 cifras.</w:t>
      </w:r>
    </w:p>
    <w:p w14:paraId="4EFC00A2"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p>
    <w:p w14:paraId="34B1244A"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19</w:t>
      </w:r>
    </w:p>
    <w:p w14:paraId="0AC9F1C5"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004CBF9A"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Realiza un programa que nos diga cuántos dígitos tiene un número entero que puede ser positivo o negativo. Se permiten números de hasta 5 dígitos.</w:t>
      </w:r>
    </w:p>
    <w:p w14:paraId="1B5F30CB"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p>
    <w:p w14:paraId="2DDF97EB"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20</w:t>
      </w:r>
    </w:p>
    <w:p w14:paraId="75D3CEC3"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Realiza un programa que diga si un número entero positivo introducido por teclado es capicúa. Se permiten números de hasta 5 cifras.</w:t>
      </w:r>
    </w:p>
    <w:p w14:paraId="59AFF81D"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p>
    <w:p w14:paraId="4ECE5251"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21</w:t>
      </w:r>
    </w:p>
    <w:p w14:paraId="5C38C8D6"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097DAAAA"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xml:space="preserve">Calcula la nota de un trimestre de la asignatura </w:t>
      </w:r>
      <w:r w:rsidRPr="00673DFB">
        <w:rPr>
          <w:rFonts w:cs="DejaVuSans-Bold"/>
          <w:b/>
          <w:bCs/>
          <w:color w:val="000000"/>
          <w:sz w:val="20"/>
          <w:szCs w:val="20"/>
        </w:rPr>
        <w:t>Programación</w:t>
      </w:r>
      <w:r w:rsidRPr="00673DFB">
        <w:rPr>
          <w:rFonts w:eastAsia="DejaVuSans" w:cs="DejaVuSans"/>
          <w:color w:val="000000"/>
          <w:sz w:val="20"/>
          <w:szCs w:val="20"/>
        </w:rPr>
        <w:t>. El programa pedirá las dos notas que ha sacado el alumno en los dos primeros controles. Si la media de los dos controles da un número mayor o igual a 5, el alumno está aprobado y se mostrará la media. En caso de que la media sea un número</w:t>
      </w:r>
    </w:p>
    <w:p w14:paraId="3508E4F8"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xml:space="preserve">menor que 5, el alumno habrá tenido que hacer el examen de recuperación que se califica como </w:t>
      </w:r>
      <w:r w:rsidRPr="00673DFB">
        <w:rPr>
          <w:rFonts w:cs="DejaVuSans-Bold"/>
          <w:b/>
          <w:bCs/>
          <w:color w:val="000000"/>
          <w:sz w:val="20"/>
          <w:szCs w:val="20"/>
        </w:rPr>
        <w:t xml:space="preserve">apto </w:t>
      </w:r>
      <w:r w:rsidRPr="00673DFB">
        <w:rPr>
          <w:rFonts w:eastAsia="DejaVuSans" w:cs="DejaVuSans"/>
          <w:color w:val="000000"/>
          <w:sz w:val="20"/>
          <w:szCs w:val="20"/>
        </w:rPr>
        <w:t xml:space="preserve">o </w:t>
      </w:r>
      <w:r w:rsidRPr="00673DFB">
        <w:rPr>
          <w:rFonts w:cs="DejaVuSans-Bold"/>
          <w:b/>
          <w:bCs/>
          <w:color w:val="000000"/>
          <w:sz w:val="20"/>
          <w:szCs w:val="20"/>
        </w:rPr>
        <w:t>no apto</w:t>
      </w:r>
      <w:r w:rsidRPr="00673DFB">
        <w:rPr>
          <w:rFonts w:eastAsia="DejaVuSans" w:cs="DejaVuSans"/>
          <w:color w:val="000000"/>
          <w:sz w:val="20"/>
          <w:szCs w:val="20"/>
        </w:rPr>
        <w:t xml:space="preserve">, por </w:t>
      </w:r>
      <w:proofErr w:type="gramStart"/>
      <w:r w:rsidRPr="00673DFB">
        <w:rPr>
          <w:rFonts w:eastAsia="DejaVuSans" w:cs="DejaVuSans"/>
          <w:color w:val="000000"/>
          <w:sz w:val="20"/>
          <w:szCs w:val="20"/>
        </w:rPr>
        <w:t>tanto</w:t>
      </w:r>
      <w:proofErr w:type="gramEnd"/>
      <w:r w:rsidRPr="00673DFB">
        <w:rPr>
          <w:rFonts w:eastAsia="DejaVuSans" w:cs="DejaVuSans"/>
          <w:color w:val="000000"/>
          <w:sz w:val="20"/>
          <w:szCs w:val="20"/>
        </w:rPr>
        <w:t xml:space="preserve"> se debe preguntar al usuario </w:t>
      </w:r>
      <w:r w:rsidRPr="00673DFB">
        <w:rPr>
          <w:rFonts w:cs="DejaVuSans-Bold"/>
          <w:b/>
          <w:bCs/>
          <w:color w:val="000000"/>
          <w:sz w:val="20"/>
          <w:szCs w:val="20"/>
        </w:rPr>
        <w:t>¿Cuál ha sido el resultado de la recuperación? (apto/no apto)</w:t>
      </w:r>
      <w:r w:rsidRPr="00673DFB">
        <w:rPr>
          <w:rFonts w:eastAsia="DejaVuSans" w:cs="DejaVuSans"/>
          <w:color w:val="000000"/>
          <w:sz w:val="20"/>
          <w:szCs w:val="20"/>
        </w:rPr>
        <w:t xml:space="preserve">. Si el resultado de la recuperación es </w:t>
      </w:r>
      <w:r w:rsidRPr="00673DFB">
        <w:rPr>
          <w:rFonts w:cs="DejaVuSans-Bold"/>
          <w:b/>
          <w:bCs/>
          <w:color w:val="000000"/>
          <w:sz w:val="20"/>
          <w:szCs w:val="20"/>
        </w:rPr>
        <w:t>apto</w:t>
      </w:r>
      <w:r w:rsidRPr="00673DFB">
        <w:rPr>
          <w:rFonts w:eastAsia="DejaVuSans" w:cs="DejaVuSans"/>
          <w:color w:val="000000"/>
          <w:sz w:val="20"/>
          <w:szCs w:val="20"/>
        </w:rPr>
        <w:t>, la nota será un 5; en caso contrario, se mantiene</w:t>
      </w:r>
    </w:p>
    <w:p w14:paraId="3144D430"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la nota media anterior.</w:t>
      </w:r>
    </w:p>
    <w:p w14:paraId="388D03F7"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Ejemplo 1:</w:t>
      </w:r>
    </w:p>
    <w:p w14:paraId="14DDDBFF"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Nota del primer control: 7</w:t>
      </w:r>
    </w:p>
    <w:p w14:paraId="1E4D8122"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Nota del segundo control: 10</w:t>
      </w:r>
    </w:p>
    <w:p w14:paraId="1E5FB15F"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Tu nota de Programación es 8.5</w:t>
      </w:r>
    </w:p>
    <w:p w14:paraId="58244FF1"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Ejemplo 2:</w:t>
      </w:r>
    </w:p>
    <w:p w14:paraId="041BC6DE"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Nota del primer control: 6</w:t>
      </w:r>
    </w:p>
    <w:p w14:paraId="38A8DEDB"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Nota del segundo control: 3</w:t>
      </w:r>
    </w:p>
    <w:p w14:paraId="417A57D7"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¿Cuál ha sido el resultado de la recuperación? (apto/no apto): apto</w:t>
      </w:r>
    </w:p>
    <w:p w14:paraId="0D88BC9C"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Tu nota de Programación es 5</w:t>
      </w:r>
    </w:p>
    <w:p w14:paraId="51B8568E"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Ejemplo 3:</w:t>
      </w:r>
    </w:p>
    <w:p w14:paraId="27DD7408"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Nota del primer control: 6</w:t>
      </w:r>
    </w:p>
    <w:p w14:paraId="75B926B4"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Nota del segundo control: 3</w:t>
      </w:r>
    </w:p>
    <w:p w14:paraId="5B0EB263"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¿Cuál ha sido el resultado de la recuperación? (apto/no apto): no apto</w:t>
      </w:r>
    </w:p>
    <w:p w14:paraId="5DDE687D"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Tu nota de Programación es 4.5</w:t>
      </w:r>
    </w:p>
    <w:p w14:paraId="385B6C29" w14:textId="77777777" w:rsidR="00673DFB" w:rsidRPr="00673DFB" w:rsidRDefault="00673DFB" w:rsidP="00673DFB">
      <w:pPr>
        <w:autoSpaceDE w:val="0"/>
        <w:autoSpaceDN w:val="0"/>
        <w:adjustRightInd w:val="0"/>
        <w:spacing w:after="0" w:line="240" w:lineRule="auto"/>
        <w:rPr>
          <w:rFonts w:cs="AnonymousPro"/>
          <w:color w:val="888888"/>
          <w:sz w:val="16"/>
          <w:szCs w:val="16"/>
        </w:rPr>
      </w:pPr>
    </w:p>
    <w:p w14:paraId="26513830"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22</w:t>
      </w:r>
    </w:p>
    <w:p w14:paraId="14E5545E"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3CE26633"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Realiza un programa que, dado un día de la semana (de lunes a viernes) y una hora (horas y minutos), calcule cuántos minutos faltan para el fin de semana. Se considerará que el fin de semana comienza el viernes a las 15:00h. Se da por hecho que el usuario introducirá un día y hora correctos, anterior al viernes a las 15:00h.</w:t>
      </w:r>
    </w:p>
    <w:p w14:paraId="54779A61"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p>
    <w:p w14:paraId="0B6A4BA4"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23</w:t>
      </w:r>
    </w:p>
    <w:p w14:paraId="07E4823C"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6464FF5A"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xml:space="preserve">Escribe un programa que calcule el precio final de un producto según su base imponible (precio antes de impuestos), el tipo de IVA aplicado (general, reducido o superreducido) y el código promocional. Los tipos de IVA general, reducido y superreducido son del 21%, 10% y 4% respectivamente. Los códigos promocionales pueden ser </w:t>
      </w:r>
      <w:proofErr w:type="spellStart"/>
      <w:r w:rsidRPr="00673DFB">
        <w:rPr>
          <w:rFonts w:cs="DejaVuSans-Bold"/>
          <w:b/>
          <w:bCs/>
          <w:color w:val="000000"/>
          <w:sz w:val="20"/>
          <w:szCs w:val="20"/>
        </w:rPr>
        <w:t>nopro</w:t>
      </w:r>
      <w:proofErr w:type="spellEnd"/>
      <w:r w:rsidRPr="00673DFB">
        <w:rPr>
          <w:rFonts w:eastAsia="DejaVuSans" w:cs="DejaVuSans"/>
          <w:color w:val="000000"/>
          <w:sz w:val="20"/>
          <w:szCs w:val="20"/>
        </w:rPr>
        <w:t xml:space="preserve">, </w:t>
      </w:r>
      <w:r w:rsidRPr="00673DFB">
        <w:rPr>
          <w:rFonts w:cs="DejaVuSans-Bold"/>
          <w:b/>
          <w:bCs/>
          <w:color w:val="000000"/>
          <w:sz w:val="20"/>
          <w:szCs w:val="20"/>
        </w:rPr>
        <w:t>mitad</w:t>
      </w:r>
      <w:r w:rsidRPr="00673DFB">
        <w:rPr>
          <w:rFonts w:eastAsia="DejaVuSans" w:cs="DejaVuSans"/>
          <w:color w:val="000000"/>
          <w:sz w:val="20"/>
          <w:szCs w:val="20"/>
        </w:rPr>
        <w:t xml:space="preserve">, </w:t>
      </w:r>
      <w:r w:rsidRPr="00673DFB">
        <w:rPr>
          <w:rFonts w:cs="DejaVuSans-Bold"/>
          <w:b/>
          <w:bCs/>
          <w:color w:val="000000"/>
          <w:sz w:val="20"/>
          <w:szCs w:val="20"/>
        </w:rPr>
        <w:t xml:space="preserve">meno5 </w:t>
      </w:r>
      <w:r w:rsidRPr="00673DFB">
        <w:rPr>
          <w:rFonts w:eastAsia="DejaVuSans" w:cs="DejaVuSans"/>
          <w:color w:val="000000"/>
          <w:sz w:val="20"/>
          <w:szCs w:val="20"/>
        </w:rPr>
        <w:t xml:space="preserve">o </w:t>
      </w:r>
      <w:r w:rsidRPr="00673DFB">
        <w:rPr>
          <w:rFonts w:cs="DejaVuSans-Bold"/>
          <w:b/>
          <w:bCs/>
          <w:color w:val="000000"/>
          <w:sz w:val="20"/>
          <w:szCs w:val="20"/>
        </w:rPr>
        <w:t xml:space="preserve">5porc </w:t>
      </w:r>
      <w:r w:rsidRPr="00673DFB">
        <w:rPr>
          <w:rFonts w:eastAsia="DejaVuSans" w:cs="DejaVuSans"/>
          <w:color w:val="000000"/>
          <w:sz w:val="20"/>
          <w:szCs w:val="20"/>
        </w:rPr>
        <w:t xml:space="preserve">que significan respectivamente que no se </w:t>
      </w:r>
      <w:r w:rsidRPr="00673DFB">
        <w:rPr>
          <w:rFonts w:eastAsia="DejaVuSans" w:cs="DejaVuSans"/>
          <w:color w:val="000000"/>
          <w:sz w:val="20"/>
          <w:szCs w:val="20"/>
        </w:rPr>
        <w:lastRenderedPageBreak/>
        <w:t>aplica promoción, el precio se reduce a la mitad, se descuentan 5 euros o se descuenta el 5%. El ejercicio se da por bueno si se muestran los valores correctos, aunque los números no estén tabulados.</w:t>
      </w:r>
    </w:p>
    <w:p w14:paraId="11A50B72"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Ejemplo:</w:t>
      </w:r>
    </w:p>
    <w:p w14:paraId="03B4CF89"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Introduzca la base imponible: 25</w:t>
      </w:r>
    </w:p>
    <w:p w14:paraId="4A8A7A4F"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Introduzca el tipo de IVA (general, reducido o superreducido): reducido</w:t>
      </w:r>
    </w:p>
    <w:p w14:paraId="3D8303BD"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Introduzca el código promocional (</w:t>
      </w:r>
      <w:proofErr w:type="spellStart"/>
      <w:r w:rsidRPr="00673DFB">
        <w:rPr>
          <w:rFonts w:cs="AnonymousPro"/>
          <w:color w:val="888888"/>
          <w:sz w:val="16"/>
          <w:szCs w:val="16"/>
        </w:rPr>
        <w:t>nopro</w:t>
      </w:r>
      <w:proofErr w:type="spellEnd"/>
      <w:r w:rsidRPr="00673DFB">
        <w:rPr>
          <w:rFonts w:cs="AnonymousPro"/>
          <w:color w:val="888888"/>
          <w:sz w:val="16"/>
          <w:szCs w:val="16"/>
        </w:rPr>
        <w:t>, mitad, meno5 o 5porc): mitad</w:t>
      </w:r>
    </w:p>
    <w:p w14:paraId="663337BC"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Base imponible 25.00</w:t>
      </w:r>
    </w:p>
    <w:p w14:paraId="55EE0B7A"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IVA (10%) 2.50</w:t>
      </w:r>
    </w:p>
    <w:p w14:paraId="283B1B8B"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Precio con IVA 27.50</w:t>
      </w:r>
    </w:p>
    <w:p w14:paraId="7E9C5D43"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 xml:space="preserve">Cód. </w:t>
      </w:r>
      <w:proofErr w:type="spellStart"/>
      <w:r w:rsidRPr="00673DFB">
        <w:rPr>
          <w:rFonts w:cs="AnonymousPro"/>
          <w:color w:val="888888"/>
          <w:sz w:val="16"/>
          <w:szCs w:val="16"/>
        </w:rPr>
        <w:t>promo</w:t>
      </w:r>
      <w:proofErr w:type="spellEnd"/>
      <w:r w:rsidRPr="00673DFB">
        <w:rPr>
          <w:rFonts w:cs="AnonymousPro"/>
          <w:color w:val="888888"/>
          <w:sz w:val="16"/>
          <w:szCs w:val="16"/>
        </w:rPr>
        <w:t>. (mitad): -13.75</w:t>
      </w:r>
    </w:p>
    <w:p w14:paraId="4FB2D544"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TOTAL 13.75</w:t>
      </w:r>
    </w:p>
    <w:p w14:paraId="1AAC6A59" w14:textId="77777777" w:rsidR="00673DFB" w:rsidRPr="00673DFB" w:rsidRDefault="00673DFB" w:rsidP="00673DFB">
      <w:pPr>
        <w:autoSpaceDE w:val="0"/>
        <w:autoSpaceDN w:val="0"/>
        <w:adjustRightInd w:val="0"/>
        <w:spacing w:after="0" w:line="240" w:lineRule="auto"/>
        <w:rPr>
          <w:rFonts w:cs="AnonymousPro"/>
          <w:color w:val="888888"/>
          <w:sz w:val="16"/>
          <w:szCs w:val="16"/>
        </w:rPr>
      </w:pPr>
    </w:p>
    <w:p w14:paraId="6378873C"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24</w:t>
      </w:r>
    </w:p>
    <w:p w14:paraId="21E8FDC3"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025BEA13"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Escribe un programa que genere la nómina (bien desglosada) de un empleado según las siguientes condiciones:</w:t>
      </w:r>
    </w:p>
    <w:p w14:paraId="1B2F9247"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xml:space="preserve">• Se pregunta el cargo del empleado (1 - </w:t>
      </w:r>
      <w:proofErr w:type="spellStart"/>
      <w:r w:rsidRPr="00673DFB">
        <w:rPr>
          <w:rFonts w:eastAsia="DejaVuSans" w:cs="DejaVuSans"/>
          <w:color w:val="000000"/>
          <w:sz w:val="20"/>
          <w:szCs w:val="20"/>
        </w:rPr>
        <w:t>Prog</w:t>
      </w:r>
      <w:proofErr w:type="spellEnd"/>
      <w:r w:rsidRPr="00673DFB">
        <w:rPr>
          <w:rFonts w:eastAsia="DejaVuSans" w:cs="DejaVuSans"/>
          <w:color w:val="000000"/>
          <w:sz w:val="20"/>
          <w:szCs w:val="20"/>
        </w:rPr>
        <w:t xml:space="preserve">. junior, 2 - </w:t>
      </w:r>
      <w:proofErr w:type="spellStart"/>
      <w:r w:rsidRPr="00673DFB">
        <w:rPr>
          <w:rFonts w:eastAsia="DejaVuSans" w:cs="DejaVuSans"/>
          <w:color w:val="000000"/>
          <w:sz w:val="20"/>
          <w:szCs w:val="20"/>
        </w:rPr>
        <w:t>Prog</w:t>
      </w:r>
      <w:proofErr w:type="spellEnd"/>
      <w:r w:rsidRPr="00673DFB">
        <w:rPr>
          <w:rFonts w:eastAsia="DejaVuSans" w:cs="DejaVuSans"/>
          <w:color w:val="000000"/>
          <w:sz w:val="20"/>
          <w:szCs w:val="20"/>
        </w:rPr>
        <w:t xml:space="preserve">. senior, 3 - </w:t>
      </w:r>
      <w:proofErr w:type="gramStart"/>
      <w:r w:rsidRPr="00673DFB">
        <w:rPr>
          <w:rFonts w:eastAsia="DejaVuSans" w:cs="DejaVuSans"/>
          <w:color w:val="000000"/>
          <w:sz w:val="20"/>
          <w:szCs w:val="20"/>
        </w:rPr>
        <w:t>Jefe</w:t>
      </w:r>
      <w:proofErr w:type="gramEnd"/>
    </w:p>
    <w:p w14:paraId="0B0B6A31"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de proyecto), los días que ha estado de viaje visitando clientes durante el</w:t>
      </w:r>
    </w:p>
    <w:p w14:paraId="4FF58D5A"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mes y su estado civil (1 - Soltero, 2 - Casado).</w:t>
      </w:r>
    </w:p>
    <w:p w14:paraId="1A3C8E57"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El sueldo base según el cargo es de 950, 1200 y 1600 euros según</w:t>
      </w:r>
    </w:p>
    <w:p w14:paraId="202D4E83"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xml:space="preserve">si se trata de un </w:t>
      </w:r>
      <w:proofErr w:type="spellStart"/>
      <w:r w:rsidRPr="00673DFB">
        <w:rPr>
          <w:rFonts w:eastAsia="DejaVuSans" w:cs="DejaVuSans"/>
          <w:color w:val="000000"/>
          <w:sz w:val="20"/>
          <w:szCs w:val="20"/>
        </w:rPr>
        <w:t>prog</w:t>
      </w:r>
      <w:proofErr w:type="spellEnd"/>
      <w:r w:rsidRPr="00673DFB">
        <w:rPr>
          <w:rFonts w:eastAsia="DejaVuSans" w:cs="DejaVuSans"/>
          <w:color w:val="000000"/>
          <w:sz w:val="20"/>
          <w:szCs w:val="20"/>
        </w:rPr>
        <w:t xml:space="preserve">. junior, un </w:t>
      </w:r>
      <w:proofErr w:type="spellStart"/>
      <w:r w:rsidRPr="00673DFB">
        <w:rPr>
          <w:rFonts w:eastAsia="DejaVuSans" w:cs="DejaVuSans"/>
          <w:color w:val="000000"/>
          <w:sz w:val="20"/>
          <w:szCs w:val="20"/>
        </w:rPr>
        <w:t>prog</w:t>
      </w:r>
      <w:proofErr w:type="spellEnd"/>
      <w:r w:rsidRPr="00673DFB">
        <w:rPr>
          <w:rFonts w:eastAsia="DejaVuSans" w:cs="DejaVuSans"/>
          <w:color w:val="000000"/>
          <w:sz w:val="20"/>
          <w:szCs w:val="20"/>
        </w:rPr>
        <w:t>. senior o un jefe de proyecto</w:t>
      </w:r>
    </w:p>
    <w:p w14:paraId="0529C632"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respectivamente.</w:t>
      </w:r>
    </w:p>
    <w:p w14:paraId="2EA50E08"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Por cada día de viaje visitando clientes se pagan 30 euros extra en</w:t>
      </w:r>
    </w:p>
    <w:p w14:paraId="0D1826A5"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concepto de dietas. Al sueldo neto hay que restarle el IRPF, que será de</w:t>
      </w:r>
    </w:p>
    <w:p w14:paraId="728F4455"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un 25% en caso de estar soltero y un 20% en caso de estar casado.</w:t>
      </w:r>
    </w:p>
    <w:p w14:paraId="7D3D5A26"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Ejemplo:</w:t>
      </w:r>
    </w:p>
    <w:p w14:paraId="35B86BF3"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1 - Programador junior</w:t>
      </w:r>
    </w:p>
    <w:p w14:paraId="7F1224C3"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 xml:space="preserve">2 - </w:t>
      </w:r>
      <w:proofErr w:type="spellStart"/>
      <w:r w:rsidRPr="00673DFB">
        <w:rPr>
          <w:rFonts w:cs="AnonymousPro"/>
          <w:color w:val="888888"/>
          <w:sz w:val="16"/>
          <w:szCs w:val="16"/>
        </w:rPr>
        <w:t>Prog</w:t>
      </w:r>
      <w:proofErr w:type="spellEnd"/>
      <w:r w:rsidRPr="00673DFB">
        <w:rPr>
          <w:rFonts w:cs="AnonymousPro"/>
          <w:color w:val="888888"/>
          <w:sz w:val="16"/>
          <w:szCs w:val="16"/>
        </w:rPr>
        <w:t>. senior</w:t>
      </w:r>
    </w:p>
    <w:p w14:paraId="761944B9"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 xml:space="preserve">3 - </w:t>
      </w:r>
      <w:proofErr w:type="gramStart"/>
      <w:r w:rsidRPr="00673DFB">
        <w:rPr>
          <w:rFonts w:cs="AnonymousPro"/>
          <w:color w:val="888888"/>
          <w:sz w:val="16"/>
          <w:szCs w:val="16"/>
        </w:rPr>
        <w:t>Jefe</w:t>
      </w:r>
      <w:proofErr w:type="gramEnd"/>
      <w:r w:rsidRPr="00673DFB">
        <w:rPr>
          <w:rFonts w:cs="AnonymousPro"/>
          <w:color w:val="888888"/>
          <w:sz w:val="16"/>
          <w:szCs w:val="16"/>
        </w:rPr>
        <w:t xml:space="preserve"> de proyecto</w:t>
      </w:r>
    </w:p>
    <w:p w14:paraId="426E5F06"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Introduzca el cargo del empleado (1 - 3): 2</w:t>
      </w:r>
    </w:p>
    <w:p w14:paraId="1F403FB9"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¿Cuántos días ha estado de viaje visitando clientes? 5</w:t>
      </w:r>
    </w:p>
    <w:p w14:paraId="7ED96E2D"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Introduzca su estado civil (1 - Soltero, 2 - Casado): 2</w:t>
      </w:r>
    </w:p>
    <w:p w14:paraId="7664A99C"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w:t>
      </w:r>
    </w:p>
    <w:p w14:paraId="0ECBA9DB"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 Sueldo base 1200,00 |</w:t>
      </w:r>
    </w:p>
    <w:p w14:paraId="363FE47E"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 xml:space="preserve">| Dietas </w:t>
      </w:r>
      <w:proofErr w:type="gramStart"/>
      <w:r w:rsidRPr="00673DFB">
        <w:rPr>
          <w:rFonts w:cs="AnonymousPro"/>
          <w:color w:val="888888"/>
          <w:sz w:val="16"/>
          <w:szCs w:val="16"/>
        </w:rPr>
        <w:t>( 5</w:t>
      </w:r>
      <w:proofErr w:type="gramEnd"/>
      <w:r w:rsidRPr="00673DFB">
        <w:rPr>
          <w:rFonts w:cs="AnonymousPro"/>
          <w:color w:val="888888"/>
          <w:sz w:val="16"/>
          <w:szCs w:val="16"/>
        </w:rPr>
        <w:t xml:space="preserve"> viajes) 150,00 |</w:t>
      </w:r>
    </w:p>
    <w:p w14:paraId="4C2D7683"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w:t>
      </w:r>
    </w:p>
    <w:p w14:paraId="07285709"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 Sueldo bruto 1350,00 |</w:t>
      </w:r>
    </w:p>
    <w:p w14:paraId="319FA6C6"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 Retención IRPF (20%) 270,00 |</w:t>
      </w:r>
    </w:p>
    <w:p w14:paraId="54CDBDBD"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w:t>
      </w:r>
    </w:p>
    <w:p w14:paraId="73F4E442"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 Sueldo neto 1080,00 |</w:t>
      </w:r>
    </w:p>
    <w:p w14:paraId="14E5A7B3"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w:t>
      </w:r>
    </w:p>
    <w:p w14:paraId="495F2AE9"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sz w:val="18"/>
          <w:szCs w:val="18"/>
        </w:rPr>
        <w:t>Sentencia condicional (</w:t>
      </w:r>
      <w:proofErr w:type="spellStart"/>
      <w:r w:rsidRPr="00673DFB">
        <w:rPr>
          <w:rFonts w:cs="AnonymousPro"/>
          <w:color w:val="000000"/>
          <w:sz w:val="14"/>
          <w:szCs w:val="14"/>
        </w:rPr>
        <w:t>if</w:t>
      </w:r>
      <w:proofErr w:type="spellEnd"/>
      <w:r w:rsidRPr="00673DFB">
        <w:rPr>
          <w:rFonts w:cs="AnonymousPro"/>
          <w:color w:val="000000"/>
          <w:sz w:val="14"/>
          <w:szCs w:val="14"/>
        </w:rPr>
        <w:t xml:space="preserve"> </w:t>
      </w:r>
      <w:r w:rsidRPr="00673DFB">
        <w:rPr>
          <w:rFonts w:eastAsia="DejaVuSans" w:cs="DejaVuSans"/>
          <w:color w:val="000000"/>
          <w:sz w:val="18"/>
          <w:szCs w:val="18"/>
        </w:rPr>
        <w:t xml:space="preserve">y </w:t>
      </w:r>
      <w:r w:rsidRPr="00673DFB">
        <w:rPr>
          <w:rFonts w:cs="AnonymousPro"/>
          <w:color w:val="000000"/>
          <w:sz w:val="14"/>
          <w:szCs w:val="14"/>
        </w:rPr>
        <w:t>switch</w:t>
      </w:r>
      <w:r w:rsidRPr="00673DFB">
        <w:rPr>
          <w:rFonts w:eastAsia="DejaVuSans" w:cs="DejaVuSans"/>
          <w:color w:val="000000"/>
          <w:sz w:val="18"/>
          <w:szCs w:val="18"/>
        </w:rPr>
        <w:t xml:space="preserve">) </w:t>
      </w:r>
      <w:r w:rsidRPr="00673DFB">
        <w:rPr>
          <w:rFonts w:eastAsia="DejaVuSans" w:cs="DejaVuSans"/>
          <w:color w:val="000000"/>
        </w:rPr>
        <w:t>49</w:t>
      </w:r>
    </w:p>
    <w:p w14:paraId="62FDFEEA" w14:textId="77777777" w:rsidR="00673DFB" w:rsidRPr="00673DFB" w:rsidRDefault="00673DFB" w:rsidP="00673DFB">
      <w:pPr>
        <w:autoSpaceDE w:val="0"/>
        <w:autoSpaceDN w:val="0"/>
        <w:adjustRightInd w:val="0"/>
        <w:spacing w:after="0" w:line="240" w:lineRule="auto"/>
        <w:rPr>
          <w:rFonts w:eastAsia="DejaVuSans" w:cs="DejaVuSans"/>
          <w:color w:val="000000"/>
        </w:rPr>
      </w:pPr>
    </w:p>
    <w:p w14:paraId="452941C8"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25</w:t>
      </w:r>
    </w:p>
    <w:p w14:paraId="5ACD6946"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154C978C"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xml:space="preserve">La tienda online </w:t>
      </w:r>
      <w:r w:rsidRPr="00673DFB">
        <w:rPr>
          <w:rFonts w:cs="DejaVuSans-Bold"/>
          <w:b/>
          <w:bCs/>
          <w:color w:val="000000"/>
          <w:sz w:val="20"/>
          <w:szCs w:val="20"/>
        </w:rPr>
        <w:t xml:space="preserve">BanderaDeEspaña.es </w:t>
      </w:r>
      <w:r w:rsidRPr="00673DFB">
        <w:rPr>
          <w:rFonts w:eastAsia="DejaVuSans" w:cs="DejaVuSans"/>
          <w:color w:val="000000"/>
          <w:sz w:val="20"/>
          <w:szCs w:val="20"/>
        </w:rPr>
        <w:t>vende banderas personalizadas de la máxima calidad y nos ha pedido hacer un configurador que calcule el precio según el alto y el ancho. El precio base de una bandera es de un céntimo de euro el centímetro cuadrado. Si la queremos con un escudo bordado, el precio se incrementa en 2.50 € independientemente del tamaño. Los gastos de envío son 3.25 €. El IVA ya está incluido en todas las tarifas.</w:t>
      </w:r>
    </w:p>
    <w:p w14:paraId="365E85AA"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Ejemplo 1:</w:t>
      </w:r>
    </w:p>
    <w:p w14:paraId="633AA040"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Introduzca la altura de la bandera en cm: 20</w:t>
      </w:r>
    </w:p>
    <w:p w14:paraId="5B229AC1"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Ahora introduzca la anchura: 35</w:t>
      </w:r>
    </w:p>
    <w:p w14:paraId="5997C058"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¿Quiere escudo bordado? (s/n): n</w:t>
      </w:r>
    </w:p>
    <w:p w14:paraId="2DBACED4"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Gracias. Aquí tiene el desglose de su compra.</w:t>
      </w:r>
    </w:p>
    <w:p w14:paraId="729D7334"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Bandera de 700 cm2: 7,00 €</w:t>
      </w:r>
    </w:p>
    <w:p w14:paraId="1D598A14"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Sin escudo: 0,00 €</w:t>
      </w:r>
    </w:p>
    <w:p w14:paraId="0F12E23B"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Gastos de envío: 3,25 €</w:t>
      </w:r>
    </w:p>
    <w:p w14:paraId="627DB76A"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Total: 10,25 €</w:t>
      </w:r>
    </w:p>
    <w:p w14:paraId="0BF25060"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Ejemplo 2:</w:t>
      </w:r>
    </w:p>
    <w:p w14:paraId="6A0237CF"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Introduzca la altura de la bandera en cm: 10</w:t>
      </w:r>
    </w:p>
    <w:p w14:paraId="7223DE3B"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Ahora introduzca la anchura: 15</w:t>
      </w:r>
    </w:p>
    <w:p w14:paraId="65117C0F"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¿Quiere escudo bordado? (s/n): s</w:t>
      </w:r>
    </w:p>
    <w:p w14:paraId="6AD14AC0"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Gracias. Aquí tiene el desglose de su compra.</w:t>
      </w:r>
    </w:p>
    <w:p w14:paraId="7A2D98E3"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Bandera de 150 cm2: 1,50 €</w:t>
      </w:r>
    </w:p>
    <w:p w14:paraId="424F4775"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Con escudo: 2,50 €</w:t>
      </w:r>
    </w:p>
    <w:p w14:paraId="76752B3E"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Gastos de envío: 3,25 €</w:t>
      </w:r>
    </w:p>
    <w:p w14:paraId="0808DE44" w14:textId="77777777" w:rsidR="00673DFB" w:rsidRPr="00673DFB" w:rsidRDefault="00673DFB" w:rsidP="00673DFB">
      <w:pPr>
        <w:autoSpaceDE w:val="0"/>
        <w:autoSpaceDN w:val="0"/>
        <w:adjustRightInd w:val="0"/>
        <w:spacing w:after="0" w:line="240" w:lineRule="auto"/>
        <w:rPr>
          <w:rFonts w:cs="AnonymousPro"/>
          <w:color w:val="888888"/>
          <w:sz w:val="16"/>
          <w:szCs w:val="16"/>
        </w:rPr>
      </w:pPr>
      <w:r w:rsidRPr="00673DFB">
        <w:rPr>
          <w:rFonts w:cs="AnonymousPro"/>
          <w:color w:val="888888"/>
          <w:sz w:val="16"/>
          <w:szCs w:val="16"/>
        </w:rPr>
        <w:t>Total: 7,25 €</w:t>
      </w:r>
    </w:p>
    <w:p w14:paraId="57438A2E" w14:textId="77777777" w:rsidR="00673DFB" w:rsidRPr="00673DFB" w:rsidRDefault="00673DFB" w:rsidP="00673DFB">
      <w:pPr>
        <w:autoSpaceDE w:val="0"/>
        <w:autoSpaceDN w:val="0"/>
        <w:adjustRightInd w:val="0"/>
        <w:spacing w:after="0" w:line="240" w:lineRule="auto"/>
        <w:rPr>
          <w:rFonts w:cs="AnonymousPro"/>
          <w:color w:val="888888"/>
          <w:sz w:val="16"/>
          <w:szCs w:val="16"/>
        </w:rPr>
      </w:pPr>
    </w:p>
    <w:p w14:paraId="5518D862"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lastRenderedPageBreak/>
        <w:t>Ejercicio 26</w:t>
      </w:r>
    </w:p>
    <w:p w14:paraId="353200FE"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5A5CDE7F"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xml:space="preserve">Realiza un programa que calcule el precio de unas entradas de cine en función del número de personas y del día de la semana. El precio base de una entrada son 8 euros. El miércoles (día del espectador), el precio base es de 5 euros. Los jueves son el día de la pareja, por lo que la entrada para </w:t>
      </w:r>
      <w:proofErr w:type="gramStart"/>
      <w:r w:rsidRPr="00673DFB">
        <w:rPr>
          <w:rFonts w:eastAsia="DejaVuSans" w:cs="DejaVuSans"/>
          <w:color w:val="000000"/>
          <w:sz w:val="20"/>
          <w:szCs w:val="20"/>
        </w:rPr>
        <w:t>dos cuesta</w:t>
      </w:r>
      <w:proofErr w:type="gramEnd"/>
      <w:r w:rsidRPr="00673DFB">
        <w:rPr>
          <w:rFonts w:eastAsia="DejaVuSans" w:cs="DejaVuSans"/>
          <w:color w:val="000000"/>
          <w:sz w:val="20"/>
          <w:szCs w:val="20"/>
        </w:rPr>
        <w:t xml:space="preserve"> 11 euros. Con la tarjeta </w:t>
      </w:r>
      <w:proofErr w:type="spellStart"/>
      <w:r w:rsidRPr="00673DFB">
        <w:rPr>
          <w:rFonts w:eastAsia="DejaVuSans" w:cs="DejaVuSans"/>
          <w:color w:val="000000"/>
          <w:sz w:val="20"/>
          <w:szCs w:val="20"/>
        </w:rPr>
        <w:t>CineCampa</w:t>
      </w:r>
      <w:proofErr w:type="spellEnd"/>
      <w:r w:rsidRPr="00673DFB">
        <w:rPr>
          <w:rFonts w:eastAsia="DejaVuSans" w:cs="DejaVuSans"/>
          <w:color w:val="000000"/>
          <w:sz w:val="20"/>
          <w:szCs w:val="20"/>
        </w:rPr>
        <w:t xml:space="preserve"> se obtiene un 10% de descuento. Si un jueves, un grupo de 6 personas compran entradas, el precio total sería de 33 euros ya que son 3 parejas; pero si es un grupo de 7, pagarán 3 entradas de pareja más</w:t>
      </w:r>
    </w:p>
    <w:p w14:paraId="37D0A041"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1 individual que son 41 euros (33 + 8).</w:t>
      </w:r>
    </w:p>
    <w:p w14:paraId="59A0A997"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rPr>
        <w:t>Ejemplo 1:</w:t>
      </w:r>
    </w:p>
    <w:p w14:paraId="0396E6BE"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 xml:space="preserve">Venta de entradas </w:t>
      </w:r>
      <w:proofErr w:type="spellStart"/>
      <w:r w:rsidRPr="00673DFB">
        <w:rPr>
          <w:rFonts w:cs="AnonymousPro"/>
          <w:color w:val="888888"/>
          <w:sz w:val="18"/>
          <w:szCs w:val="18"/>
        </w:rPr>
        <w:t>CineCampa</w:t>
      </w:r>
      <w:proofErr w:type="spellEnd"/>
    </w:p>
    <w:p w14:paraId="4F1EB52E"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Número de entradas: 4</w:t>
      </w:r>
    </w:p>
    <w:p w14:paraId="68197B5A"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sz w:val="18"/>
          <w:szCs w:val="18"/>
        </w:rPr>
        <w:t>Sentencia condicional (</w:t>
      </w:r>
      <w:proofErr w:type="spellStart"/>
      <w:r w:rsidRPr="00673DFB">
        <w:rPr>
          <w:rFonts w:cs="AnonymousPro"/>
          <w:color w:val="000000"/>
          <w:sz w:val="14"/>
          <w:szCs w:val="14"/>
        </w:rPr>
        <w:t>if</w:t>
      </w:r>
      <w:proofErr w:type="spellEnd"/>
      <w:r w:rsidRPr="00673DFB">
        <w:rPr>
          <w:rFonts w:cs="AnonymousPro"/>
          <w:color w:val="000000"/>
          <w:sz w:val="14"/>
          <w:szCs w:val="14"/>
        </w:rPr>
        <w:t xml:space="preserve"> </w:t>
      </w:r>
      <w:r w:rsidRPr="00673DFB">
        <w:rPr>
          <w:rFonts w:eastAsia="DejaVuSans" w:cs="DejaVuSans"/>
          <w:color w:val="000000"/>
          <w:sz w:val="18"/>
          <w:szCs w:val="18"/>
        </w:rPr>
        <w:t xml:space="preserve">y </w:t>
      </w:r>
      <w:r w:rsidRPr="00673DFB">
        <w:rPr>
          <w:rFonts w:cs="AnonymousPro"/>
          <w:color w:val="000000"/>
          <w:sz w:val="14"/>
          <w:szCs w:val="14"/>
        </w:rPr>
        <w:t>switch</w:t>
      </w:r>
      <w:r w:rsidRPr="00673DFB">
        <w:rPr>
          <w:rFonts w:eastAsia="DejaVuSans" w:cs="DejaVuSans"/>
          <w:color w:val="000000"/>
          <w:sz w:val="18"/>
          <w:szCs w:val="18"/>
        </w:rPr>
        <w:t xml:space="preserve">) </w:t>
      </w:r>
      <w:r w:rsidRPr="00673DFB">
        <w:rPr>
          <w:rFonts w:eastAsia="DejaVuSans" w:cs="DejaVuSans"/>
          <w:color w:val="000000"/>
        </w:rPr>
        <w:t>50</w:t>
      </w:r>
    </w:p>
    <w:p w14:paraId="349E1D23"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Día de la semana: martes</w:t>
      </w:r>
    </w:p>
    <w:p w14:paraId="30D0A1B4"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 xml:space="preserve">¿Tiene tarjeta </w:t>
      </w:r>
      <w:proofErr w:type="spellStart"/>
      <w:r w:rsidRPr="00673DFB">
        <w:rPr>
          <w:rFonts w:cs="AnonymousPro"/>
          <w:color w:val="888888"/>
          <w:sz w:val="18"/>
          <w:szCs w:val="18"/>
        </w:rPr>
        <w:t>CineCampa</w:t>
      </w:r>
      <w:proofErr w:type="spellEnd"/>
      <w:r w:rsidRPr="00673DFB">
        <w:rPr>
          <w:rFonts w:cs="AnonymousPro"/>
          <w:color w:val="888888"/>
          <w:sz w:val="18"/>
          <w:szCs w:val="18"/>
        </w:rPr>
        <w:t>? (s/n): n</w:t>
      </w:r>
    </w:p>
    <w:p w14:paraId="4ED85600"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Aquí tiene sus entradas. Gracias por su compra.</w:t>
      </w:r>
    </w:p>
    <w:p w14:paraId="5C680F25"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Entradas individuales 4</w:t>
      </w:r>
    </w:p>
    <w:p w14:paraId="1F19F3C8"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Precio por entrada individual 8.00 €</w:t>
      </w:r>
    </w:p>
    <w:p w14:paraId="41AA045E"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Total 32.00 €</w:t>
      </w:r>
    </w:p>
    <w:p w14:paraId="32765348"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Descuento 0.00 €</w:t>
      </w:r>
    </w:p>
    <w:p w14:paraId="0065AF6D"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A pagar 32.00 €</w:t>
      </w:r>
    </w:p>
    <w:p w14:paraId="580799E6"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rPr>
        <w:t>Ejemplo 2:</w:t>
      </w:r>
    </w:p>
    <w:p w14:paraId="36A7FA54"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 xml:space="preserve">Venta de entradas </w:t>
      </w:r>
      <w:proofErr w:type="spellStart"/>
      <w:r w:rsidRPr="00673DFB">
        <w:rPr>
          <w:rFonts w:cs="AnonymousPro"/>
          <w:color w:val="888888"/>
          <w:sz w:val="18"/>
          <w:szCs w:val="18"/>
        </w:rPr>
        <w:t>CineCampa</w:t>
      </w:r>
      <w:proofErr w:type="spellEnd"/>
    </w:p>
    <w:p w14:paraId="653B2E59"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Número de entradas: 4</w:t>
      </w:r>
    </w:p>
    <w:p w14:paraId="2A6DF143"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Día de la semana: viernes</w:t>
      </w:r>
    </w:p>
    <w:p w14:paraId="56CD6484"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 xml:space="preserve">¿Tiene tarjeta </w:t>
      </w:r>
      <w:proofErr w:type="spellStart"/>
      <w:r w:rsidRPr="00673DFB">
        <w:rPr>
          <w:rFonts w:cs="AnonymousPro"/>
          <w:color w:val="888888"/>
          <w:sz w:val="18"/>
          <w:szCs w:val="18"/>
        </w:rPr>
        <w:t>CineCampa</w:t>
      </w:r>
      <w:proofErr w:type="spellEnd"/>
      <w:r w:rsidRPr="00673DFB">
        <w:rPr>
          <w:rFonts w:cs="AnonymousPro"/>
          <w:color w:val="888888"/>
          <w:sz w:val="18"/>
          <w:szCs w:val="18"/>
        </w:rPr>
        <w:t>? (s/n): s</w:t>
      </w:r>
    </w:p>
    <w:p w14:paraId="2095F93E"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Aquí tiene sus entradas. Gracias por su compra.</w:t>
      </w:r>
    </w:p>
    <w:p w14:paraId="34877878"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Entradas individuales 4</w:t>
      </w:r>
    </w:p>
    <w:p w14:paraId="4C256F3B"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Precio por entrada individual 8.00 €</w:t>
      </w:r>
    </w:p>
    <w:p w14:paraId="532909E4"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Total 32.00 €</w:t>
      </w:r>
    </w:p>
    <w:p w14:paraId="686D5966"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Descuento 3.20 €</w:t>
      </w:r>
    </w:p>
    <w:p w14:paraId="460B9BA2"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A pagar 28.80 €</w:t>
      </w:r>
    </w:p>
    <w:p w14:paraId="465E802D"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rPr>
        <w:t>Ejemplo 3:</w:t>
      </w:r>
    </w:p>
    <w:p w14:paraId="32680E86"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 xml:space="preserve">Venta de entradas </w:t>
      </w:r>
      <w:proofErr w:type="spellStart"/>
      <w:r w:rsidRPr="00673DFB">
        <w:rPr>
          <w:rFonts w:cs="AnonymousPro"/>
          <w:color w:val="888888"/>
          <w:sz w:val="18"/>
          <w:szCs w:val="18"/>
        </w:rPr>
        <w:t>CineCampa</w:t>
      </w:r>
      <w:proofErr w:type="spellEnd"/>
    </w:p>
    <w:p w14:paraId="5D01EBCA"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Número de entradas: 4</w:t>
      </w:r>
    </w:p>
    <w:p w14:paraId="2DBF9EAB"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Día de la semana: jueves</w:t>
      </w:r>
    </w:p>
    <w:p w14:paraId="2B36CA62"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 xml:space="preserve">¿Tiene tarjeta </w:t>
      </w:r>
      <w:proofErr w:type="spellStart"/>
      <w:r w:rsidRPr="00673DFB">
        <w:rPr>
          <w:rFonts w:cs="AnonymousPro"/>
          <w:color w:val="888888"/>
          <w:sz w:val="18"/>
          <w:szCs w:val="18"/>
        </w:rPr>
        <w:t>CineCampa</w:t>
      </w:r>
      <w:proofErr w:type="spellEnd"/>
      <w:r w:rsidRPr="00673DFB">
        <w:rPr>
          <w:rFonts w:cs="AnonymousPro"/>
          <w:color w:val="888888"/>
          <w:sz w:val="18"/>
          <w:szCs w:val="18"/>
        </w:rPr>
        <w:t>? (s/n): n</w:t>
      </w:r>
    </w:p>
    <w:p w14:paraId="6FFED748"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Aquí tiene sus entradas. Gracias por su compra.</w:t>
      </w:r>
    </w:p>
    <w:p w14:paraId="1E95E283"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Entradas de parejas 2</w:t>
      </w:r>
    </w:p>
    <w:p w14:paraId="771F9114"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Precio por entrada de pareja 11.00 €</w:t>
      </w:r>
    </w:p>
    <w:p w14:paraId="110DB623"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Total 22.00 €</w:t>
      </w:r>
    </w:p>
    <w:p w14:paraId="56111895"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Descuento 0.00 €</w:t>
      </w:r>
    </w:p>
    <w:p w14:paraId="68E8EAFC"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A pagar 22.00 €</w:t>
      </w:r>
    </w:p>
    <w:p w14:paraId="4A8BC41A"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rPr>
        <w:t>Ejemplo 4:</w:t>
      </w:r>
    </w:p>
    <w:p w14:paraId="6EEEEB44"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 xml:space="preserve">Venta de entradas </w:t>
      </w:r>
      <w:proofErr w:type="spellStart"/>
      <w:r w:rsidRPr="00673DFB">
        <w:rPr>
          <w:rFonts w:cs="AnonymousPro"/>
          <w:color w:val="888888"/>
          <w:sz w:val="18"/>
          <w:szCs w:val="18"/>
        </w:rPr>
        <w:t>CineCampa</w:t>
      </w:r>
      <w:proofErr w:type="spellEnd"/>
    </w:p>
    <w:p w14:paraId="5EC47707"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Número de entradas: 5</w:t>
      </w:r>
    </w:p>
    <w:p w14:paraId="321733F7"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Día de la semana: jueves</w:t>
      </w:r>
    </w:p>
    <w:p w14:paraId="3F315E33"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 xml:space="preserve">¿Tiene tarjeta </w:t>
      </w:r>
      <w:proofErr w:type="spellStart"/>
      <w:r w:rsidRPr="00673DFB">
        <w:rPr>
          <w:rFonts w:cs="AnonymousPro"/>
          <w:color w:val="888888"/>
          <w:sz w:val="18"/>
          <w:szCs w:val="18"/>
        </w:rPr>
        <w:t>CineCampa</w:t>
      </w:r>
      <w:proofErr w:type="spellEnd"/>
      <w:r w:rsidRPr="00673DFB">
        <w:rPr>
          <w:rFonts w:cs="AnonymousPro"/>
          <w:color w:val="888888"/>
          <w:sz w:val="18"/>
          <w:szCs w:val="18"/>
        </w:rPr>
        <w:t>? (s/n): s</w:t>
      </w:r>
    </w:p>
    <w:p w14:paraId="63F7B1B4"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Aquí tiene sus entradas. Gracias por su compra.</w:t>
      </w:r>
    </w:p>
    <w:p w14:paraId="306924CD"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Entradas parejas 2</w:t>
      </w:r>
    </w:p>
    <w:p w14:paraId="4CB5A137"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sz w:val="18"/>
          <w:szCs w:val="18"/>
        </w:rPr>
        <w:t>Sentencia condicional (</w:t>
      </w:r>
      <w:proofErr w:type="spellStart"/>
      <w:r w:rsidRPr="00673DFB">
        <w:rPr>
          <w:rFonts w:cs="AnonymousPro"/>
          <w:color w:val="000000"/>
          <w:sz w:val="14"/>
          <w:szCs w:val="14"/>
        </w:rPr>
        <w:t>if</w:t>
      </w:r>
      <w:proofErr w:type="spellEnd"/>
      <w:r w:rsidRPr="00673DFB">
        <w:rPr>
          <w:rFonts w:cs="AnonymousPro"/>
          <w:color w:val="000000"/>
          <w:sz w:val="14"/>
          <w:szCs w:val="14"/>
        </w:rPr>
        <w:t xml:space="preserve"> </w:t>
      </w:r>
      <w:r w:rsidRPr="00673DFB">
        <w:rPr>
          <w:rFonts w:eastAsia="DejaVuSans" w:cs="DejaVuSans"/>
          <w:color w:val="000000"/>
          <w:sz w:val="18"/>
          <w:szCs w:val="18"/>
        </w:rPr>
        <w:t xml:space="preserve">y </w:t>
      </w:r>
      <w:r w:rsidRPr="00673DFB">
        <w:rPr>
          <w:rFonts w:cs="AnonymousPro"/>
          <w:color w:val="000000"/>
          <w:sz w:val="14"/>
          <w:szCs w:val="14"/>
        </w:rPr>
        <w:t>switch</w:t>
      </w:r>
      <w:r w:rsidRPr="00673DFB">
        <w:rPr>
          <w:rFonts w:eastAsia="DejaVuSans" w:cs="DejaVuSans"/>
          <w:color w:val="000000"/>
          <w:sz w:val="18"/>
          <w:szCs w:val="18"/>
        </w:rPr>
        <w:t xml:space="preserve">) </w:t>
      </w:r>
      <w:r w:rsidRPr="00673DFB">
        <w:rPr>
          <w:rFonts w:eastAsia="DejaVuSans" w:cs="DejaVuSans"/>
          <w:color w:val="000000"/>
        </w:rPr>
        <w:t>51</w:t>
      </w:r>
    </w:p>
    <w:p w14:paraId="6EF6A587"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Precio por entrada de pareja 11.00 €</w:t>
      </w:r>
    </w:p>
    <w:p w14:paraId="07391120"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Entradas individuales 1</w:t>
      </w:r>
    </w:p>
    <w:p w14:paraId="3352AD73"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Precio por entrada individual 8.00 €</w:t>
      </w:r>
    </w:p>
    <w:p w14:paraId="05D4F0CB"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Total 30.00 €</w:t>
      </w:r>
    </w:p>
    <w:p w14:paraId="55265152"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Descuento 3.00 €</w:t>
      </w:r>
    </w:p>
    <w:p w14:paraId="3A0A8BC2"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A pagar 27.00 €</w:t>
      </w:r>
    </w:p>
    <w:p w14:paraId="41A06A91"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rPr>
        <w:t>Ejemplo 5:</w:t>
      </w:r>
    </w:p>
    <w:p w14:paraId="42251564"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 xml:space="preserve">Venta de entradas </w:t>
      </w:r>
      <w:proofErr w:type="spellStart"/>
      <w:r w:rsidRPr="00673DFB">
        <w:rPr>
          <w:rFonts w:cs="AnonymousPro"/>
          <w:color w:val="888888"/>
          <w:sz w:val="18"/>
          <w:szCs w:val="18"/>
        </w:rPr>
        <w:t>CineCampa</w:t>
      </w:r>
      <w:proofErr w:type="spellEnd"/>
    </w:p>
    <w:p w14:paraId="23B27991"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Número de entradas: 5</w:t>
      </w:r>
    </w:p>
    <w:p w14:paraId="10EE7A28"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 xml:space="preserve">Día de la semana: </w:t>
      </w:r>
      <w:proofErr w:type="spellStart"/>
      <w:r w:rsidRPr="00673DFB">
        <w:rPr>
          <w:rFonts w:cs="AnonymousPro"/>
          <w:color w:val="888888"/>
          <w:sz w:val="18"/>
          <w:szCs w:val="18"/>
        </w:rPr>
        <w:t>miercoles</w:t>
      </w:r>
      <w:proofErr w:type="spellEnd"/>
    </w:p>
    <w:p w14:paraId="27D11923"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 xml:space="preserve">¿Tiene tarjeta </w:t>
      </w:r>
      <w:proofErr w:type="spellStart"/>
      <w:r w:rsidRPr="00673DFB">
        <w:rPr>
          <w:rFonts w:cs="AnonymousPro"/>
          <w:color w:val="888888"/>
          <w:sz w:val="18"/>
          <w:szCs w:val="18"/>
        </w:rPr>
        <w:t>CineCampa</w:t>
      </w:r>
      <w:proofErr w:type="spellEnd"/>
      <w:r w:rsidRPr="00673DFB">
        <w:rPr>
          <w:rFonts w:cs="AnonymousPro"/>
          <w:color w:val="888888"/>
          <w:sz w:val="18"/>
          <w:szCs w:val="18"/>
        </w:rPr>
        <w:t>? (s/n): s</w:t>
      </w:r>
    </w:p>
    <w:p w14:paraId="1BBE2DEE"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Aquí tiene sus entradas. Gracias por su compra.</w:t>
      </w:r>
    </w:p>
    <w:p w14:paraId="69F4D19C"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Entradas individuales 5</w:t>
      </w:r>
    </w:p>
    <w:p w14:paraId="701A38D1"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Precio por entrada individual 5.00 €</w:t>
      </w:r>
    </w:p>
    <w:p w14:paraId="3902A063"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lastRenderedPageBreak/>
        <w:t>Total 25.00 €</w:t>
      </w:r>
    </w:p>
    <w:p w14:paraId="34CFD68C"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Descuento 2.50 €</w:t>
      </w:r>
    </w:p>
    <w:p w14:paraId="246697DF"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A pagar 22.50 €</w:t>
      </w:r>
    </w:p>
    <w:p w14:paraId="0EDD05C7" w14:textId="77777777" w:rsidR="00673DFB" w:rsidRPr="00673DFB" w:rsidRDefault="00673DFB" w:rsidP="00673DFB">
      <w:pPr>
        <w:autoSpaceDE w:val="0"/>
        <w:autoSpaceDN w:val="0"/>
        <w:adjustRightInd w:val="0"/>
        <w:spacing w:after="0" w:line="240" w:lineRule="auto"/>
        <w:rPr>
          <w:rFonts w:cs="AnonymousPro"/>
          <w:color w:val="888888"/>
          <w:sz w:val="18"/>
          <w:szCs w:val="18"/>
        </w:rPr>
      </w:pPr>
    </w:p>
    <w:p w14:paraId="50336CDF"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27</w:t>
      </w:r>
    </w:p>
    <w:p w14:paraId="5FE48F16"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5E52244B"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xml:space="preserve">Una pastelería nos ha pedido realizar un programa que haga presupuestos de tartas. El programa preguntará primero de qué sabor quiere el usuario la tarta: manzana, fresa o chocolate. La tarta de manzana vale 18 euros y la de fresa 16. En caso de seleccionar la tarta de chocolate, el programa debe preguntar además si el chocolate es negro o blanco; la primera opción vale 14 euros y la segunda 15. Por </w:t>
      </w:r>
      <w:proofErr w:type="gramStart"/>
      <w:r w:rsidRPr="00673DFB">
        <w:rPr>
          <w:rFonts w:eastAsia="DejaVuSans" w:cs="DejaVuSans"/>
          <w:color w:val="000000"/>
          <w:sz w:val="20"/>
          <w:szCs w:val="20"/>
        </w:rPr>
        <w:t>último</w:t>
      </w:r>
      <w:proofErr w:type="gramEnd"/>
      <w:r w:rsidRPr="00673DFB">
        <w:rPr>
          <w:rFonts w:eastAsia="DejaVuSans" w:cs="DejaVuSans"/>
          <w:color w:val="000000"/>
          <w:sz w:val="20"/>
          <w:szCs w:val="20"/>
        </w:rPr>
        <w:t xml:space="preserve"> se pregunta si se añade nata y si se personaliza con un nombre; la nata suma 2.50 y la escritura del nombre 2.75.</w:t>
      </w:r>
    </w:p>
    <w:p w14:paraId="10474144"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rPr>
        <w:t>Ejemplo 1:</w:t>
      </w:r>
    </w:p>
    <w:p w14:paraId="189F9663"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Elija un sabor (manzana, fresa o chocolate): chocolate</w:t>
      </w:r>
    </w:p>
    <w:p w14:paraId="3D590EC9"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¿Qué tipo de chocolate quiere? (negro o blanco): negro</w:t>
      </w:r>
    </w:p>
    <w:p w14:paraId="1C98FF0D"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¿Quiere nata? (si o no): si</w:t>
      </w:r>
    </w:p>
    <w:p w14:paraId="347D5AE2"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¿Quiere ponerle un nombre? (si o no): no</w:t>
      </w:r>
    </w:p>
    <w:p w14:paraId="48145CAE"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Tarta de chocolate negro: 14,00 €</w:t>
      </w:r>
    </w:p>
    <w:p w14:paraId="50344B1D"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Con nata: 2,50 €</w:t>
      </w:r>
    </w:p>
    <w:p w14:paraId="01327174"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Total: 16,50 €</w:t>
      </w:r>
    </w:p>
    <w:p w14:paraId="0737216C"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rPr>
        <w:t>Ejemplo 2:</w:t>
      </w:r>
    </w:p>
    <w:p w14:paraId="6909DB23"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Elija un sabor (manzana, fresa o chocolate): manzana</w:t>
      </w:r>
    </w:p>
    <w:p w14:paraId="3A28CE2E"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¿Quiere nata? (si o no): no</w:t>
      </w:r>
    </w:p>
    <w:p w14:paraId="4A7A91A1"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sz w:val="18"/>
          <w:szCs w:val="18"/>
        </w:rPr>
        <w:t>Sentencia condicional (</w:t>
      </w:r>
      <w:proofErr w:type="spellStart"/>
      <w:r w:rsidRPr="00673DFB">
        <w:rPr>
          <w:rFonts w:cs="AnonymousPro"/>
          <w:color w:val="000000"/>
          <w:sz w:val="14"/>
          <w:szCs w:val="14"/>
        </w:rPr>
        <w:t>if</w:t>
      </w:r>
      <w:proofErr w:type="spellEnd"/>
      <w:r w:rsidRPr="00673DFB">
        <w:rPr>
          <w:rFonts w:cs="AnonymousPro"/>
          <w:color w:val="000000"/>
          <w:sz w:val="14"/>
          <w:szCs w:val="14"/>
        </w:rPr>
        <w:t xml:space="preserve"> </w:t>
      </w:r>
      <w:r w:rsidRPr="00673DFB">
        <w:rPr>
          <w:rFonts w:eastAsia="DejaVuSans" w:cs="DejaVuSans"/>
          <w:color w:val="000000"/>
          <w:sz w:val="18"/>
          <w:szCs w:val="18"/>
        </w:rPr>
        <w:t xml:space="preserve">y </w:t>
      </w:r>
      <w:r w:rsidRPr="00673DFB">
        <w:rPr>
          <w:rFonts w:cs="AnonymousPro"/>
          <w:color w:val="000000"/>
          <w:sz w:val="14"/>
          <w:szCs w:val="14"/>
        </w:rPr>
        <w:t>switch</w:t>
      </w:r>
      <w:r w:rsidRPr="00673DFB">
        <w:rPr>
          <w:rFonts w:eastAsia="DejaVuSans" w:cs="DejaVuSans"/>
          <w:color w:val="000000"/>
          <w:sz w:val="18"/>
          <w:szCs w:val="18"/>
        </w:rPr>
        <w:t xml:space="preserve">) </w:t>
      </w:r>
      <w:r w:rsidRPr="00673DFB">
        <w:rPr>
          <w:rFonts w:eastAsia="DejaVuSans" w:cs="DejaVuSans"/>
          <w:color w:val="000000"/>
        </w:rPr>
        <w:t>52</w:t>
      </w:r>
    </w:p>
    <w:p w14:paraId="5B319BF0"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¿Quiere ponerle un nombre? (si o no): si</w:t>
      </w:r>
    </w:p>
    <w:p w14:paraId="193826D9"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Tarta de manzana: 18,00 €</w:t>
      </w:r>
    </w:p>
    <w:p w14:paraId="1A371273"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Con nombre: 2,75 €</w:t>
      </w:r>
    </w:p>
    <w:p w14:paraId="4DCB816B"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Total: 20,75 €</w:t>
      </w:r>
    </w:p>
    <w:p w14:paraId="1330D631"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rPr>
        <w:t>Ejemplo 3:</w:t>
      </w:r>
    </w:p>
    <w:p w14:paraId="5395D3FE"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Elija un sabor (manzana, fresa o chocolate): fresa</w:t>
      </w:r>
    </w:p>
    <w:p w14:paraId="35F287F9"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¿Quiere nata? (si o no): si</w:t>
      </w:r>
    </w:p>
    <w:p w14:paraId="345726FC"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¿Quiere ponerle un nombre? (si o no): si</w:t>
      </w:r>
    </w:p>
    <w:p w14:paraId="0E7F6EFC"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Tarta de fresa: 16,00 €</w:t>
      </w:r>
    </w:p>
    <w:p w14:paraId="49D1806E"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Con nata: 2,50 €</w:t>
      </w:r>
    </w:p>
    <w:p w14:paraId="0538CF5C"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Con nombre: 2,75 €</w:t>
      </w:r>
    </w:p>
    <w:p w14:paraId="6F77B644"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Total: 21,25 €</w:t>
      </w:r>
    </w:p>
    <w:p w14:paraId="5E98313B" w14:textId="77777777" w:rsidR="00673DFB" w:rsidRPr="00673DFB" w:rsidRDefault="00673DFB" w:rsidP="00673DFB">
      <w:pPr>
        <w:autoSpaceDE w:val="0"/>
        <w:autoSpaceDN w:val="0"/>
        <w:adjustRightInd w:val="0"/>
        <w:spacing w:after="0" w:line="240" w:lineRule="auto"/>
        <w:rPr>
          <w:rFonts w:cs="AnonymousPro"/>
          <w:color w:val="888888"/>
          <w:sz w:val="18"/>
          <w:szCs w:val="18"/>
        </w:rPr>
      </w:pPr>
    </w:p>
    <w:p w14:paraId="0FA59F3F"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28</w:t>
      </w:r>
    </w:p>
    <w:p w14:paraId="5FDADC32"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6A3E5FB9"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xml:space="preserve">Implementa el juego </w:t>
      </w:r>
      <w:r w:rsidRPr="00673DFB">
        <w:rPr>
          <w:rFonts w:cs="DejaVuSans-Bold"/>
          <w:b/>
          <w:bCs/>
          <w:color w:val="000000"/>
          <w:sz w:val="20"/>
          <w:szCs w:val="20"/>
        </w:rPr>
        <w:t>piedra, papel y tijera</w:t>
      </w:r>
      <w:r w:rsidRPr="00673DFB">
        <w:rPr>
          <w:rFonts w:eastAsia="DejaVuSans" w:cs="DejaVuSans"/>
          <w:color w:val="000000"/>
          <w:sz w:val="20"/>
          <w:szCs w:val="20"/>
        </w:rPr>
        <w:t>. Primero, el usuario 1 introduce su jugada y luego el usuario 2. Si alguno de los usuarios introduce una opción incorrecta, el programa deberá mostrar un mensaje de error.</w:t>
      </w:r>
    </w:p>
    <w:p w14:paraId="75EB3C2E"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rPr>
        <w:t>Ejemplo 1:</w:t>
      </w:r>
    </w:p>
    <w:p w14:paraId="5C70BA34"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Turno del jugador 1 (introduzca piedra, papel o tijera): papel</w:t>
      </w:r>
    </w:p>
    <w:p w14:paraId="6BA442B7"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Turno del jugador 2 (introduzca piedra, papel o tijera): papel</w:t>
      </w:r>
    </w:p>
    <w:p w14:paraId="17A060EB"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Empate</w:t>
      </w:r>
    </w:p>
    <w:p w14:paraId="7EB2C35A"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rPr>
        <w:t>Ejemplo 2:</w:t>
      </w:r>
    </w:p>
    <w:p w14:paraId="2AFD4570"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Turno del jugador 1 (introduzca piedra, papel o tijera): papel</w:t>
      </w:r>
    </w:p>
    <w:p w14:paraId="515DA956"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Turno del jugador 2 (introduzca piedra, papel o tijera): tijera</w:t>
      </w:r>
    </w:p>
    <w:p w14:paraId="1136254E"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Gana el jugador 2</w:t>
      </w:r>
    </w:p>
    <w:p w14:paraId="6541EBBD"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rPr>
        <w:t>Ejemplo 3:</w:t>
      </w:r>
    </w:p>
    <w:p w14:paraId="2CFD99AA"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Turno del jugador 1 (introduzca piedra, papel o tijera): piedra</w:t>
      </w:r>
    </w:p>
    <w:p w14:paraId="17FCC6BB"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Turno del jugador 2 (introduzca piedra, papel o tijera): tijera</w:t>
      </w:r>
    </w:p>
    <w:p w14:paraId="5760C1B5"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Gana el jugador 1</w:t>
      </w:r>
    </w:p>
    <w:p w14:paraId="35F42B6D" w14:textId="77777777" w:rsidR="00673DFB" w:rsidRPr="00673DFB" w:rsidRDefault="00673DFB" w:rsidP="00673DFB">
      <w:pPr>
        <w:autoSpaceDE w:val="0"/>
        <w:autoSpaceDN w:val="0"/>
        <w:adjustRightInd w:val="0"/>
        <w:spacing w:after="0" w:line="240" w:lineRule="auto"/>
        <w:rPr>
          <w:rFonts w:cs="AnonymousPro"/>
          <w:color w:val="888888"/>
          <w:sz w:val="18"/>
          <w:szCs w:val="18"/>
        </w:rPr>
      </w:pPr>
    </w:p>
    <w:p w14:paraId="7332B2EF"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29</w:t>
      </w:r>
    </w:p>
    <w:p w14:paraId="7B077FD2"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69BF8503"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Realiza un programa que calcule el precio de un desayuno. El programa preguntará primero qué ha tomado el usuario de comer: palmera, donut o pitufo. La palmera vale 1.40 € y el donut 1 €. En caso de tomar pitufo, el programa debe preguntar además si era con aceite o con tortilla; el primero</w:t>
      </w:r>
    </w:p>
    <w:p w14:paraId="735EA951" w14:textId="77777777" w:rsidR="00673DFB" w:rsidRPr="00673DFB" w:rsidRDefault="00673DFB" w:rsidP="00673DFB">
      <w:pPr>
        <w:autoSpaceDE w:val="0"/>
        <w:autoSpaceDN w:val="0"/>
        <w:adjustRightInd w:val="0"/>
        <w:spacing w:after="0" w:line="240" w:lineRule="auto"/>
        <w:rPr>
          <w:rFonts w:eastAsia="DejaVuSans" w:cs="DejaVuSans"/>
          <w:color w:val="000000"/>
          <w:sz w:val="20"/>
          <w:szCs w:val="20"/>
        </w:rPr>
      </w:pPr>
      <w:r w:rsidRPr="00673DFB">
        <w:rPr>
          <w:rFonts w:eastAsia="DejaVuSans" w:cs="DejaVuSans"/>
          <w:color w:val="000000"/>
          <w:sz w:val="20"/>
          <w:szCs w:val="20"/>
        </w:rPr>
        <w:t xml:space="preserve">vale 1’20 € y el segundo 1’60 €. Por </w:t>
      </w:r>
      <w:proofErr w:type="gramStart"/>
      <w:r w:rsidRPr="00673DFB">
        <w:rPr>
          <w:rFonts w:eastAsia="DejaVuSans" w:cs="DejaVuSans"/>
          <w:color w:val="000000"/>
          <w:sz w:val="20"/>
          <w:szCs w:val="20"/>
        </w:rPr>
        <w:t>último</w:t>
      </w:r>
      <w:proofErr w:type="gramEnd"/>
      <w:r w:rsidRPr="00673DFB">
        <w:rPr>
          <w:rFonts w:eastAsia="DejaVuSans" w:cs="DejaVuSans"/>
          <w:color w:val="000000"/>
          <w:sz w:val="20"/>
          <w:szCs w:val="20"/>
        </w:rPr>
        <w:t xml:space="preserve"> se pregunta por la bebida: zumo o café a 1’50 y 1’20 respectivamente.</w:t>
      </w:r>
    </w:p>
    <w:p w14:paraId="1192717A"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sz w:val="18"/>
          <w:szCs w:val="18"/>
        </w:rPr>
        <w:lastRenderedPageBreak/>
        <w:t>Sentencia condicional (</w:t>
      </w:r>
      <w:proofErr w:type="spellStart"/>
      <w:r w:rsidRPr="00673DFB">
        <w:rPr>
          <w:rFonts w:cs="AnonymousPro"/>
          <w:color w:val="000000"/>
          <w:sz w:val="14"/>
          <w:szCs w:val="14"/>
        </w:rPr>
        <w:t>if</w:t>
      </w:r>
      <w:proofErr w:type="spellEnd"/>
      <w:r w:rsidRPr="00673DFB">
        <w:rPr>
          <w:rFonts w:cs="AnonymousPro"/>
          <w:color w:val="000000"/>
          <w:sz w:val="14"/>
          <w:szCs w:val="14"/>
        </w:rPr>
        <w:t xml:space="preserve"> </w:t>
      </w:r>
      <w:r w:rsidRPr="00673DFB">
        <w:rPr>
          <w:rFonts w:eastAsia="DejaVuSans" w:cs="DejaVuSans"/>
          <w:color w:val="000000"/>
          <w:sz w:val="18"/>
          <w:szCs w:val="18"/>
        </w:rPr>
        <w:t xml:space="preserve">y </w:t>
      </w:r>
      <w:r w:rsidRPr="00673DFB">
        <w:rPr>
          <w:rFonts w:cs="AnonymousPro"/>
          <w:color w:val="000000"/>
          <w:sz w:val="14"/>
          <w:szCs w:val="14"/>
        </w:rPr>
        <w:t>switch</w:t>
      </w:r>
      <w:r w:rsidRPr="00673DFB">
        <w:rPr>
          <w:rFonts w:eastAsia="DejaVuSans" w:cs="DejaVuSans"/>
          <w:color w:val="000000"/>
          <w:sz w:val="18"/>
          <w:szCs w:val="18"/>
        </w:rPr>
        <w:t xml:space="preserve">) </w:t>
      </w:r>
      <w:r w:rsidRPr="00673DFB">
        <w:rPr>
          <w:rFonts w:eastAsia="DejaVuSans" w:cs="DejaVuSans"/>
          <w:color w:val="000000"/>
        </w:rPr>
        <w:t>53</w:t>
      </w:r>
    </w:p>
    <w:p w14:paraId="3A182246"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rPr>
        <w:t>Ejemplo 1:</w:t>
      </w:r>
    </w:p>
    <w:p w14:paraId="4AE79FCF"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¿Qué ha tomado de comer? (palmera, donut o pitufo): palmera</w:t>
      </w:r>
    </w:p>
    <w:p w14:paraId="32EAB3DF"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¿Qué ha tomado de beber? (zumo o café): café</w:t>
      </w:r>
    </w:p>
    <w:p w14:paraId="71034C86"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Palmera: 1,40 €</w:t>
      </w:r>
    </w:p>
    <w:p w14:paraId="269B9AB5"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Café: 1,20 €</w:t>
      </w:r>
    </w:p>
    <w:p w14:paraId="3A8AC621" w14:textId="77777777" w:rsidR="00673DFB" w:rsidRPr="00673DFB" w:rsidRDefault="00673DFB" w:rsidP="00673DFB">
      <w:pPr>
        <w:autoSpaceDE w:val="0"/>
        <w:autoSpaceDN w:val="0"/>
        <w:adjustRightInd w:val="0"/>
        <w:spacing w:after="0" w:line="240" w:lineRule="auto"/>
        <w:rPr>
          <w:rFonts w:cs="AnonymousPro"/>
          <w:color w:val="888888"/>
          <w:sz w:val="18"/>
          <w:szCs w:val="18"/>
        </w:rPr>
      </w:pPr>
      <w:proofErr w:type="gramStart"/>
      <w:r w:rsidRPr="00673DFB">
        <w:rPr>
          <w:rFonts w:cs="AnonymousPro"/>
          <w:color w:val="888888"/>
          <w:sz w:val="18"/>
          <w:szCs w:val="18"/>
        </w:rPr>
        <w:t>Total</w:t>
      </w:r>
      <w:proofErr w:type="gramEnd"/>
      <w:r w:rsidRPr="00673DFB">
        <w:rPr>
          <w:rFonts w:cs="AnonymousPro"/>
          <w:color w:val="888888"/>
          <w:sz w:val="18"/>
          <w:szCs w:val="18"/>
        </w:rPr>
        <w:t xml:space="preserve"> desayuno: 2,60 €</w:t>
      </w:r>
    </w:p>
    <w:p w14:paraId="78DFB88D" w14:textId="77777777" w:rsidR="00673DFB" w:rsidRPr="00673DFB" w:rsidRDefault="00673DFB" w:rsidP="00673DFB">
      <w:pPr>
        <w:autoSpaceDE w:val="0"/>
        <w:autoSpaceDN w:val="0"/>
        <w:adjustRightInd w:val="0"/>
        <w:spacing w:after="0" w:line="240" w:lineRule="auto"/>
        <w:rPr>
          <w:rFonts w:eastAsia="DejaVuSans" w:cs="DejaVuSans"/>
          <w:color w:val="000000"/>
        </w:rPr>
      </w:pPr>
      <w:r w:rsidRPr="00673DFB">
        <w:rPr>
          <w:rFonts w:eastAsia="DejaVuSans" w:cs="DejaVuSans"/>
          <w:color w:val="000000"/>
        </w:rPr>
        <w:t>Ejemplo 2:</w:t>
      </w:r>
    </w:p>
    <w:p w14:paraId="39B7EDE3"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¿Qué ha tomado de comer? (palmera, donut o pitufo): pitufo</w:t>
      </w:r>
    </w:p>
    <w:p w14:paraId="602DF042"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¿Con qué se ha tomado el pitufo? (aceite o tortilla): tortilla</w:t>
      </w:r>
    </w:p>
    <w:p w14:paraId="5D67092A"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¿Qué ha tomado de beber? (zumo o café): zumo</w:t>
      </w:r>
    </w:p>
    <w:p w14:paraId="54D76D65"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Pitufo con tortilla: 1,60 €</w:t>
      </w:r>
    </w:p>
    <w:p w14:paraId="678C8D10" w14:textId="77777777" w:rsidR="00673DFB" w:rsidRPr="00673DFB" w:rsidRDefault="00673DFB" w:rsidP="00673DFB">
      <w:pPr>
        <w:autoSpaceDE w:val="0"/>
        <w:autoSpaceDN w:val="0"/>
        <w:adjustRightInd w:val="0"/>
        <w:spacing w:after="0" w:line="240" w:lineRule="auto"/>
        <w:rPr>
          <w:rFonts w:cs="AnonymousPro"/>
          <w:color w:val="888888"/>
          <w:sz w:val="18"/>
          <w:szCs w:val="18"/>
        </w:rPr>
      </w:pPr>
      <w:r w:rsidRPr="00673DFB">
        <w:rPr>
          <w:rFonts w:cs="AnonymousPro"/>
          <w:color w:val="888888"/>
          <w:sz w:val="18"/>
          <w:szCs w:val="18"/>
        </w:rPr>
        <w:t>Zumo: 1,50 €</w:t>
      </w:r>
    </w:p>
    <w:p w14:paraId="160C82B2" w14:textId="77777777" w:rsidR="00673DFB" w:rsidRPr="00673DFB" w:rsidRDefault="00673DFB" w:rsidP="00673DFB">
      <w:pPr>
        <w:rPr>
          <w:rFonts w:cs="AnonymousPro"/>
          <w:color w:val="888888"/>
          <w:sz w:val="18"/>
          <w:szCs w:val="18"/>
        </w:rPr>
      </w:pPr>
      <w:proofErr w:type="gramStart"/>
      <w:r w:rsidRPr="00673DFB">
        <w:rPr>
          <w:rFonts w:cs="AnonymousPro"/>
          <w:color w:val="888888"/>
          <w:sz w:val="18"/>
          <w:szCs w:val="18"/>
        </w:rPr>
        <w:t>Total</w:t>
      </w:r>
      <w:proofErr w:type="gramEnd"/>
      <w:r w:rsidRPr="00673DFB">
        <w:rPr>
          <w:rFonts w:cs="AnonymousPro"/>
          <w:color w:val="888888"/>
          <w:sz w:val="18"/>
          <w:szCs w:val="18"/>
        </w:rPr>
        <w:t xml:space="preserve"> desayuno: 3,10 €</w:t>
      </w:r>
    </w:p>
    <w:p w14:paraId="78FE9F02" w14:textId="77777777" w:rsidR="00673DFB" w:rsidRPr="00673DFB" w:rsidRDefault="00673DFB" w:rsidP="00673DFB">
      <w:pPr>
        <w:rPr>
          <w:rFonts w:cs="AnonymousPro"/>
          <w:color w:val="888888"/>
          <w:sz w:val="18"/>
          <w:szCs w:val="18"/>
        </w:rPr>
      </w:pPr>
    </w:p>
    <w:p w14:paraId="5B270058"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30</w:t>
      </w:r>
    </w:p>
    <w:p w14:paraId="02450A1D" w14:textId="77777777" w:rsidR="00673DFB" w:rsidRPr="00673DFB" w:rsidRDefault="00673DFB" w:rsidP="00673DFB"/>
    <w:p w14:paraId="2DA19B5B" w14:textId="77777777" w:rsidR="00673DFB" w:rsidRPr="00673DFB" w:rsidRDefault="00673DFB" w:rsidP="00673DFB">
      <w:r w:rsidRPr="00673DFB">
        <w:t xml:space="preserve">La aplicación debe pedir en consola un mes, por ejemplo “noviembre” y el programa debe decir cuantos días tiene ese mes. </w:t>
      </w:r>
    </w:p>
    <w:p w14:paraId="2BD1BAF8"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31</w:t>
      </w:r>
    </w:p>
    <w:p w14:paraId="27FE7C75" w14:textId="77777777" w:rsidR="00673DFB" w:rsidRPr="00673DFB" w:rsidRDefault="00673DFB" w:rsidP="00673DFB"/>
    <w:p w14:paraId="68F96F77" w14:textId="77777777" w:rsidR="00673DFB" w:rsidRPr="00673DFB" w:rsidRDefault="00673DFB" w:rsidP="00673DFB">
      <w:r w:rsidRPr="00673DFB">
        <w:t>Se cargan por teclado tres números distintos. Mostrar por pantalla el mayor de ellos.</w:t>
      </w:r>
    </w:p>
    <w:p w14:paraId="443615B3"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32</w:t>
      </w:r>
    </w:p>
    <w:p w14:paraId="69EB5C53" w14:textId="77777777" w:rsidR="00673DFB" w:rsidRPr="00673DFB" w:rsidRDefault="00673DFB" w:rsidP="00673DFB">
      <w:pPr>
        <w:rPr>
          <w:rFonts w:cs="Arial"/>
          <w:color w:val="333333"/>
          <w:shd w:val="clear" w:color="auto" w:fill="AED7A8"/>
        </w:rPr>
      </w:pPr>
    </w:p>
    <w:p w14:paraId="0541D65D" w14:textId="77777777" w:rsidR="00673DFB" w:rsidRPr="00673DFB" w:rsidRDefault="00673DFB" w:rsidP="00673DFB">
      <w:r w:rsidRPr="00673DFB">
        <w:t>Se ingresa por teclado un valor entero, mostrar una leyenda que indique si el número es positivo, nulo o negativo.</w:t>
      </w:r>
    </w:p>
    <w:p w14:paraId="49C96B14"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33</w:t>
      </w:r>
    </w:p>
    <w:p w14:paraId="4F1DA812" w14:textId="77777777" w:rsidR="00673DFB" w:rsidRPr="00673DFB" w:rsidRDefault="00673DFB" w:rsidP="00673DFB">
      <w:pPr>
        <w:rPr>
          <w:rFonts w:cs="Arial"/>
          <w:color w:val="333333"/>
          <w:shd w:val="clear" w:color="auto" w:fill="AED7A8"/>
        </w:rPr>
      </w:pPr>
    </w:p>
    <w:p w14:paraId="3FC59128" w14:textId="77777777" w:rsidR="00673DFB" w:rsidRPr="00673DFB" w:rsidRDefault="00673DFB" w:rsidP="00673DFB">
      <w:pPr>
        <w:rPr>
          <w:rFonts w:cs="Arial"/>
          <w:color w:val="333333"/>
          <w:shd w:val="clear" w:color="auto" w:fill="AED7A8"/>
        </w:rPr>
      </w:pPr>
    </w:p>
    <w:p w14:paraId="195E8479" w14:textId="77777777" w:rsidR="00673DFB" w:rsidRPr="00673DFB" w:rsidRDefault="00673DFB" w:rsidP="00673DFB">
      <w:r w:rsidRPr="00673DFB">
        <w:t>Confeccionar un programa que permita cargar un número entero positivo de hasta tres cifras y muestre un mensaje indicando si tiene 1, 2, o 3 cifras. Mostrar un mensaje de error si el número de cifras es mayor</w:t>
      </w:r>
    </w:p>
    <w:p w14:paraId="5A0CE0BC" w14:textId="77777777" w:rsidR="00673DFB" w:rsidRPr="00673DFB" w:rsidRDefault="00673DFB" w:rsidP="00673DFB"/>
    <w:p w14:paraId="3B1670C7"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34</w:t>
      </w:r>
    </w:p>
    <w:p w14:paraId="66F14C05" w14:textId="77777777" w:rsidR="00673DFB" w:rsidRPr="00673DFB" w:rsidRDefault="00673DFB" w:rsidP="00673DFB"/>
    <w:p w14:paraId="51FE51D4" w14:textId="77777777" w:rsidR="00673DFB" w:rsidRPr="00673DFB" w:rsidRDefault="00673DFB" w:rsidP="00673DFB">
      <w:pPr>
        <w:rPr>
          <w:rFonts w:cs="Arial"/>
          <w:color w:val="333333"/>
          <w:shd w:val="clear" w:color="auto" w:fill="AED7A8"/>
        </w:rPr>
      </w:pPr>
    </w:p>
    <w:p w14:paraId="24960F14" w14:textId="77777777" w:rsidR="00673DFB" w:rsidRPr="002977B0" w:rsidRDefault="00673DFB" w:rsidP="00673DFB">
      <w:pPr>
        <w:rPr>
          <w:sz w:val="22"/>
          <w:szCs w:val="22"/>
        </w:rPr>
      </w:pPr>
      <w:r w:rsidRPr="002977B0">
        <w:rPr>
          <w:sz w:val="22"/>
          <w:szCs w:val="22"/>
        </w:rPr>
        <w:t>Un postulante a un empleo, realiza un test de capacitación, se obtuvo la siguiente información: cantidad total de preguntas que se le realizaron y la cantidad de preguntas que contestó correctamente. Se pide confeccionar un programa que ingrese los dos datos por teclado e informe el nivel del mismo según el porcentaje de respuestas correctas que ha obtenido, y sabiendo que:</w:t>
      </w:r>
      <w:r w:rsidRPr="002977B0">
        <w:rPr>
          <w:sz w:val="22"/>
          <w:szCs w:val="22"/>
        </w:rPr>
        <w:br/>
      </w:r>
    </w:p>
    <w:p w14:paraId="2BCD3CAC" w14:textId="77777777" w:rsidR="00673DFB" w:rsidRPr="002977B0" w:rsidRDefault="00673DFB" w:rsidP="00673DFB">
      <w:pPr>
        <w:jc w:val="left"/>
        <w:rPr>
          <w:sz w:val="22"/>
          <w:szCs w:val="22"/>
        </w:rPr>
      </w:pPr>
      <w:r w:rsidRPr="002977B0">
        <w:rPr>
          <w:sz w:val="22"/>
          <w:szCs w:val="22"/>
        </w:rPr>
        <w:tab/>
        <w:t>Nivel máximo:</w:t>
      </w:r>
      <w:r w:rsidRPr="002977B0">
        <w:rPr>
          <w:sz w:val="22"/>
          <w:szCs w:val="22"/>
        </w:rPr>
        <w:tab/>
        <w:t>Porcentaje&gt;=90%.</w:t>
      </w:r>
    </w:p>
    <w:p w14:paraId="7B9D541E" w14:textId="77777777" w:rsidR="00673DFB" w:rsidRPr="002977B0" w:rsidRDefault="00673DFB" w:rsidP="00673DFB">
      <w:pPr>
        <w:jc w:val="left"/>
        <w:rPr>
          <w:sz w:val="22"/>
          <w:szCs w:val="22"/>
        </w:rPr>
      </w:pPr>
      <w:r w:rsidRPr="002977B0">
        <w:rPr>
          <w:sz w:val="22"/>
          <w:szCs w:val="22"/>
        </w:rPr>
        <w:tab/>
        <w:t>Nivel medio:</w:t>
      </w:r>
      <w:r w:rsidRPr="002977B0">
        <w:rPr>
          <w:sz w:val="22"/>
          <w:szCs w:val="22"/>
        </w:rPr>
        <w:tab/>
        <w:t>Porcentaje&gt;=75% y &lt;90%.</w:t>
      </w:r>
    </w:p>
    <w:p w14:paraId="5DB10798" w14:textId="77777777" w:rsidR="00673DFB" w:rsidRPr="002977B0" w:rsidRDefault="00673DFB" w:rsidP="00673DFB">
      <w:pPr>
        <w:jc w:val="left"/>
        <w:rPr>
          <w:sz w:val="22"/>
          <w:szCs w:val="22"/>
        </w:rPr>
      </w:pPr>
      <w:r w:rsidRPr="002977B0">
        <w:rPr>
          <w:sz w:val="22"/>
          <w:szCs w:val="22"/>
        </w:rPr>
        <w:lastRenderedPageBreak/>
        <w:tab/>
        <w:t>Nivel regular:</w:t>
      </w:r>
      <w:r w:rsidRPr="002977B0">
        <w:rPr>
          <w:sz w:val="22"/>
          <w:szCs w:val="22"/>
        </w:rPr>
        <w:tab/>
        <w:t>Porcentaje&gt;=50% y &lt;75%.</w:t>
      </w:r>
    </w:p>
    <w:p w14:paraId="6B7D466E" w14:textId="77777777" w:rsidR="00673DFB" w:rsidRPr="002977B0" w:rsidRDefault="00673DFB" w:rsidP="00673DFB">
      <w:pPr>
        <w:jc w:val="left"/>
        <w:rPr>
          <w:sz w:val="22"/>
          <w:szCs w:val="22"/>
        </w:rPr>
      </w:pPr>
      <w:r w:rsidRPr="002977B0">
        <w:rPr>
          <w:sz w:val="22"/>
          <w:szCs w:val="22"/>
        </w:rPr>
        <w:tab/>
        <w:t>Fuera de nivel:</w:t>
      </w:r>
      <w:r w:rsidRPr="002977B0">
        <w:rPr>
          <w:sz w:val="22"/>
          <w:szCs w:val="22"/>
        </w:rPr>
        <w:tab/>
        <w:t>Porcentaje&lt;50%.</w:t>
      </w:r>
    </w:p>
    <w:p w14:paraId="4003DF99" w14:textId="77777777" w:rsidR="00673DFB" w:rsidRPr="00673DFB" w:rsidRDefault="00673DFB" w:rsidP="00673DFB"/>
    <w:p w14:paraId="6FA5D150"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35</w:t>
      </w:r>
    </w:p>
    <w:p w14:paraId="475BD702" w14:textId="77777777" w:rsidR="00673DFB" w:rsidRPr="00673DFB" w:rsidRDefault="00673DFB" w:rsidP="00673DFB"/>
    <w:p w14:paraId="295445C3" w14:textId="77777777" w:rsidR="00673DFB" w:rsidRPr="00673DFB" w:rsidRDefault="00673DFB" w:rsidP="00673DFB">
      <w:pPr>
        <w:jc w:val="left"/>
        <w:rPr>
          <w:sz w:val="22"/>
          <w:szCs w:val="22"/>
        </w:rPr>
      </w:pPr>
      <w:r w:rsidRPr="002977B0">
        <w:rPr>
          <w:sz w:val="22"/>
          <w:szCs w:val="22"/>
        </w:rPr>
        <w:t>Realizar un programa que pida cargar una fecha cualquiera, luego verificar si dicha fecha corresponde a Navidad</w:t>
      </w:r>
      <w:r w:rsidRPr="00673DFB">
        <w:rPr>
          <w:sz w:val="22"/>
          <w:szCs w:val="22"/>
        </w:rPr>
        <w:t xml:space="preserve">. </w:t>
      </w:r>
    </w:p>
    <w:p w14:paraId="2105221C"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36</w:t>
      </w:r>
    </w:p>
    <w:p w14:paraId="5CFA3E99" w14:textId="77777777" w:rsidR="00673DFB" w:rsidRPr="002977B0" w:rsidRDefault="00673DFB" w:rsidP="00673DFB">
      <w:pPr>
        <w:spacing w:before="100" w:beforeAutospacing="1" w:after="100" w:afterAutospacing="1" w:line="240" w:lineRule="auto"/>
        <w:rPr>
          <w:rFonts w:eastAsia="Times New Roman" w:cs="Arial"/>
          <w:color w:val="333333"/>
          <w:lang w:eastAsia="es-ES"/>
        </w:rPr>
      </w:pPr>
    </w:p>
    <w:p w14:paraId="074056CA" w14:textId="77777777" w:rsidR="00673DFB" w:rsidRPr="00673DFB" w:rsidRDefault="00673DFB" w:rsidP="00673DFB">
      <w:pPr>
        <w:jc w:val="left"/>
        <w:rPr>
          <w:sz w:val="22"/>
          <w:szCs w:val="22"/>
        </w:rPr>
      </w:pPr>
      <w:r w:rsidRPr="002977B0">
        <w:rPr>
          <w:sz w:val="22"/>
          <w:szCs w:val="22"/>
        </w:rPr>
        <w:t>Se ingresan tres valores por teclado, si todos son iguales se imprime la suma del primero con el segundo y a este resultado se lo multiplica por el tercero.</w:t>
      </w:r>
      <w:r w:rsidRPr="00673DFB">
        <w:rPr>
          <w:sz w:val="22"/>
          <w:szCs w:val="22"/>
        </w:rPr>
        <w:t xml:space="preserve"> </w:t>
      </w:r>
    </w:p>
    <w:p w14:paraId="4A4E49BD"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37</w:t>
      </w:r>
    </w:p>
    <w:p w14:paraId="386FC701" w14:textId="77777777" w:rsidR="00673DFB" w:rsidRPr="002977B0" w:rsidRDefault="00673DFB" w:rsidP="00673DFB">
      <w:pPr>
        <w:spacing w:before="100" w:beforeAutospacing="1" w:after="100" w:afterAutospacing="1" w:line="240" w:lineRule="auto"/>
        <w:rPr>
          <w:rFonts w:eastAsia="Times New Roman" w:cs="Arial"/>
          <w:color w:val="333333"/>
          <w:lang w:eastAsia="es-ES"/>
        </w:rPr>
      </w:pPr>
    </w:p>
    <w:p w14:paraId="3332480E" w14:textId="77777777" w:rsidR="00673DFB" w:rsidRPr="00673DFB" w:rsidRDefault="00673DFB" w:rsidP="00673DFB">
      <w:pPr>
        <w:jc w:val="left"/>
        <w:rPr>
          <w:sz w:val="22"/>
          <w:szCs w:val="22"/>
        </w:rPr>
      </w:pPr>
      <w:r w:rsidRPr="002977B0">
        <w:rPr>
          <w:sz w:val="22"/>
          <w:szCs w:val="22"/>
        </w:rPr>
        <w:t>Se ingresan por teclado tres números, si todos los valores ingresados son menores a 10, imprimir en pantalla la leyenda "Todos los números son menores a diez".</w:t>
      </w:r>
      <w:r w:rsidRPr="00673DFB">
        <w:rPr>
          <w:sz w:val="22"/>
          <w:szCs w:val="22"/>
        </w:rPr>
        <w:t xml:space="preserve"> </w:t>
      </w:r>
    </w:p>
    <w:p w14:paraId="2B0320FF" w14:textId="77777777" w:rsid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38</w:t>
      </w:r>
    </w:p>
    <w:p w14:paraId="32159D4C"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02402B1B" w14:textId="77777777" w:rsidR="00673DFB" w:rsidRPr="00673DFB" w:rsidRDefault="00673DFB" w:rsidP="00673DFB">
      <w:pPr>
        <w:jc w:val="left"/>
        <w:rPr>
          <w:sz w:val="22"/>
          <w:szCs w:val="22"/>
        </w:rPr>
      </w:pPr>
      <w:r w:rsidRPr="002977B0">
        <w:rPr>
          <w:sz w:val="22"/>
          <w:szCs w:val="22"/>
        </w:rPr>
        <w:t>Se ingresan por teclado tres números, si al menos uno de los valores ingresados es menor a 10, imprimir en pantalla la leyenda "Alguno de los números es menor a diez".</w:t>
      </w:r>
    </w:p>
    <w:p w14:paraId="72C24AA6" w14:textId="77777777" w:rsid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39</w:t>
      </w:r>
    </w:p>
    <w:p w14:paraId="22B6CA14"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p>
    <w:p w14:paraId="597330EA" w14:textId="77777777" w:rsidR="00673DFB" w:rsidRPr="002977B0" w:rsidRDefault="00673DFB" w:rsidP="00673DFB">
      <w:pPr>
        <w:jc w:val="left"/>
        <w:rPr>
          <w:sz w:val="22"/>
          <w:szCs w:val="22"/>
        </w:rPr>
      </w:pPr>
      <w:r w:rsidRPr="002977B0">
        <w:rPr>
          <w:sz w:val="22"/>
          <w:szCs w:val="22"/>
        </w:rPr>
        <w:t>Escribir un programa que pida ingresar la coordenada de un punto en el plano, es decir dos valores enteros x e y (distintos a cero).</w:t>
      </w:r>
      <w:r w:rsidRPr="002977B0">
        <w:rPr>
          <w:sz w:val="22"/>
          <w:szCs w:val="22"/>
        </w:rPr>
        <w:br/>
        <w:t xml:space="preserve">Posteriormente imprimir en pantalla en que cuadrante se ubica dicho punto. (1º Cuadrante si x &gt; 0 Y </w:t>
      </w:r>
      <w:proofErr w:type="spellStart"/>
      <w:r w:rsidRPr="002977B0">
        <w:rPr>
          <w:sz w:val="22"/>
          <w:szCs w:val="22"/>
        </w:rPr>
        <w:t>y</w:t>
      </w:r>
      <w:proofErr w:type="spellEnd"/>
      <w:r w:rsidRPr="002977B0">
        <w:rPr>
          <w:sz w:val="22"/>
          <w:szCs w:val="22"/>
        </w:rPr>
        <w:t xml:space="preserve"> &gt; </w:t>
      </w:r>
      <w:proofErr w:type="gramStart"/>
      <w:r w:rsidRPr="002977B0">
        <w:rPr>
          <w:sz w:val="22"/>
          <w:szCs w:val="22"/>
        </w:rPr>
        <w:t>0 ,</w:t>
      </w:r>
      <w:proofErr w:type="gramEnd"/>
      <w:r w:rsidRPr="002977B0">
        <w:rPr>
          <w:sz w:val="22"/>
          <w:szCs w:val="22"/>
        </w:rPr>
        <w:t xml:space="preserve"> 2º Cuadrante: x &lt; 0 Y </w:t>
      </w:r>
      <w:proofErr w:type="spellStart"/>
      <w:r w:rsidRPr="002977B0">
        <w:rPr>
          <w:sz w:val="22"/>
          <w:szCs w:val="22"/>
        </w:rPr>
        <w:t>y</w:t>
      </w:r>
      <w:proofErr w:type="spellEnd"/>
      <w:r w:rsidRPr="002977B0">
        <w:rPr>
          <w:sz w:val="22"/>
          <w:szCs w:val="22"/>
        </w:rPr>
        <w:t xml:space="preserve"> &gt; 0, etc.)</w:t>
      </w:r>
      <w:r w:rsidRPr="00673DFB">
        <w:t xml:space="preserve"> </w:t>
      </w:r>
    </w:p>
    <w:p w14:paraId="33285E12"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t>Ejercicio 40</w:t>
      </w:r>
    </w:p>
    <w:p w14:paraId="2EADA2F2" w14:textId="77777777" w:rsidR="00673DFB" w:rsidRPr="00673DFB" w:rsidRDefault="00673DFB" w:rsidP="00673DFB">
      <w:pPr>
        <w:spacing w:before="100" w:beforeAutospacing="1" w:after="100" w:afterAutospacing="1" w:line="240" w:lineRule="auto"/>
        <w:rPr>
          <w:rFonts w:eastAsia="Times New Roman" w:cs="Arial"/>
          <w:color w:val="333333"/>
          <w:lang w:eastAsia="es-ES"/>
        </w:rPr>
      </w:pPr>
    </w:p>
    <w:p w14:paraId="5650DF8D" w14:textId="77777777" w:rsidR="00673DFB" w:rsidRPr="00673DFB" w:rsidRDefault="00673DFB" w:rsidP="00673DFB">
      <w:pPr>
        <w:spacing w:before="100" w:beforeAutospacing="1" w:after="100" w:afterAutospacing="1" w:line="240" w:lineRule="auto"/>
        <w:rPr>
          <w:sz w:val="22"/>
          <w:szCs w:val="22"/>
        </w:rPr>
      </w:pPr>
      <w:r w:rsidRPr="002977B0">
        <w:rPr>
          <w:sz w:val="22"/>
          <w:szCs w:val="22"/>
        </w:rPr>
        <w:t>De un operario se conoce su sueldo y los años de antigüedad. Se pide confeccionar un programa que lea los datos de entrada e informe:</w:t>
      </w:r>
    </w:p>
    <w:p w14:paraId="779D028E" w14:textId="77777777" w:rsidR="00673DFB" w:rsidRPr="00673DFB" w:rsidRDefault="00673DFB" w:rsidP="00673DFB">
      <w:pPr>
        <w:spacing w:before="100" w:beforeAutospacing="1" w:after="100" w:afterAutospacing="1" w:line="240" w:lineRule="auto"/>
        <w:rPr>
          <w:sz w:val="22"/>
          <w:szCs w:val="22"/>
        </w:rPr>
      </w:pPr>
      <w:r w:rsidRPr="002977B0">
        <w:rPr>
          <w:sz w:val="22"/>
          <w:szCs w:val="22"/>
        </w:rPr>
        <w:br/>
        <w:t>a) Si el sueldo es inferior a 500 y su antigüedad es igual o superior a 10 años, otorgarle un aumento del 20 %, mostrar el sueldo a pagar.</w:t>
      </w:r>
    </w:p>
    <w:p w14:paraId="5D77F5B9" w14:textId="77777777" w:rsidR="00673DFB" w:rsidRPr="00673DFB" w:rsidRDefault="00673DFB" w:rsidP="00673DFB">
      <w:pPr>
        <w:spacing w:before="100" w:beforeAutospacing="1" w:after="100" w:afterAutospacing="1" w:line="240" w:lineRule="auto"/>
        <w:rPr>
          <w:sz w:val="22"/>
          <w:szCs w:val="22"/>
        </w:rPr>
      </w:pPr>
      <w:r w:rsidRPr="002977B0">
        <w:rPr>
          <w:sz w:val="22"/>
          <w:szCs w:val="22"/>
        </w:rPr>
        <w:br/>
      </w:r>
      <w:proofErr w:type="gramStart"/>
      <w:r w:rsidRPr="002977B0">
        <w:rPr>
          <w:sz w:val="22"/>
          <w:szCs w:val="22"/>
        </w:rPr>
        <w:t>b)Si</w:t>
      </w:r>
      <w:proofErr w:type="gramEnd"/>
      <w:r w:rsidRPr="002977B0">
        <w:rPr>
          <w:sz w:val="22"/>
          <w:szCs w:val="22"/>
        </w:rPr>
        <w:t xml:space="preserve"> el sueldo es inferior a 500 pero su antigüedad es menor a 10 años, otorgarle un aumento de 5 %.</w:t>
      </w:r>
    </w:p>
    <w:p w14:paraId="5E1AA906" w14:textId="77777777" w:rsidR="00673DFB" w:rsidRPr="00673DFB" w:rsidRDefault="00673DFB" w:rsidP="00673DFB">
      <w:pPr>
        <w:spacing w:before="100" w:beforeAutospacing="1" w:after="100" w:afterAutospacing="1" w:line="240" w:lineRule="auto"/>
        <w:rPr>
          <w:sz w:val="22"/>
          <w:szCs w:val="22"/>
        </w:rPr>
      </w:pPr>
      <w:r w:rsidRPr="002977B0">
        <w:rPr>
          <w:sz w:val="22"/>
          <w:szCs w:val="22"/>
        </w:rPr>
        <w:br/>
        <w:t>c) Si el sueldo es mayor o igual a 500 mostrar el sueldo en pantalla sin cambios.</w:t>
      </w:r>
    </w:p>
    <w:p w14:paraId="3FD33DD2" w14:textId="77777777" w:rsidR="00673DFB" w:rsidRPr="00673DFB" w:rsidRDefault="00673DFB" w:rsidP="00673DFB">
      <w:pPr>
        <w:autoSpaceDE w:val="0"/>
        <w:autoSpaceDN w:val="0"/>
        <w:adjustRightInd w:val="0"/>
        <w:spacing w:after="0" w:line="240" w:lineRule="auto"/>
        <w:rPr>
          <w:rFonts w:cs="DejaVuSans-Bold"/>
          <w:b/>
          <w:bCs/>
          <w:color w:val="000000"/>
          <w:sz w:val="26"/>
          <w:szCs w:val="26"/>
        </w:rPr>
      </w:pPr>
      <w:r w:rsidRPr="00673DFB">
        <w:rPr>
          <w:rFonts w:cs="DejaVuSans-Bold"/>
          <w:b/>
          <w:bCs/>
          <w:color w:val="000000"/>
          <w:sz w:val="26"/>
          <w:szCs w:val="26"/>
        </w:rPr>
        <w:lastRenderedPageBreak/>
        <w:t>Ejercicio 41</w:t>
      </w:r>
    </w:p>
    <w:p w14:paraId="25F777AF" w14:textId="77777777" w:rsidR="00673DFB" w:rsidRPr="002977B0" w:rsidRDefault="00673DFB" w:rsidP="00673DFB">
      <w:pPr>
        <w:spacing w:before="100" w:beforeAutospacing="1" w:after="100" w:afterAutospacing="1" w:line="240" w:lineRule="auto"/>
        <w:rPr>
          <w:sz w:val="22"/>
          <w:szCs w:val="22"/>
        </w:rPr>
      </w:pPr>
      <w:r w:rsidRPr="00673DFB">
        <w:rPr>
          <w:rFonts w:eastAsia="Times New Roman" w:cs="Arial"/>
          <w:color w:val="333333"/>
          <w:lang w:eastAsia="es-ES"/>
        </w:rPr>
        <w:t xml:space="preserve"> </w:t>
      </w:r>
      <w:r w:rsidRPr="002977B0">
        <w:rPr>
          <w:sz w:val="22"/>
          <w:szCs w:val="22"/>
        </w:rPr>
        <w:t>Escribir un programa en el cual: dada una lista de tres valores numéricos distintos se calcule e informe su rango de variación (debe mostrar el mayor y el menor de ellos)</w:t>
      </w:r>
    </w:p>
    <w:p w14:paraId="21B7389C" w14:textId="77777777" w:rsidR="00673DFB" w:rsidRPr="00673DFB" w:rsidRDefault="00673DFB" w:rsidP="00673DFB"/>
    <w:sectPr w:rsidR="00673DFB" w:rsidRPr="00673DFB" w:rsidSect="006A1D71">
      <w:footerReference w:type="default" r:id="rId13"/>
      <w:pgSz w:w="11906" w:h="16838" w:code="9"/>
      <w:pgMar w:top="1453" w:right="1134" w:bottom="1134" w:left="1418" w:header="426" w:footer="2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51127" w14:textId="77777777" w:rsidR="00673DFB" w:rsidRDefault="00673DFB" w:rsidP="00524988">
      <w:pPr>
        <w:spacing w:after="0" w:line="240" w:lineRule="auto"/>
      </w:pPr>
      <w:r>
        <w:separator/>
      </w:r>
    </w:p>
  </w:endnote>
  <w:endnote w:type="continuationSeparator" w:id="0">
    <w:p w14:paraId="5E315D84" w14:textId="77777777" w:rsidR="00673DFB" w:rsidRDefault="00673DFB"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Sans-Bold">
    <w:altName w:val="Calibri"/>
    <w:panose1 w:val="00000000000000000000"/>
    <w:charset w:val="00"/>
    <w:family w:val="auto"/>
    <w:notTrueType/>
    <w:pitch w:val="default"/>
    <w:sig w:usb0="00000003" w:usb1="00000000" w:usb2="00000000" w:usb3="00000000" w:csb0="00000001" w:csb1="00000000"/>
  </w:font>
  <w:font w:name="DejaVuSans">
    <w:altName w:val="Yu Gothic"/>
    <w:panose1 w:val="00000000000000000000"/>
    <w:charset w:val="80"/>
    <w:family w:val="auto"/>
    <w:notTrueType/>
    <w:pitch w:val="default"/>
    <w:sig w:usb0="00000001" w:usb1="08070000" w:usb2="00000010" w:usb3="00000000" w:csb0="00020000" w:csb1="00000000"/>
  </w:font>
  <w:font w:name="AnonymousPro">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MI9">
    <w:altName w:val="Calibri"/>
    <w:panose1 w:val="00000000000000000000"/>
    <w:charset w:val="00"/>
    <w:family w:val="auto"/>
    <w:notTrueType/>
    <w:pitch w:val="default"/>
    <w:sig w:usb0="00000003" w:usb1="00000000" w:usb2="00000000" w:usb3="00000000" w:csb0="00000001" w:csb1="00000000"/>
  </w:font>
  <w:font w:name="CMEX9">
    <w:altName w:val="Yu Gothic"/>
    <w:panose1 w:val="00000000000000000000"/>
    <w:charset w:val="80"/>
    <w:family w:val="auto"/>
    <w:notTrueType/>
    <w:pitch w:val="default"/>
    <w:sig w:usb0="00000001" w:usb1="08070000" w:usb2="00000010" w:usb3="00000000" w:csb0="00020000" w:csb1="00000000"/>
  </w:font>
  <w:font w:name="CMR6">
    <w:altName w:val="Calibri"/>
    <w:panose1 w:val="00000000000000000000"/>
    <w:charset w:val="00"/>
    <w:family w:val="auto"/>
    <w:notTrueType/>
    <w:pitch w:val="default"/>
    <w:sig w:usb0="00000003" w:usb1="00000000" w:usb2="00000000" w:usb3="00000000" w:csb0="00000001" w:csb1="00000000"/>
  </w:font>
  <w:font w:name="CMMI6">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D8CBA" w14:textId="77777777" w:rsidR="006A1D71" w:rsidRPr="006A1D71" w:rsidRDefault="00296842" w:rsidP="006A1D71">
    <w:pPr>
      <w:tabs>
        <w:tab w:val="center" w:pos="4550"/>
        <w:tab w:val="left" w:pos="5818"/>
      </w:tabs>
      <w:ind w:right="260"/>
      <w:jc w:val="right"/>
      <w:rPr>
        <w:rFonts w:ascii="Calibri" w:hAnsi="Calibri" w:cs="Calibri"/>
        <w:i/>
        <w:color w:val="1F3864" w:themeColor="accent1" w:themeShade="80"/>
        <w:sz w:val="18"/>
      </w:rPr>
    </w:pPr>
    <w:r>
      <w:rPr>
        <w:rFonts w:ascii="Calibri" w:hAnsi="Calibri" w:cs="Calibri"/>
        <w:i/>
        <w:noProof/>
        <w:color w:val="1F3864" w:themeColor="accent1" w:themeShade="80"/>
        <w:spacing w:val="60"/>
        <w:sz w:val="18"/>
        <w:lang w:eastAsia="es-ES"/>
      </w:rPr>
      <w:drawing>
        <wp:anchor distT="0" distB="0" distL="114300" distR="114300" simplePos="0" relativeHeight="251658240" behindDoc="0" locked="0" layoutInCell="1" allowOverlap="1" wp14:anchorId="707A1132" wp14:editId="15F2A5AD">
          <wp:simplePos x="0" y="0"/>
          <wp:positionH relativeFrom="column">
            <wp:posOffset>-43180</wp:posOffset>
          </wp:positionH>
          <wp:positionV relativeFrom="paragraph">
            <wp:posOffset>-216535</wp:posOffset>
          </wp:positionV>
          <wp:extent cx="348397" cy="50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ech-0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397" cy="504000"/>
                  </a:xfrm>
                  <a:prstGeom prst="rect">
                    <a:avLst/>
                  </a:prstGeom>
                </pic:spPr>
              </pic:pic>
            </a:graphicData>
          </a:graphic>
          <wp14:sizeRelH relativeFrom="page">
            <wp14:pctWidth>0</wp14:pctWidth>
          </wp14:sizeRelH>
          <wp14:sizeRelV relativeFrom="page">
            <wp14:pctHeight>0</wp14:pctHeight>
          </wp14:sizeRelV>
        </wp:anchor>
      </w:drawing>
    </w:r>
    <w:r w:rsidR="006A1D71" w:rsidRPr="006A1D71">
      <w:rPr>
        <w:rFonts w:ascii="Calibri" w:hAnsi="Calibri" w:cs="Calibri"/>
        <w:i/>
        <w:color w:val="1F3864" w:themeColor="accent1" w:themeShade="80"/>
        <w:spacing w:val="60"/>
        <w:sz w:val="18"/>
      </w:rPr>
      <w:t>Pg.</w:t>
    </w:r>
    <w:r w:rsidR="006A1D71" w:rsidRPr="006A1D71">
      <w:rPr>
        <w:rFonts w:ascii="Calibri" w:hAnsi="Calibri" w:cs="Calibri"/>
        <w:i/>
        <w:color w:val="1F3864" w:themeColor="accent1" w:themeShade="80"/>
        <w:sz w:val="18"/>
      </w:rPr>
      <w:t xml:space="preserve"> </w:t>
    </w:r>
    <w:r w:rsidR="006A1D71" w:rsidRPr="006A1D71">
      <w:rPr>
        <w:rFonts w:ascii="Calibri" w:hAnsi="Calibri" w:cs="Calibri"/>
        <w:i/>
        <w:color w:val="1F3864" w:themeColor="accent1" w:themeShade="80"/>
        <w:sz w:val="18"/>
      </w:rPr>
      <w:fldChar w:fldCharType="begin"/>
    </w:r>
    <w:r w:rsidR="006A1D71" w:rsidRPr="006A1D71">
      <w:rPr>
        <w:rFonts w:ascii="Calibri" w:hAnsi="Calibri" w:cs="Calibri"/>
        <w:i/>
        <w:color w:val="1F3864" w:themeColor="accent1" w:themeShade="80"/>
        <w:sz w:val="18"/>
      </w:rPr>
      <w:instrText>PAGE   \* MERGEFORMAT</w:instrText>
    </w:r>
    <w:r w:rsidR="006A1D71" w:rsidRPr="006A1D71">
      <w:rPr>
        <w:rFonts w:ascii="Calibri" w:hAnsi="Calibri" w:cs="Calibri"/>
        <w:i/>
        <w:color w:val="1F3864" w:themeColor="accent1" w:themeShade="80"/>
        <w:sz w:val="18"/>
      </w:rPr>
      <w:fldChar w:fldCharType="separate"/>
    </w:r>
    <w:r w:rsidR="00EC08EB">
      <w:rPr>
        <w:rFonts w:ascii="Calibri" w:hAnsi="Calibri" w:cs="Calibri"/>
        <w:i/>
        <w:noProof/>
        <w:color w:val="1F3864" w:themeColor="accent1" w:themeShade="80"/>
        <w:sz w:val="18"/>
      </w:rPr>
      <w:t>2</w:t>
    </w:r>
    <w:r w:rsidR="006A1D71" w:rsidRPr="006A1D71">
      <w:rPr>
        <w:rFonts w:ascii="Calibri" w:hAnsi="Calibri" w:cs="Calibri"/>
        <w:i/>
        <w:color w:val="1F3864" w:themeColor="accent1" w:themeShade="80"/>
        <w:sz w:val="18"/>
      </w:rPr>
      <w:fldChar w:fldCharType="end"/>
    </w:r>
    <w:r w:rsidR="006A1D71" w:rsidRPr="006A1D71">
      <w:rPr>
        <w:rFonts w:ascii="Calibri" w:hAnsi="Calibri" w:cs="Calibri"/>
        <w:i/>
        <w:color w:val="1F3864" w:themeColor="accent1" w:themeShade="80"/>
        <w:sz w:val="18"/>
      </w:rPr>
      <w:t xml:space="preserve"> | </w:t>
    </w:r>
    <w:r w:rsidR="006A1D71" w:rsidRPr="006A1D71">
      <w:rPr>
        <w:rFonts w:ascii="Calibri" w:hAnsi="Calibri" w:cs="Calibri"/>
        <w:i/>
        <w:color w:val="1F3864" w:themeColor="accent1" w:themeShade="80"/>
        <w:sz w:val="18"/>
      </w:rPr>
      <w:fldChar w:fldCharType="begin"/>
    </w:r>
    <w:r w:rsidR="006A1D71" w:rsidRPr="006A1D71">
      <w:rPr>
        <w:rFonts w:ascii="Calibri" w:hAnsi="Calibri" w:cs="Calibri"/>
        <w:i/>
        <w:color w:val="1F3864" w:themeColor="accent1" w:themeShade="80"/>
        <w:sz w:val="18"/>
      </w:rPr>
      <w:instrText>NUMPAGES  \* Arabic  \* MERGEFORMAT</w:instrText>
    </w:r>
    <w:r w:rsidR="006A1D71" w:rsidRPr="006A1D71">
      <w:rPr>
        <w:rFonts w:ascii="Calibri" w:hAnsi="Calibri" w:cs="Calibri"/>
        <w:i/>
        <w:color w:val="1F3864" w:themeColor="accent1" w:themeShade="80"/>
        <w:sz w:val="18"/>
      </w:rPr>
      <w:fldChar w:fldCharType="separate"/>
    </w:r>
    <w:r w:rsidR="00EC08EB">
      <w:rPr>
        <w:rFonts w:ascii="Calibri" w:hAnsi="Calibri" w:cs="Calibri"/>
        <w:i/>
        <w:noProof/>
        <w:color w:val="1F3864" w:themeColor="accent1" w:themeShade="80"/>
        <w:sz w:val="18"/>
      </w:rPr>
      <w:t>10</w:t>
    </w:r>
    <w:r w:rsidR="006A1D71" w:rsidRPr="006A1D71">
      <w:rPr>
        <w:rFonts w:ascii="Calibri" w:hAnsi="Calibri" w:cs="Calibri"/>
        <w:i/>
        <w:color w:val="1F3864" w:themeColor="accent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DB5DF" w14:textId="77777777" w:rsidR="00673DFB" w:rsidRDefault="00673DFB" w:rsidP="00524988">
      <w:pPr>
        <w:spacing w:after="0" w:line="240" w:lineRule="auto"/>
      </w:pPr>
      <w:r>
        <w:separator/>
      </w:r>
    </w:p>
  </w:footnote>
  <w:footnote w:type="continuationSeparator" w:id="0">
    <w:p w14:paraId="54173400" w14:textId="77777777" w:rsidR="00673DFB" w:rsidRDefault="00673DFB"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4221AA4"/>
    <w:lvl w:ilvl="0">
      <w:start w:val="1"/>
      <w:numFmt w:val="bullet"/>
      <w:pStyle w:val="Listaconvietas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1C4A65A"/>
    <w:lvl w:ilvl="0">
      <w:start w:val="1"/>
      <w:numFmt w:val="bullet"/>
      <w:pStyle w:val="Listaconvietas4"/>
      <w:lvlText w:val=""/>
      <w:lvlJc w:val="left"/>
      <w:pPr>
        <w:tabs>
          <w:tab w:val="num" w:pos="1440"/>
        </w:tabs>
        <w:ind w:left="1440" w:hanging="360"/>
      </w:pPr>
      <w:rPr>
        <w:rFonts w:ascii="Symbol" w:hAnsi="Symbol" w:hint="default"/>
      </w:rPr>
    </w:lvl>
  </w:abstractNum>
  <w:abstractNum w:abstractNumId="2" w15:restartNumberingAfterBreak="0">
    <w:nsid w:val="FFFFFF89"/>
    <w:multiLevelType w:val="singleLevel"/>
    <w:tmpl w:val="95D8FDA0"/>
    <w:lvl w:ilvl="0">
      <w:start w:val="1"/>
      <w:numFmt w:val="bullet"/>
      <w:pStyle w:val="Listaconvietas"/>
      <w:lvlText w:val=""/>
      <w:lvlJc w:val="left"/>
      <w:pPr>
        <w:tabs>
          <w:tab w:val="num" w:pos="360"/>
        </w:tabs>
        <w:ind w:left="360" w:hanging="360"/>
      </w:pPr>
      <w:rPr>
        <w:rFonts w:ascii="Symbol" w:hAnsi="Symbol" w:hint="default"/>
      </w:rPr>
    </w:lvl>
  </w:abstractNum>
  <w:abstractNum w:abstractNumId="3" w15:restartNumberingAfterBreak="0">
    <w:nsid w:val="063F514C"/>
    <w:multiLevelType w:val="hybridMultilevel"/>
    <w:tmpl w:val="7F14AA62"/>
    <w:lvl w:ilvl="0" w:tplc="9CF854E0">
      <w:start w:val="1"/>
      <w:numFmt w:val="bullet"/>
      <w:pStyle w:val="Prrafodelista"/>
      <w:lvlText w:val=""/>
      <w:lvlJc w:val="left"/>
      <w:pPr>
        <w:ind w:left="360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DC0694"/>
    <w:multiLevelType w:val="multilevel"/>
    <w:tmpl w:val="A12A77E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632324B"/>
    <w:multiLevelType w:val="hybridMultilevel"/>
    <w:tmpl w:val="F64A2B42"/>
    <w:lvl w:ilvl="0" w:tplc="3D4AB2A6">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6"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63F9E"/>
    <w:multiLevelType w:val="hybridMultilevel"/>
    <w:tmpl w:val="88827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A42B1C"/>
    <w:multiLevelType w:val="hybridMultilevel"/>
    <w:tmpl w:val="11540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27A98"/>
    <w:multiLevelType w:val="hybridMultilevel"/>
    <w:tmpl w:val="0B9265CA"/>
    <w:lvl w:ilvl="0" w:tplc="73A60C90">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7A672242"/>
    <w:multiLevelType w:val="hybridMultilevel"/>
    <w:tmpl w:val="05AE2B9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224511">
    <w:abstractNumId w:val="12"/>
  </w:num>
  <w:num w:numId="2" w16cid:durableId="1655252995">
    <w:abstractNumId w:val="9"/>
  </w:num>
  <w:num w:numId="3" w16cid:durableId="188496475">
    <w:abstractNumId w:val="6"/>
  </w:num>
  <w:num w:numId="4" w16cid:durableId="617376927">
    <w:abstractNumId w:val="2"/>
  </w:num>
  <w:num w:numId="5" w16cid:durableId="1953391400">
    <w:abstractNumId w:val="4"/>
  </w:num>
  <w:num w:numId="6" w16cid:durableId="602109960">
    <w:abstractNumId w:val="8"/>
  </w:num>
  <w:num w:numId="7" w16cid:durableId="1112168860">
    <w:abstractNumId w:val="5"/>
  </w:num>
  <w:num w:numId="8" w16cid:durableId="1116949422">
    <w:abstractNumId w:val="2"/>
    <w:lvlOverride w:ilvl="0">
      <w:startOverride w:val="1"/>
    </w:lvlOverride>
  </w:num>
  <w:num w:numId="9" w16cid:durableId="1492797024">
    <w:abstractNumId w:val="1"/>
  </w:num>
  <w:num w:numId="10" w16cid:durableId="1531065800">
    <w:abstractNumId w:val="0"/>
  </w:num>
  <w:num w:numId="11" w16cid:durableId="1351253275">
    <w:abstractNumId w:val="7"/>
  </w:num>
  <w:num w:numId="12" w16cid:durableId="802885409">
    <w:abstractNumId w:val="4"/>
  </w:num>
  <w:num w:numId="13" w16cid:durableId="263809433">
    <w:abstractNumId w:val="4"/>
  </w:num>
  <w:num w:numId="14" w16cid:durableId="424155584">
    <w:abstractNumId w:val="10"/>
  </w:num>
  <w:num w:numId="15" w16cid:durableId="2058700981">
    <w:abstractNumId w:val="11"/>
  </w:num>
  <w:num w:numId="16" w16cid:durableId="1914703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FB"/>
    <w:rsid w:val="00023FDB"/>
    <w:rsid w:val="00044941"/>
    <w:rsid w:val="000711F8"/>
    <w:rsid w:val="0007419F"/>
    <w:rsid w:val="00076856"/>
    <w:rsid w:val="00080609"/>
    <w:rsid w:val="000842A6"/>
    <w:rsid w:val="00097C80"/>
    <w:rsid w:val="000A1031"/>
    <w:rsid w:val="000A6FEB"/>
    <w:rsid w:val="000D3085"/>
    <w:rsid w:val="000F073F"/>
    <w:rsid w:val="00104F3A"/>
    <w:rsid w:val="00131D7B"/>
    <w:rsid w:val="00134904"/>
    <w:rsid w:val="00151A42"/>
    <w:rsid w:val="001542CE"/>
    <w:rsid w:val="00157FE5"/>
    <w:rsid w:val="00190EBA"/>
    <w:rsid w:val="001A40CE"/>
    <w:rsid w:val="001D3008"/>
    <w:rsid w:val="001E3ADA"/>
    <w:rsid w:val="002261A4"/>
    <w:rsid w:val="00243467"/>
    <w:rsid w:val="00254DE7"/>
    <w:rsid w:val="0025520F"/>
    <w:rsid w:val="00296842"/>
    <w:rsid w:val="002A4BA4"/>
    <w:rsid w:val="002E137C"/>
    <w:rsid w:val="002F1EA7"/>
    <w:rsid w:val="003169C1"/>
    <w:rsid w:val="00381AE3"/>
    <w:rsid w:val="003A12F3"/>
    <w:rsid w:val="003D18C5"/>
    <w:rsid w:val="003F06F7"/>
    <w:rsid w:val="003F67EF"/>
    <w:rsid w:val="00432A3E"/>
    <w:rsid w:val="0044153F"/>
    <w:rsid w:val="00450CE4"/>
    <w:rsid w:val="004524A0"/>
    <w:rsid w:val="00457051"/>
    <w:rsid w:val="00473DBC"/>
    <w:rsid w:val="00475EA9"/>
    <w:rsid w:val="00481FAD"/>
    <w:rsid w:val="00483FFD"/>
    <w:rsid w:val="004944EB"/>
    <w:rsid w:val="004A5863"/>
    <w:rsid w:val="004B1C40"/>
    <w:rsid w:val="004C38B2"/>
    <w:rsid w:val="004D2AF8"/>
    <w:rsid w:val="00505442"/>
    <w:rsid w:val="005244D5"/>
    <w:rsid w:val="00524988"/>
    <w:rsid w:val="0054343A"/>
    <w:rsid w:val="00563FE4"/>
    <w:rsid w:val="00567885"/>
    <w:rsid w:val="005733DE"/>
    <w:rsid w:val="00575138"/>
    <w:rsid w:val="00575C9D"/>
    <w:rsid w:val="005854E9"/>
    <w:rsid w:val="0058758D"/>
    <w:rsid w:val="005C0CC8"/>
    <w:rsid w:val="005C70EA"/>
    <w:rsid w:val="005D33FB"/>
    <w:rsid w:val="005E7F00"/>
    <w:rsid w:val="005F7121"/>
    <w:rsid w:val="00623D45"/>
    <w:rsid w:val="00635D86"/>
    <w:rsid w:val="00646886"/>
    <w:rsid w:val="00650A92"/>
    <w:rsid w:val="00671319"/>
    <w:rsid w:val="00673DFB"/>
    <w:rsid w:val="00680F6D"/>
    <w:rsid w:val="0069051F"/>
    <w:rsid w:val="00691B96"/>
    <w:rsid w:val="00693B83"/>
    <w:rsid w:val="00697BFC"/>
    <w:rsid w:val="006A1D71"/>
    <w:rsid w:val="006B5100"/>
    <w:rsid w:val="006F6F1F"/>
    <w:rsid w:val="00723311"/>
    <w:rsid w:val="00731640"/>
    <w:rsid w:val="0078225B"/>
    <w:rsid w:val="00783197"/>
    <w:rsid w:val="007B186B"/>
    <w:rsid w:val="007B1CB5"/>
    <w:rsid w:val="007C0916"/>
    <w:rsid w:val="007C5544"/>
    <w:rsid w:val="0081341C"/>
    <w:rsid w:val="008222C1"/>
    <w:rsid w:val="00823A60"/>
    <w:rsid w:val="00824262"/>
    <w:rsid w:val="008479AB"/>
    <w:rsid w:val="0087326A"/>
    <w:rsid w:val="00874AA1"/>
    <w:rsid w:val="008B64F9"/>
    <w:rsid w:val="008C7668"/>
    <w:rsid w:val="009049EE"/>
    <w:rsid w:val="009176CC"/>
    <w:rsid w:val="009236D7"/>
    <w:rsid w:val="00933691"/>
    <w:rsid w:val="00941B6B"/>
    <w:rsid w:val="009571F7"/>
    <w:rsid w:val="00973673"/>
    <w:rsid w:val="00975CA2"/>
    <w:rsid w:val="009860FB"/>
    <w:rsid w:val="00987EE4"/>
    <w:rsid w:val="00993B49"/>
    <w:rsid w:val="009C6E9F"/>
    <w:rsid w:val="009D7395"/>
    <w:rsid w:val="009F173E"/>
    <w:rsid w:val="00A270B7"/>
    <w:rsid w:val="00A35720"/>
    <w:rsid w:val="00A50F57"/>
    <w:rsid w:val="00A774AA"/>
    <w:rsid w:val="00AA2CA5"/>
    <w:rsid w:val="00AF0636"/>
    <w:rsid w:val="00B1212C"/>
    <w:rsid w:val="00B52F10"/>
    <w:rsid w:val="00B562FC"/>
    <w:rsid w:val="00B60D86"/>
    <w:rsid w:val="00BB0993"/>
    <w:rsid w:val="00BF0C48"/>
    <w:rsid w:val="00C13595"/>
    <w:rsid w:val="00C406F6"/>
    <w:rsid w:val="00C40895"/>
    <w:rsid w:val="00CA1AC5"/>
    <w:rsid w:val="00CD35FB"/>
    <w:rsid w:val="00CE74C1"/>
    <w:rsid w:val="00DA23E2"/>
    <w:rsid w:val="00DA2458"/>
    <w:rsid w:val="00E01F80"/>
    <w:rsid w:val="00E02BD5"/>
    <w:rsid w:val="00E06C15"/>
    <w:rsid w:val="00E17910"/>
    <w:rsid w:val="00E87C7D"/>
    <w:rsid w:val="00E96D02"/>
    <w:rsid w:val="00EB7D3D"/>
    <w:rsid w:val="00EC08EB"/>
    <w:rsid w:val="00F1312A"/>
    <w:rsid w:val="00F37701"/>
    <w:rsid w:val="00F46CA9"/>
    <w:rsid w:val="00F567C9"/>
    <w:rsid w:val="00F65417"/>
    <w:rsid w:val="00F80CCE"/>
    <w:rsid w:val="00F84D2E"/>
    <w:rsid w:val="00FA6F20"/>
    <w:rsid w:val="00FC27C7"/>
    <w:rsid w:val="00FF7BFD"/>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7A81D"/>
  <w15:chartTrackingRefBased/>
  <w15:docId w15:val="{7F880BF2-4ED9-4889-805C-0B00AB1B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5"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DFB"/>
    <w:pPr>
      <w:jc w:val="both"/>
    </w:pPr>
    <w:rPr>
      <w:rFonts w:ascii="Georgia" w:hAnsi="Georgia"/>
    </w:rPr>
  </w:style>
  <w:style w:type="paragraph" w:styleId="Ttulo1">
    <w:name w:val="heading 1"/>
    <w:basedOn w:val="Normal"/>
    <w:next w:val="Normal"/>
    <w:link w:val="Ttulo1Car"/>
    <w:uiPriority w:val="2"/>
    <w:qFormat/>
    <w:rsid w:val="009D7395"/>
    <w:pPr>
      <w:keepNext/>
      <w:keepLines/>
      <w:numPr>
        <w:numId w:val="5"/>
      </w:numPr>
      <w:contextualSpacing/>
      <w:outlineLvl w:val="0"/>
    </w:pPr>
    <w:rPr>
      <w:rFonts w:eastAsiaTheme="majorEastAsia" w:cstheme="majorBidi"/>
      <w:b/>
      <w:color w:val="1F4E79" w:themeColor="accent5" w:themeShade="80"/>
      <w:sz w:val="28"/>
      <w:szCs w:val="32"/>
      <w:u w:val="single"/>
    </w:rPr>
  </w:style>
  <w:style w:type="paragraph" w:styleId="Ttulo2">
    <w:name w:val="heading 2"/>
    <w:basedOn w:val="Normal"/>
    <w:next w:val="Normal"/>
    <w:link w:val="Ttulo2Car"/>
    <w:autoRedefine/>
    <w:uiPriority w:val="9"/>
    <w:unhideWhenUsed/>
    <w:qFormat/>
    <w:rsid w:val="00993B49"/>
    <w:pPr>
      <w:numPr>
        <w:ilvl w:val="1"/>
        <w:numId w:val="5"/>
      </w:numPr>
      <w:ind w:left="851" w:hanging="851"/>
      <w:contextualSpacing/>
      <w:outlineLvl w:val="1"/>
    </w:pPr>
    <w:rPr>
      <w:rFonts w:eastAsiaTheme="majorEastAsia" w:cstheme="majorBidi"/>
      <w:b/>
      <w:color w:val="1F3864" w:themeColor="accent1" w:themeShade="80"/>
      <w:sz w:val="26"/>
      <w:szCs w:val="26"/>
    </w:rPr>
  </w:style>
  <w:style w:type="paragraph" w:styleId="Ttulo3">
    <w:name w:val="heading 3"/>
    <w:basedOn w:val="Normal"/>
    <w:next w:val="Normal"/>
    <w:link w:val="Ttulo3Car"/>
    <w:uiPriority w:val="9"/>
    <w:unhideWhenUsed/>
    <w:qFormat/>
    <w:rsid w:val="002A4BA4"/>
    <w:pPr>
      <w:numPr>
        <w:ilvl w:val="2"/>
        <w:numId w:val="5"/>
      </w:numPr>
      <w:contextualSpacing/>
      <w:outlineLvl w:val="2"/>
    </w:pPr>
    <w:rPr>
      <w:rFonts w:eastAsiaTheme="majorEastAsia" w:cstheme="majorBidi"/>
      <w:b/>
      <w:i/>
      <w:color w:val="2E74B5" w:themeColor="accent5" w:themeShade="BF"/>
    </w:rPr>
  </w:style>
  <w:style w:type="paragraph" w:styleId="Ttulo4">
    <w:name w:val="heading 4"/>
    <w:basedOn w:val="Normal"/>
    <w:next w:val="Normal"/>
    <w:link w:val="Ttulo4Car"/>
    <w:uiPriority w:val="9"/>
    <w:semiHidden/>
    <w:unhideWhenUsed/>
    <w:qFormat/>
    <w:rsid w:val="00381AE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81AE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381AE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81AE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81AE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81AE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autoRedefine/>
    <w:uiPriority w:val="11"/>
    <w:qFormat/>
    <w:rsid w:val="006B5100"/>
    <w:pPr>
      <w:numPr>
        <w:numId w:val="4"/>
      </w:numPr>
      <w:ind w:left="714" w:hanging="357"/>
      <w:contextualSpacing/>
    </w:pPr>
    <w:rPr>
      <w:color w:val="002060"/>
    </w:rPr>
  </w:style>
  <w:style w:type="paragraph" w:styleId="Ttulo">
    <w:name w:val="Title"/>
    <w:basedOn w:val="Normal"/>
    <w:next w:val="Normal"/>
    <w:link w:val="TtuloCar"/>
    <w:uiPriority w:val="1"/>
    <w:qFormat/>
    <w:rsid w:val="004524A0"/>
    <w:pPr>
      <w:spacing w:after="600" w:line="360" w:lineRule="auto"/>
      <w:contextualSpacing/>
      <w:jc w:val="center"/>
    </w:pPr>
    <w:rPr>
      <w:rFonts w:eastAsiaTheme="majorEastAsia" w:cstheme="majorBidi"/>
      <w:b/>
      <w:kern w:val="28"/>
      <w:sz w:val="32"/>
      <w:szCs w:val="56"/>
    </w:rPr>
  </w:style>
  <w:style w:type="character" w:customStyle="1" w:styleId="TtuloCar">
    <w:name w:val="Título Car"/>
    <w:basedOn w:val="Fuentedeprrafopredeter"/>
    <w:link w:val="Ttulo"/>
    <w:uiPriority w:val="1"/>
    <w:rsid w:val="004524A0"/>
    <w:rPr>
      <w:rFonts w:ascii="Georgia" w:eastAsiaTheme="majorEastAsia" w:hAnsi="Georgia" w:cstheme="majorBidi"/>
      <w:b/>
      <w:kern w:val="28"/>
      <w:sz w:val="32"/>
      <w:szCs w:val="56"/>
    </w:rPr>
  </w:style>
  <w:style w:type="character" w:customStyle="1" w:styleId="Ttulo1Car">
    <w:name w:val="Título 1 Car"/>
    <w:basedOn w:val="Fuentedeprrafopredeter"/>
    <w:link w:val="Ttulo1"/>
    <w:uiPriority w:val="2"/>
    <w:rsid w:val="009D7395"/>
    <w:rPr>
      <w:rFonts w:ascii="Georgia" w:eastAsiaTheme="majorEastAsia" w:hAnsi="Georgia" w:cstheme="majorBidi"/>
      <w:b/>
      <w:color w:val="1F4E79" w:themeColor="accent5" w:themeShade="80"/>
      <w:sz w:val="28"/>
      <w:szCs w:val="32"/>
      <w:u w:val="single"/>
    </w:rPr>
  </w:style>
  <w:style w:type="character" w:customStyle="1" w:styleId="Ttulo2Car">
    <w:name w:val="Título 2 Car"/>
    <w:basedOn w:val="Fuentedeprrafopredeter"/>
    <w:link w:val="Ttulo2"/>
    <w:uiPriority w:val="9"/>
    <w:rsid w:val="00993B49"/>
    <w:rPr>
      <w:rFonts w:ascii="Georgia" w:eastAsiaTheme="majorEastAsia" w:hAnsi="Georgia" w:cstheme="majorBidi"/>
      <w:b/>
      <w:color w:val="1F3864" w:themeColor="accent1" w:themeShade="80"/>
      <w:sz w:val="26"/>
      <w:szCs w:val="26"/>
    </w:rPr>
  </w:style>
  <w:style w:type="character" w:customStyle="1" w:styleId="Ttulo3Car">
    <w:name w:val="Título 3 Car"/>
    <w:basedOn w:val="Fuentedeprrafopredeter"/>
    <w:link w:val="Ttulo3"/>
    <w:uiPriority w:val="9"/>
    <w:rsid w:val="002A4BA4"/>
    <w:rPr>
      <w:rFonts w:ascii="Georgia" w:eastAsiaTheme="majorEastAsia" w:hAnsi="Georgia" w:cstheme="majorBidi"/>
      <w:b/>
      <w:i/>
      <w:color w:val="2E74B5" w:themeColor="accent5" w:themeShade="BF"/>
    </w:rPr>
  </w:style>
  <w:style w:type="paragraph" w:styleId="Encabezado">
    <w:name w:val="header"/>
    <w:basedOn w:val="Normal"/>
    <w:link w:val="EncabezadoCar"/>
    <w:uiPriority w:val="99"/>
    <w:unhideWhenUsed/>
    <w:rsid w:val="00874AA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4AA1"/>
  </w:style>
  <w:style w:type="paragraph" w:styleId="Piedepgina">
    <w:name w:val="footer"/>
    <w:basedOn w:val="Normal"/>
    <w:link w:val="PiedepginaCar"/>
    <w:uiPriority w:val="99"/>
    <w:unhideWhenUsed/>
    <w:rsid w:val="00874AA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4AA1"/>
  </w:style>
  <w:style w:type="character" w:styleId="Textodelmarcadordeposicin">
    <w:name w:val="Placeholder Text"/>
    <w:basedOn w:val="Fuentedeprrafopredeter"/>
    <w:uiPriority w:val="99"/>
    <w:semiHidden/>
    <w:rsid w:val="00874AA1"/>
    <w:rPr>
      <w:color w:val="808080"/>
    </w:rPr>
  </w:style>
  <w:style w:type="paragraph" w:customStyle="1" w:styleId="Normalconsangra">
    <w:name w:val="Normal;con sangría"/>
    <w:basedOn w:val="Normal"/>
    <w:uiPriority w:val="12"/>
    <w:qFormat/>
    <w:rsid w:val="00874AA1"/>
    <w:pPr>
      <w:ind w:left="720"/>
      <w:contextualSpacing/>
    </w:pPr>
  </w:style>
  <w:style w:type="paragraph" w:styleId="TtuloTDC">
    <w:name w:val="TOC Heading"/>
    <w:basedOn w:val="Ttulo1"/>
    <w:next w:val="Normal"/>
    <w:uiPriority w:val="39"/>
    <w:unhideWhenUsed/>
    <w:qFormat/>
    <w:rsid w:val="000D3085"/>
    <w:pPr>
      <w:spacing w:before="240" w:after="0"/>
      <w:contextualSpacing w:val="0"/>
      <w:outlineLvl w:val="9"/>
    </w:pPr>
    <w:rPr>
      <w:rFonts w:asciiTheme="majorHAnsi" w:hAnsiTheme="majorHAnsi"/>
      <w:b w:val="0"/>
      <w:color w:val="2F5496" w:themeColor="accent1" w:themeShade="BF"/>
      <w:sz w:val="32"/>
      <w:u w:val="none"/>
      <w:lang w:eastAsia="es-ES"/>
    </w:rPr>
  </w:style>
  <w:style w:type="paragraph" w:styleId="TDC1">
    <w:name w:val="toc 1"/>
    <w:basedOn w:val="Normal"/>
    <w:next w:val="Normal"/>
    <w:autoRedefine/>
    <w:uiPriority w:val="39"/>
    <w:unhideWhenUsed/>
    <w:rsid w:val="000D3085"/>
    <w:pPr>
      <w:spacing w:after="100"/>
    </w:pPr>
  </w:style>
  <w:style w:type="paragraph" w:styleId="TDC2">
    <w:name w:val="toc 2"/>
    <w:basedOn w:val="Normal"/>
    <w:next w:val="Normal"/>
    <w:autoRedefine/>
    <w:uiPriority w:val="39"/>
    <w:unhideWhenUsed/>
    <w:rsid w:val="000D3085"/>
    <w:pPr>
      <w:spacing w:after="100"/>
      <w:ind w:left="240"/>
    </w:pPr>
  </w:style>
  <w:style w:type="character" w:styleId="Hipervnculo">
    <w:name w:val="Hyperlink"/>
    <w:basedOn w:val="Fuentedeprrafopredeter"/>
    <w:uiPriority w:val="99"/>
    <w:unhideWhenUsed/>
    <w:rsid w:val="000D3085"/>
    <w:rPr>
      <w:color w:val="0563C1" w:themeColor="hyperlink"/>
      <w:u w:val="single"/>
    </w:rPr>
  </w:style>
  <w:style w:type="character" w:customStyle="1" w:styleId="Ttulo4Car">
    <w:name w:val="Título 4 Car"/>
    <w:basedOn w:val="Fuentedeprrafopredeter"/>
    <w:link w:val="Ttulo4"/>
    <w:uiPriority w:val="9"/>
    <w:semiHidden/>
    <w:rsid w:val="00381AE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381AE3"/>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381AE3"/>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381AE3"/>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381AE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81AE3"/>
    <w:rPr>
      <w:rFonts w:asciiTheme="majorHAnsi" w:eastAsiaTheme="majorEastAsia" w:hAnsiTheme="majorHAnsi" w:cstheme="majorBidi"/>
      <w:i/>
      <w:iCs/>
      <w:color w:val="272727" w:themeColor="text1" w:themeTint="D8"/>
      <w:sz w:val="21"/>
      <w:szCs w:val="21"/>
    </w:rPr>
  </w:style>
  <w:style w:type="paragraph" w:styleId="TDC3">
    <w:name w:val="toc 3"/>
    <w:basedOn w:val="Normal"/>
    <w:next w:val="Normal"/>
    <w:autoRedefine/>
    <w:uiPriority w:val="39"/>
    <w:unhideWhenUsed/>
    <w:rsid w:val="00731640"/>
    <w:pPr>
      <w:spacing w:after="100"/>
      <w:ind w:left="480"/>
    </w:pPr>
  </w:style>
  <w:style w:type="paragraph" w:styleId="Prrafodelista">
    <w:name w:val="List Paragraph"/>
    <w:basedOn w:val="Normal"/>
    <w:autoRedefine/>
    <w:uiPriority w:val="34"/>
    <w:unhideWhenUsed/>
    <w:qFormat/>
    <w:rsid w:val="005F7121"/>
    <w:pPr>
      <w:numPr>
        <w:numId w:val="16"/>
      </w:numPr>
      <w:ind w:right="57"/>
      <w:contextualSpacing/>
      <w:jc w:val="left"/>
    </w:pPr>
    <w:rPr>
      <w:color w:val="002060"/>
    </w:rPr>
  </w:style>
  <w:style w:type="table" w:styleId="Listamedia2-nfasis1">
    <w:name w:val="Medium List 2 Accent 1"/>
    <w:basedOn w:val="Tablanormal"/>
    <w:uiPriority w:val="66"/>
    <w:rsid w:val="00AF0636"/>
    <w:pPr>
      <w:spacing w:after="0" w:line="240" w:lineRule="auto"/>
    </w:pPr>
    <w:rPr>
      <w:rFonts w:asciiTheme="majorHAnsi" w:eastAsiaTheme="majorEastAsia" w:hAnsiTheme="majorHAnsi" w:cstheme="majorBidi"/>
      <w:color w:val="000000" w:themeColor="text1"/>
      <w:sz w:val="22"/>
      <w:szCs w:val="22"/>
      <w:lang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uiPriority w:val="39"/>
    <w:rsid w:val="00723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E06C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Sinespaciado">
    <w:name w:val="No Spacing"/>
    <w:link w:val="SinespaciadoCar"/>
    <w:uiPriority w:val="98"/>
    <w:qFormat/>
    <w:rsid w:val="00B52F10"/>
    <w:pPr>
      <w:spacing w:after="0" w:line="240" w:lineRule="auto"/>
    </w:pPr>
    <w:rPr>
      <w:rFonts w:eastAsiaTheme="minorEastAsia"/>
      <w:sz w:val="22"/>
      <w:szCs w:val="22"/>
      <w:lang w:eastAsia="es-ES"/>
    </w:rPr>
  </w:style>
  <w:style w:type="character" w:customStyle="1" w:styleId="SinespaciadoCar">
    <w:name w:val="Sin espaciado Car"/>
    <w:basedOn w:val="Fuentedeprrafopredeter"/>
    <w:link w:val="Sinespaciado"/>
    <w:uiPriority w:val="1"/>
    <w:rsid w:val="00B52F10"/>
    <w:rPr>
      <w:rFonts w:eastAsiaTheme="minorEastAsia"/>
      <w:sz w:val="22"/>
      <w:szCs w:val="22"/>
      <w:lang w:eastAsia="es-ES"/>
    </w:rPr>
  </w:style>
  <w:style w:type="paragraph" w:styleId="Descripcin">
    <w:name w:val="caption"/>
    <w:basedOn w:val="Normal"/>
    <w:next w:val="Normal"/>
    <w:uiPriority w:val="35"/>
    <w:unhideWhenUsed/>
    <w:qFormat/>
    <w:rsid w:val="00671319"/>
    <w:pPr>
      <w:spacing w:after="200" w:line="240" w:lineRule="auto"/>
    </w:pPr>
    <w:rPr>
      <w:i/>
      <w:iCs/>
      <w:color w:val="44546A" w:themeColor="text2"/>
      <w:sz w:val="18"/>
      <w:szCs w:val="18"/>
    </w:rPr>
  </w:style>
  <w:style w:type="paragraph" w:customStyle="1" w:styleId="encabezado1">
    <w:name w:val="encabezado 1"/>
    <w:basedOn w:val="Normal"/>
    <w:next w:val="Normal"/>
    <w:link w:val="Carcterdeencabezado1"/>
    <w:uiPriority w:val="9"/>
    <w:qFormat/>
    <w:rsid w:val="00AA2CA5"/>
    <w:pPr>
      <w:spacing w:before="60" w:after="40" w:line="240" w:lineRule="auto"/>
      <w:outlineLvl w:val="0"/>
    </w:pPr>
    <w:rPr>
      <w:rFonts w:asciiTheme="majorHAnsi" w:eastAsiaTheme="majorEastAsia" w:hAnsiTheme="majorHAnsi" w:cstheme="majorBidi"/>
      <w:b/>
      <w:bCs/>
      <w:color w:val="4472C4" w:themeColor="accent1"/>
      <w:sz w:val="20"/>
      <w:szCs w:val="20"/>
      <w:lang w:eastAsia="es-ES"/>
    </w:rPr>
  </w:style>
  <w:style w:type="paragraph" w:customStyle="1" w:styleId="Ttulo10">
    <w:name w:val="Título1"/>
    <w:basedOn w:val="Normal"/>
    <w:link w:val="Carcterdettulo"/>
    <w:uiPriority w:val="2"/>
    <w:qFormat/>
    <w:rsid w:val="00AA2CA5"/>
    <w:pPr>
      <w:spacing w:after="0" w:line="240" w:lineRule="auto"/>
    </w:pPr>
    <w:rPr>
      <w:rFonts w:asciiTheme="majorHAnsi" w:eastAsiaTheme="majorEastAsia" w:hAnsiTheme="majorHAnsi" w:cstheme="majorBidi"/>
      <w:b/>
      <w:bCs/>
      <w:color w:val="000000" w:themeColor="text1"/>
      <w:kern w:val="28"/>
      <w:sz w:val="60"/>
      <w:szCs w:val="60"/>
      <w:lang w:eastAsia="es-ES"/>
    </w:rPr>
  </w:style>
  <w:style w:type="character" w:customStyle="1" w:styleId="Carcterdettulo">
    <w:name w:val="Carácter de título"/>
    <w:basedOn w:val="Fuentedeprrafopredeter"/>
    <w:link w:val="Ttulo10"/>
    <w:uiPriority w:val="2"/>
    <w:rsid w:val="00AA2CA5"/>
    <w:rPr>
      <w:rFonts w:asciiTheme="majorHAnsi" w:eastAsiaTheme="majorEastAsia" w:hAnsiTheme="majorHAnsi" w:cstheme="majorBidi"/>
      <w:b/>
      <w:bCs/>
      <w:color w:val="000000" w:themeColor="text1"/>
      <w:kern w:val="28"/>
      <w:sz w:val="60"/>
      <w:szCs w:val="60"/>
      <w:lang w:eastAsia="es-ES"/>
    </w:rPr>
  </w:style>
  <w:style w:type="table" w:customStyle="1" w:styleId="Programadelecciones">
    <w:name w:val="Programa de lecciones"/>
    <w:basedOn w:val="Tablanormal"/>
    <w:uiPriority w:val="99"/>
    <w:rsid w:val="00AA2CA5"/>
    <w:pPr>
      <w:spacing w:before="60" w:after="60" w:line="288" w:lineRule="auto"/>
    </w:pPr>
    <w:rPr>
      <w:rFonts w:eastAsiaTheme="minorEastAsia"/>
      <w:color w:val="404040" w:themeColor="text1" w:themeTint="BF"/>
      <w:sz w:val="18"/>
      <w:szCs w:val="18"/>
      <w:lang w:eastAsia="es-ES"/>
    </w:rPr>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character" w:customStyle="1" w:styleId="Carcterdeencabezado1">
    <w:name w:val="Carácter de encabezado 1"/>
    <w:basedOn w:val="Fuentedeprrafopredeter"/>
    <w:link w:val="encabezado1"/>
    <w:uiPriority w:val="9"/>
    <w:rsid w:val="00AA2CA5"/>
    <w:rPr>
      <w:rFonts w:asciiTheme="majorHAnsi" w:eastAsiaTheme="majorEastAsia" w:hAnsiTheme="majorHAnsi" w:cstheme="majorBidi"/>
      <w:b/>
      <w:bCs/>
      <w:color w:val="4472C4" w:themeColor="accent1"/>
      <w:sz w:val="20"/>
      <w:szCs w:val="20"/>
      <w:lang w:eastAsia="es-ES"/>
    </w:rPr>
  </w:style>
  <w:style w:type="paragraph" w:customStyle="1" w:styleId="Listadevietas">
    <w:name w:val="Lista de viñetas"/>
    <w:basedOn w:val="Normal"/>
    <w:autoRedefine/>
    <w:uiPriority w:val="3"/>
    <w:unhideWhenUsed/>
    <w:qFormat/>
    <w:rsid w:val="005F7121"/>
  </w:style>
  <w:style w:type="paragraph" w:customStyle="1" w:styleId="Nombremesyao">
    <w:name w:val="Nombre;mes y año"/>
    <w:basedOn w:val="Normal"/>
    <w:uiPriority w:val="3"/>
    <w:qFormat/>
    <w:rsid w:val="00AA2CA5"/>
    <w:pPr>
      <w:spacing w:after="80" w:line="240" w:lineRule="auto"/>
      <w:contextualSpacing/>
    </w:pPr>
    <w:rPr>
      <w:rFonts w:asciiTheme="minorHAnsi" w:hAnsiTheme="minorHAnsi"/>
      <w:color w:val="000000" w:themeColor="text1"/>
      <w:kern w:val="28"/>
      <w:sz w:val="32"/>
      <w:szCs w:val="22"/>
      <w:lang w:eastAsia="ja-JP"/>
    </w:rPr>
  </w:style>
  <w:style w:type="table" w:customStyle="1" w:styleId="Tareassemanales">
    <w:name w:val="Tareas semanales"/>
    <w:basedOn w:val="Tablanormal"/>
    <w:uiPriority w:val="99"/>
    <w:rsid w:val="00AA2CA5"/>
    <w:pPr>
      <w:spacing w:before="40" w:after="40" w:line="240" w:lineRule="auto"/>
    </w:pPr>
    <w:rPr>
      <w:color w:val="595959" w:themeColor="text1" w:themeTint="A6"/>
      <w:sz w:val="22"/>
      <w:szCs w:val="22"/>
      <w:lang w:eastAsia="ja-JP"/>
    </w:rPr>
    <w:tblPr>
      <w:tblStyleColBandSize w:val="1"/>
      <w:tblBorders>
        <w:left w:val="single" w:sz="4" w:space="0" w:color="A6A6A6" w:themeColor="background1" w:themeShade="A6"/>
        <w:bottom w:val="single" w:sz="4" w:space="0" w:color="A6A6A6" w:themeColor="background1" w:themeShade="A6"/>
        <w:right w:val="single" w:sz="4" w:space="0" w:color="A6A6A6" w:themeColor="background1" w:themeShade="A6"/>
        <w:insideH w:val="single" w:sz="2" w:space="0" w:color="D9D9D9" w:themeColor="background1" w:themeShade="D9"/>
        <w:insideV w:val="single" w:sz="4" w:space="0" w:color="A6A6A6" w:themeColor="background1" w:themeShade="A6"/>
      </w:tblBorders>
      <w:tblCellMar>
        <w:left w:w="72" w:type="dxa"/>
        <w:right w:w="72" w:type="dxa"/>
      </w:tblCellMar>
    </w:tblPr>
    <w:tblStylePr w:type="firstRow">
      <w:pPr>
        <w:wordWrap/>
        <w:spacing w:beforeLines="0" w:before="80" w:beforeAutospacing="0" w:afterLines="0" w:after="80" w:afterAutospacing="0"/>
      </w:pPr>
      <w:rPr>
        <w:rFonts w:asciiTheme="majorHAnsi" w:hAnsiTheme="majorHAnsi"/>
        <w:b/>
        <w:caps/>
        <w:smallCaps w:val="0"/>
        <w:color w:val="FFFFFF" w:themeColor="background1"/>
        <w:sz w:val="22"/>
      </w:rPr>
      <w:tblPr/>
      <w:tcPr>
        <w:tcBorders>
          <w:top w:val="nil"/>
          <w:left w:val="single" w:sz="4" w:space="0" w:color="4472C4" w:themeColor="accent1"/>
          <w:bottom w:val="nil"/>
          <w:right w:val="single" w:sz="4" w:space="0" w:color="4472C4" w:themeColor="accent1"/>
          <w:insideH w:val="nil"/>
          <w:insideV w:val="nil"/>
          <w:tl2br w:val="nil"/>
          <w:tr2bl w:val="nil"/>
        </w:tcBorders>
        <w:shd w:val="clear" w:color="auto" w:fill="1F3864" w:themeFill="accent1" w:themeFillShade="80"/>
      </w:tcPr>
    </w:tblStylePr>
    <w:tblStylePr w:type="band2Vert">
      <w:tblPr/>
      <w:tcPr>
        <w:tcBorders>
          <w:top w:val="single" w:sz="2" w:space="0" w:color="D9D9D9" w:themeColor="background1" w:themeShade="D9"/>
          <w:left w:val="single" w:sz="2" w:space="0" w:color="D9D9D9" w:themeColor="background1" w:themeShade="D9"/>
          <w:bottom w:val="single" w:sz="4" w:space="0" w:color="A6A6A6" w:themeColor="background1" w:themeShade="A6"/>
          <w:right w:val="single" w:sz="2" w:space="0" w:color="D9D9D9" w:themeColor="background1" w:themeShade="D9"/>
          <w:insideH w:val="single" w:sz="2" w:space="0" w:color="D9D9D9" w:themeColor="background1" w:themeShade="D9"/>
          <w:insideV w:val="nil"/>
          <w:tl2br w:val="nil"/>
          <w:tr2bl w:val="nil"/>
        </w:tcBorders>
        <w:shd w:val="clear" w:color="auto" w:fill="F2F2F2" w:themeFill="background1" w:themeFillShade="F2"/>
      </w:tcPr>
    </w:tblStylePr>
  </w:style>
  <w:style w:type="paragraph" w:customStyle="1" w:styleId="Espaciodetabla">
    <w:name w:val="Espacio de tabla"/>
    <w:basedOn w:val="Normal"/>
    <w:uiPriority w:val="6"/>
    <w:qFormat/>
    <w:rsid w:val="00AA2CA5"/>
    <w:pPr>
      <w:spacing w:after="0" w:line="72" w:lineRule="exact"/>
    </w:pPr>
    <w:rPr>
      <w:rFonts w:asciiTheme="minorHAnsi" w:hAnsiTheme="minorHAnsi"/>
      <w:color w:val="595959" w:themeColor="text1" w:themeTint="A6"/>
      <w:sz w:val="22"/>
      <w:szCs w:val="22"/>
      <w:lang w:eastAsia="ja-JP"/>
    </w:rPr>
  </w:style>
  <w:style w:type="paragraph" w:customStyle="1" w:styleId="Das">
    <w:name w:val="Días"/>
    <w:basedOn w:val="Normal"/>
    <w:uiPriority w:val="4"/>
    <w:qFormat/>
    <w:rsid w:val="00AA2CA5"/>
    <w:pPr>
      <w:spacing w:after="0" w:line="240" w:lineRule="auto"/>
      <w:jc w:val="right"/>
    </w:pPr>
    <w:rPr>
      <w:rFonts w:asciiTheme="minorHAnsi" w:hAnsiTheme="minorHAnsi"/>
      <w:caps/>
      <w:color w:val="595959" w:themeColor="text1" w:themeTint="A6"/>
      <w:sz w:val="22"/>
      <w:szCs w:val="22"/>
      <w:lang w:eastAsia="ja-JP"/>
    </w:rPr>
  </w:style>
  <w:style w:type="paragraph" w:styleId="Fecha">
    <w:name w:val="Date"/>
    <w:basedOn w:val="Normal"/>
    <w:next w:val="Normal"/>
    <w:link w:val="FechaCar"/>
    <w:uiPriority w:val="5"/>
    <w:unhideWhenUsed/>
    <w:qFormat/>
    <w:rsid w:val="00AA2CA5"/>
    <w:pPr>
      <w:spacing w:after="0" w:line="240" w:lineRule="auto"/>
    </w:pPr>
    <w:rPr>
      <w:rFonts w:asciiTheme="minorHAnsi" w:hAnsiTheme="minorHAnsi"/>
      <w:color w:val="595959" w:themeColor="text1" w:themeTint="A6"/>
      <w:sz w:val="22"/>
      <w:szCs w:val="22"/>
      <w:lang w:eastAsia="ja-JP"/>
    </w:rPr>
  </w:style>
  <w:style w:type="character" w:customStyle="1" w:styleId="FechaCar">
    <w:name w:val="Fecha Car"/>
    <w:basedOn w:val="Fuentedeprrafopredeter"/>
    <w:link w:val="Fecha"/>
    <w:uiPriority w:val="5"/>
    <w:rsid w:val="00AA2CA5"/>
    <w:rPr>
      <w:color w:val="595959" w:themeColor="text1" w:themeTint="A6"/>
      <w:sz w:val="22"/>
      <w:szCs w:val="22"/>
      <w:lang w:eastAsia="ja-JP"/>
    </w:rPr>
  </w:style>
  <w:style w:type="table" w:styleId="Tablaconcuadrcula1clara">
    <w:name w:val="Grid Table 1 Light"/>
    <w:basedOn w:val="Tablanormal"/>
    <w:uiPriority w:val="46"/>
    <w:rsid w:val="00AA2CA5"/>
    <w:pPr>
      <w:spacing w:before="40" w:after="0" w:line="240" w:lineRule="auto"/>
    </w:pPr>
    <w:rPr>
      <w:color w:val="595959" w:themeColor="text1" w:themeTint="A6"/>
      <w:sz w:val="22"/>
      <w:szCs w:val="2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tblStylePr w:type="band1Vert">
      <w:rPr>
        <w:rFonts w:asciiTheme="majorHAnsi" w:hAnsiTheme="majorHAnsi"/>
      </w:rPr>
    </w:tblStylePr>
  </w:style>
  <w:style w:type="paragraph" w:styleId="Listaconvietas4">
    <w:name w:val="List Bullet 4"/>
    <w:basedOn w:val="Normal"/>
    <w:uiPriority w:val="99"/>
    <w:semiHidden/>
    <w:unhideWhenUsed/>
    <w:rsid w:val="00AA2CA5"/>
    <w:pPr>
      <w:numPr>
        <w:numId w:val="9"/>
      </w:numPr>
      <w:spacing w:before="40" w:after="40" w:line="240" w:lineRule="auto"/>
      <w:contextualSpacing/>
    </w:pPr>
    <w:rPr>
      <w:rFonts w:asciiTheme="minorHAnsi" w:hAnsiTheme="minorHAnsi"/>
      <w:color w:val="595959" w:themeColor="text1" w:themeTint="A6"/>
      <w:sz w:val="22"/>
      <w:szCs w:val="22"/>
      <w:lang w:eastAsia="ja-JP"/>
    </w:rPr>
  </w:style>
  <w:style w:type="paragraph" w:styleId="Listaconvietas5">
    <w:name w:val="List Bullet 5"/>
    <w:basedOn w:val="Normal"/>
    <w:uiPriority w:val="99"/>
    <w:semiHidden/>
    <w:unhideWhenUsed/>
    <w:rsid w:val="00AA2CA5"/>
    <w:pPr>
      <w:numPr>
        <w:numId w:val="10"/>
      </w:numPr>
      <w:spacing w:before="40" w:after="40" w:line="240" w:lineRule="auto"/>
      <w:contextualSpacing/>
    </w:pPr>
    <w:rPr>
      <w:rFonts w:asciiTheme="minorHAnsi" w:hAnsiTheme="minorHAnsi"/>
      <w:color w:val="595959" w:themeColor="text1" w:themeTint="A6"/>
      <w:sz w:val="22"/>
      <w:szCs w:val="22"/>
      <w:lang w:eastAsia="ja-JP"/>
    </w:rPr>
  </w:style>
  <w:style w:type="table" w:styleId="Tablaconcuadrculaclara">
    <w:name w:val="Grid Table Light"/>
    <w:basedOn w:val="Tablanormal"/>
    <w:uiPriority w:val="40"/>
    <w:rsid w:val="00AA2CA5"/>
    <w:pPr>
      <w:spacing w:before="40" w:after="0" w:line="240" w:lineRule="auto"/>
    </w:pPr>
    <w:rPr>
      <w:color w:val="595959" w:themeColor="text1" w:themeTint="A6"/>
      <w:sz w:val="22"/>
      <w:szCs w:val="22"/>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tyle1">
    <w:name w:val="Style1"/>
    <w:basedOn w:val="Tablanormal"/>
    <w:uiPriority w:val="99"/>
    <w:rsid w:val="00AA2CA5"/>
    <w:pPr>
      <w:spacing w:after="0" w:line="240" w:lineRule="auto"/>
    </w:pPr>
    <w:rPr>
      <w:color w:val="595959" w:themeColor="text1" w:themeTint="A6"/>
      <w:sz w:val="22"/>
      <w:szCs w:val="22"/>
      <w:lang w:eastAsia="ja-JP"/>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 w:space="0" w:color="D9D9D9" w:themeColor="background1" w:themeShade="D9"/>
      </w:tblBorders>
      <w:tblCellMar>
        <w:left w:w="72" w:type="dxa"/>
        <w:right w:w="72" w:type="dxa"/>
      </w:tblCellMar>
    </w:tblPr>
    <w:tblStylePr w:type="firstRow">
      <w:pPr>
        <w:wordWrap/>
        <w:spacing w:beforeLines="0" w:before="80" w:beforeAutospacing="0" w:afterLines="0" w:after="80" w:afterAutospacing="0"/>
      </w:pPr>
      <w:rPr>
        <w:rFonts w:asciiTheme="majorHAnsi" w:hAnsiTheme="majorHAnsi"/>
        <w:b/>
        <w:i w:val="0"/>
        <w:caps/>
        <w:smallCaps w:val="0"/>
        <w:color w:val="FFFFFF" w:themeColor="background1"/>
        <w:sz w:val="22"/>
      </w:rPr>
      <w:tblPr/>
      <w:trPr>
        <w:tblHeader/>
      </w:trPr>
      <w:tcPr>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nil"/>
          <w:insideV w:val="nil"/>
          <w:tl2br w:val="nil"/>
          <w:tr2bl w:val="nil"/>
        </w:tcBorders>
        <w:shd w:val="clear" w:color="auto" w:fill="1F3864" w:themeFill="accent1" w:themeFillShade="8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erto\Movistar%20Cloud\INFORMATICA%20DEPARTAMENTO\FORMACION\GMQTECH\_PLANTILLA%20WORD%20reduci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0D2437-8BC8-4E96-9326-C9FB43072E6B}">
  <ds:schemaRefs>
    <ds:schemaRef ds:uri="http://schemas.openxmlformats.org/officeDocument/2006/bibliography"/>
  </ds:schemaRefs>
</ds:datastoreItem>
</file>

<file path=customXml/itemProps3.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4.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_PLANTILLA WORD reducida</Template>
  <TotalTime>1</TotalTime>
  <Pages>10</Pages>
  <Words>2732</Words>
  <Characters>15031</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condicionales</dc:title>
  <dc:subject>Programación Java</dc:subject>
  <dc:creator>Alberto</dc:creator>
  <cp:keywords/>
  <dc:description/>
  <cp:lastModifiedBy>Alberto Ruiz</cp:lastModifiedBy>
  <cp:revision>2</cp:revision>
  <dcterms:created xsi:type="dcterms:W3CDTF">2022-11-09T11:41:00Z</dcterms:created>
  <dcterms:modified xsi:type="dcterms:W3CDTF">2022-11-09T11:41:00Z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