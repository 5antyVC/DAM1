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9252924"/>
        <w:docPartObj>
          <w:docPartGallery w:val="Cover Pages"/>
          <w:docPartUnique/>
        </w:docPartObj>
      </w:sdtPr>
      <w:sdtEndPr>
        <w:rPr>
          <w:rFonts w:eastAsia="Georgia" w:cs="Arial"/>
          <w:color w:val="002060"/>
          <w:sz w:val="64"/>
          <w:szCs w:val="22"/>
          <w:lang w:val="es-ES_tradnl" w:bidi="en-US"/>
        </w:rPr>
      </w:sdtEndPr>
      <w:sdtContent>
        <w:p w14:paraId="1B9C8C84" w14:textId="77777777" w:rsidR="00B52F10" w:rsidRDefault="00B52F10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76ED3D19" wp14:editId="064DE3A5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131445</wp:posOffset>
                    </wp:positionV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7FC4565" id="Grupo 149" o:spid="_x0000_s1026" style="position:absolute;margin-left:0;margin-top:10.35pt;width:8in;height:95.7pt;z-index:251668480;mso-width-percent:941;mso-height-percent:121;mso-position-horizontal:center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2StKX2wAAAAgBAAAPAAAA&#10;ZHJzL2Rvd25yZXYueG1sTI/BTsMwEETvSPyDtZW4UccWFJTGqSgSH0BBqEc3XpKo8TqNnTbh69me&#10;4Lgzq5k3xWbynTjjENtABtQyA4FUBddSbeDz4+3+GURMlpztAqGBGSNsytubwuYuXOgdz7tUCw6h&#10;mFsDTUp9LmWsGvQ2LkOPxN53GLxNfA61dIO9cLjvpM6ylfS2JW5obI+vDVbH3ei5d6+3o/qZZ5L7&#10;r+O2n1en8eFkzN1ielmDSDilv2e44jM6lMx0CCO5KDoDPCQZ0NkTiKurHjUrB1aUViDLQv4fUP4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522D248" wp14:editId="53EA0DD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clic para escribir"/>
                                  <w:tag w:val="clic para escribir"/>
                                  <w:id w:val="1375273687"/>
                                  <w:placeholder>
                                    <w:docPart w:val="2DFDB5AF57A34BCA865E52B090993CBF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BA2DAF4" w14:textId="77777777" w:rsidR="0081341C" w:rsidRDefault="0081341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[haga clic aquí y escrib</w:t>
                                    </w:r>
                                    <w:r w:rsidR="003D18C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522D2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745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clic para escribir"/>
                            <w:tag w:val="clic para escribir"/>
                            <w:id w:val="1375273687"/>
                            <w:placeholder>
                              <w:docPart w:val="2DFDB5AF57A34BCA865E52B090993CBF"/>
                            </w:placeholder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BA2DAF4" w14:textId="77777777" w:rsidR="0081341C" w:rsidRDefault="0081341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[haga clic aquí y escrib</w:t>
                              </w:r>
                              <w:r w:rsidR="003D18C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C77519" w14:textId="77777777" w:rsidR="00B52F10" w:rsidRPr="00697D44" w:rsidRDefault="00B52F10">
          <w:pPr>
            <w:rPr>
              <w:rFonts w:eastAsia="Georgia" w:cs="Arial"/>
              <w:color w:val="002060"/>
              <w:sz w:val="64"/>
              <w:szCs w:val="22"/>
              <w:lang w:val="es-ES_tradnl" w:bidi="en-U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521CA58" wp14:editId="0C5C78A0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2155825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BB2D97" w14:textId="3C2AB38B" w:rsidR="0081341C" w:rsidRDefault="0024301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24301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eJERCICIOS TEMA </w:t>
                                    </w:r>
                                    <w:proofErr w:type="gramStart"/>
                                    <w:r w:rsidRPr="0024301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1 :</w:t>
                                    </w:r>
                                    <w:proofErr w:type="gramEnd"/>
                                    <w:r w:rsidRPr="0024301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lenguajes de marcas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D0EA8C" w14:textId="651FFBEA" w:rsidR="0081341C" w:rsidRDefault="0024301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4301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MODULO: LENGUAJES DE MARCAS Y GESTIÓN DE LA INFORMACIÓN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21CA58" id="Cuadro de texto 154" o:spid="_x0000_s1027" type="#_x0000_t202" style="position:absolute;left:0;text-align:left;margin-left:17.45pt;margin-top:169.75pt;width:8in;height:286.5pt;z-index:25166540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" filled="f" stroked="f" strokeweight=".5pt">
                    <v:textbox inset="126pt,0,54pt,0">
                      <w:txbxContent>
                        <w:p w14:paraId="62BB2D97" w14:textId="3C2AB38B" w:rsidR="0081341C" w:rsidRDefault="0024301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24301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eJERCICIOS TEMA </w:t>
                              </w:r>
                              <w:proofErr w:type="gramStart"/>
                              <w:r w:rsidRPr="0024301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1 :</w:t>
                              </w:r>
                              <w:proofErr w:type="gramEnd"/>
                              <w:r w:rsidRPr="0024301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lenguajes de marcas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D0EA8C" w14:textId="651FFBEA" w:rsidR="0081341C" w:rsidRDefault="0024301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4301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MODULO: LENGUAJES DE MARCAS Y GESTIÓN DE LA INFORMACIÓN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97D44">
            <w:rPr>
              <w:rFonts w:eastAsia="Georgia" w:cs="Arial"/>
              <w:color w:val="002060"/>
              <w:sz w:val="64"/>
              <w:szCs w:val="22"/>
              <w:lang w:val="es-ES_tradnl" w:bidi="en-US"/>
            </w:rPr>
            <w:br w:type="page"/>
          </w:r>
        </w:p>
      </w:sdtContent>
    </w:sdt>
    <w:sdt>
      <w:sdtPr>
        <w:id w:val="-1045132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4356D" w14:textId="77777777" w:rsidR="000D3085" w:rsidRPr="00731640" w:rsidRDefault="000D3085" w:rsidP="00E01F80">
          <w:pPr>
            <w:ind w:left="142"/>
            <w:rPr>
              <w:b/>
              <w:color w:val="1F3864" w:themeColor="accent1" w:themeShade="80"/>
              <w:sz w:val="28"/>
            </w:rPr>
          </w:pPr>
          <w:r w:rsidRPr="00731640">
            <w:rPr>
              <w:b/>
              <w:color w:val="1F3864" w:themeColor="accent1" w:themeShade="80"/>
              <w:sz w:val="28"/>
            </w:rPr>
            <w:t>Contenido</w:t>
          </w:r>
        </w:p>
        <w:p w14:paraId="00FB12B2" w14:textId="0F867E0C" w:rsidR="00BB3206" w:rsidRDefault="000D3085">
          <w:pPr>
            <w:pStyle w:val="TD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776688" w:history="1">
            <w:r w:rsidR="00BB3206" w:rsidRPr="00100367">
              <w:rPr>
                <w:rStyle w:val="Hipervnculo"/>
                <w:noProof/>
              </w:rPr>
              <w:t>1</w:t>
            </w:r>
            <w:r w:rsidR="00BB3206">
              <w:rPr>
                <w:rFonts w:asciiTheme="minorHAnsi" w:eastAsiaTheme="minorEastAsia" w:hAnsiTheme="minorHAnsi"/>
                <w:noProof/>
                <w:sz w:val="22"/>
                <w:szCs w:val="22"/>
                <w:lang w:eastAsia="es-ES"/>
              </w:rPr>
              <w:tab/>
            </w:r>
            <w:r w:rsidR="00BB3206" w:rsidRPr="00100367">
              <w:rPr>
                <w:rStyle w:val="Hipervnculo"/>
                <w:noProof/>
              </w:rPr>
              <w:t>Ejercicio de XML - Ciudades de países</w:t>
            </w:r>
            <w:r w:rsidR="00BB3206">
              <w:rPr>
                <w:noProof/>
                <w:webHidden/>
              </w:rPr>
              <w:tab/>
            </w:r>
            <w:r w:rsidR="00BB3206">
              <w:rPr>
                <w:noProof/>
                <w:webHidden/>
              </w:rPr>
              <w:fldChar w:fldCharType="begin"/>
            </w:r>
            <w:r w:rsidR="00BB3206">
              <w:rPr>
                <w:noProof/>
                <w:webHidden/>
              </w:rPr>
              <w:instrText xml:space="preserve"> PAGEREF _Toc115776688 \h </w:instrText>
            </w:r>
            <w:r w:rsidR="00BB3206">
              <w:rPr>
                <w:noProof/>
                <w:webHidden/>
              </w:rPr>
            </w:r>
            <w:r w:rsidR="00BB3206">
              <w:rPr>
                <w:noProof/>
                <w:webHidden/>
              </w:rPr>
              <w:fldChar w:fldCharType="separate"/>
            </w:r>
            <w:r w:rsidR="00BB3206">
              <w:rPr>
                <w:noProof/>
                <w:webHidden/>
              </w:rPr>
              <w:t>3</w:t>
            </w:r>
            <w:r w:rsidR="00BB3206">
              <w:rPr>
                <w:noProof/>
                <w:webHidden/>
              </w:rPr>
              <w:fldChar w:fldCharType="end"/>
            </w:r>
          </w:hyperlink>
        </w:p>
        <w:p w14:paraId="3B08E1E6" w14:textId="512938CC" w:rsidR="00BB3206" w:rsidRDefault="00BB3206">
          <w:pPr>
            <w:pStyle w:val="TD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5776689" w:history="1">
            <w:r w:rsidRPr="00100367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ES"/>
              </w:rPr>
              <w:tab/>
            </w:r>
            <w:r w:rsidRPr="00100367">
              <w:rPr>
                <w:rStyle w:val="Hipervnculo"/>
                <w:noProof/>
              </w:rPr>
              <w:t>Ejercicio de XML - Hechos históricos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F06FA" w14:textId="48B9198C" w:rsidR="00BB3206" w:rsidRDefault="00BB3206">
          <w:pPr>
            <w:pStyle w:val="TD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5776690" w:history="1">
            <w:r w:rsidRPr="00100367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ES"/>
              </w:rPr>
              <w:tab/>
            </w:r>
            <w:r w:rsidRPr="00100367">
              <w:rPr>
                <w:rStyle w:val="Hipervnculo"/>
                <w:noProof/>
              </w:rPr>
              <w:t>Ejercicio de XML - Lista de marcadores de páginas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82A1" w14:textId="45748F98" w:rsidR="00BB3206" w:rsidRDefault="00BB3206">
          <w:pPr>
            <w:pStyle w:val="TD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5776691" w:history="1">
            <w:r w:rsidRPr="00100367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ES"/>
              </w:rPr>
              <w:tab/>
            </w:r>
            <w:r w:rsidRPr="00100367">
              <w:rPr>
                <w:rStyle w:val="Hipervnculo"/>
                <w:noProof/>
              </w:rPr>
              <w:t>Ejercicio de XML - Equipos de fútbol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4437" w14:textId="26D0CE81" w:rsidR="00BB3206" w:rsidRDefault="00BB3206">
          <w:pPr>
            <w:pStyle w:val="TD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5776692" w:history="1">
            <w:r w:rsidRPr="00100367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ES"/>
              </w:rPr>
              <w:tab/>
            </w:r>
            <w:r w:rsidRPr="00100367">
              <w:rPr>
                <w:rStyle w:val="Hipervnculo"/>
                <w:noProof/>
              </w:rPr>
              <w:t>Ejercicio de XML - Corregir errores de sintaxis de "frutas.xml"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B0C6" w14:textId="1916DD33" w:rsidR="00BB3206" w:rsidRDefault="00BB3206">
          <w:pPr>
            <w:pStyle w:val="TD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5776693" w:history="1">
            <w:r w:rsidRPr="00100367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ES"/>
              </w:rPr>
              <w:tab/>
            </w:r>
            <w:r w:rsidRPr="00100367">
              <w:rPr>
                <w:rStyle w:val="Hipervnculo"/>
                <w:noProof/>
              </w:rPr>
              <w:t>Ejercicio de XML - Corregir errores de sintaxis de "vehiculos.xml"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57A6" w14:textId="37138E3C" w:rsidR="00BB3206" w:rsidRDefault="00BB3206">
          <w:pPr>
            <w:pStyle w:val="TD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5776694" w:history="1">
            <w:r w:rsidRPr="00100367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ES"/>
              </w:rPr>
              <w:tab/>
            </w:r>
            <w:r w:rsidRPr="00100367">
              <w:rPr>
                <w:rStyle w:val="Hipervnculo"/>
                <w:noProof/>
              </w:rPr>
              <w:t>Ejercicio de XML - Corregir errores de sintaxis de "vehiculos.xml"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4C3B" w14:textId="4E45F0D7" w:rsidR="00BB3206" w:rsidRDefault="00BB3206">
          <w:pPr>
            <w:pStyle w:val="TD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5776695" w:history="1">
            <w:r w:rsidRPr="00100367">
              <w:rPr>
                <w:rStyle w:val="Hipervnculo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ES"/>
              </w:rPr>
              <w:tab/>
            </w:r>
            <w:r w:rsidRPr="00100367">
              <w:rPr>
                <w:rStyle w:val="Hipervnculo"/>
                <w:noProof/>
              </w:rPr>
              <w:t>Ejercicio de XML - Corregir errores de sintaxis de "triangulos.xml"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2D81" w14:textId="459ECC82" w:rsidR="00BB3206" w:rsidRDefault="00BB3206">
          <w:pPr>
            <w:pStyle w:val="TDC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es-ES"/>
            </w:rPr>
          </w:pPr>
          <w:hyperlink w:anchor="_Toc115776696" w:history="1">
            <w:r w:rsidRPr="00100367">
              <w:rPr>
                <w:rStyle w:val="Hipervnculo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eastAsia="es-ES"/>
              </w:rPr>
              <w:tab/>
            </w:r>
            <w:r w:rsidRPr="00100367">
              <w:rPr>
                <w:rStyle w:val="Hipervnculo"/>
                <w:noProof/>
              </w:rPr>
              <w:t>Ejercicio de XML - Corregir errores de sintaxis de "numeros.xml"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_Toc115776696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A516" w14:textId="6E347EEF" w:rsidR="000D3085" w:rsidRDefault="000D3085" w:rsidP="00E01F80">
          <w:pPr>
            <w:ind w:left="142"/>
          </w:pPr>
          <w:r>
            <w:rPr>
              <w:b/>
              <w:bCs/>
            </w:rPr>
            <w:fldChar w:fldCharType="end"/>
          </w:r>
        </w:p>
      </w:sdtContent>
    </w:sdt>
    <w:p w14:paraId="34042B96" w14:textId="77777777" w:rsidR="009F173E" w:rsidRDefault="009F173E" w:rsidP="00E01F80">
      <w:pPr>
        <w:ind w:left="142"/>
      </w:pPr>
    </w:p>
    <w:p w14:paraId="1F08F73B" w14:textId="77777777" w:rsidR="009F173E" w:rsidRDefault="009F173E" w:rsidP="00E01F80">
      <w:pPr>
        <w:ind w:left="142"/>
      </w:pPr>
    </w:p>
    <w:p w14:paraId="36014ED4" w14:textId="77777777" w:rsidR="009F173E" w:rsidRDefault="009F173E" w:rsidP="00E01F80">
      <w:pPr>
        <w:ind w:left="142"/>
        <w:rPr>
          <w:rFonts w:eastAsiaTheme="majorEastAsia" w:cstheme="majorBidi"/>
          <w:b/>
          <w:kern w:val="28"/>
          <w:sz w:val="28"/>
          <w:szCs w:val="56"/>
        </w:rPr>
      </w:pPr>
      <w:r>
        <w:br w:type="page"/>
      </w:r>
    </w:p>
    <w:p w14:paraId="6B39DDED" w14:textId="77777777" w:rsidR="00076856" w:rsidRPr="009D7395" w:rsidRDefault="00606445" w:rsidP="00E01F80">
      <w:pPr>
        <w:pStyle w:val="Ttulo"/>
        <w:ind w:left="142"/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>Ejercicios tema 1</w:t>
      </w:r>
    </w:p>
    <w:p w14:paraId="2603AECE" w14:textId="77777777" w:rsidR="00076856" w:rsidRPr="009D7395" w:rsidRDefault="00076856" w:rsidP="00E01F80">
      <w:pPr>
        <w:pStyle w:val="Ttulo"/>
        <w:ind w:left="142"/>
        <w:rPr>
          <w:color w:val="1F3864" w:themeColor="accent1" w:themeShade="80"/>
        </w:rPr>
      </w:pPr>
    </w:p>
    <w:p w14:paraId="58E33DD4" w14:textId="7206D2CB" w:rsidR="00505442" w:rsidRPr="005F7121" w:rsidRDefault="0024301E" w:rsidP="005F7121">
      <w:pPr>
        <w:pStyle w:val="Ttulo1"/>
        <w:ind w:left="567" w:hanging="567"/>
      </w:pPr>
      <w:bookmarkStart w:id="0" w:name="_Toc115776688"/>
      <w:r w:rsidRPr="0024301E">
        <w:t>Ejercicio de XML - Ciudades de países</w:t>
      </w:r>
      <w:bookmarkEnd w:id="0"/>
      <w:r>
        <w:t xml:space="preserve"> </w:t>
      </w:r>
    </w:p>
    <w:p w14:paraId="0DCDA4D1" w14:textId="77777777" w:rsidR="0024301E" w:rsidRPr="00697D44" w:rsidRDefault="0024301E" w:rsidP="0024301E">
      <w:pPr>
        <w:spacing w:after="240" w:line="360" w:lineRule="atLeast"/>
        <w:ind w:left="192" w:right="192"/>
        <w:rPr>
          <w:rFonts w:eastAsia="Times New Roman" w:cs="Arial"/>
          <w:color w:val="555555"/>
          <w:lang w:eastAsia="es-ES"/>
        </w:rPr>
      </w:pPr>
      <w:r w:rsidRPr="00697D44">
        <w:rPr>
          <w:rFonts w:eastAsia="Times New Roman" w:cs="Arial"/>
          <w:color w:val="555555"/>
          <w:lang w:eastAsia="es-ES"/>
        </w:rPr>
        <w:t>Escribir un documento XML que almacene la siguiente información: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1110"/>
        <w:gridCol w:w="1560"/>
      </w:tblGrid>
      <w:tr w:rsidR="0024301E" w:rsidRPr="00115679" w14:paraId="07D4D0EC" w14:textId="77777777" w:rsidTr="00FA2AB1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89C67" w14:textId="77777777" w:rsidR="0024301E" w:rsidRPr="00697D44" w:rsidRDefault="0024301E" w:rsidP="00FA2AB1">
            <w:pPr>
              <w:pBdr>
                <w:top w:val="single" w:sz="6" w:space="6" w:color="AAAACC"/>
                <w:left w:val="single" w:sz="6" w:space="6" w:color="AAAACC"/>
                <w:bottom w:val="single" w:sz="2" w:space="6" w:color="AAAACC"/>
                <w:right w:val="single" w:sz="6" w:space="6" w:color="AAAACC"/>
              </w:pBdr>
              <w:shd w:val="clear" w:color="auto" w:fill="F5F5FF"/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AAACC"/>
                <w:sz w:val="25"/>
                <w:szCs w:val="25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color w:val="AAAACC"/>
                <w:sz w:val="25"/>
                <w:szCs w:val="25"/>
                <w:lang w:eastAsia="es-ES"/>
              </w:rPr>
              <w:t>CIUDADES</w:t>
            </w:r>
          </w:p>
        </w:tc>
      </w:tr>
      <w:tr w:rsidR="0024301E" w:rsidRPr="00115679" w14:paraId="1E66119F" w14:textId="77777777" w:rsidTr="00FA2AB1">
        <w:trPr>
          <w:tblHeader/>
        </w:trPr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9560" w14:textId="77777777" w:rsidR="0024301E" w:rsidRPr="00115679" w:rsidRDefault="0024301E" w:rsidP="00FA2AB1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23ABA" w14:textId="77777777" w:rsidR="0024301E" w:rsidRPr="00115679" w:rsidRDefault="0024301E" w:rsidP="00FA2AB1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País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3A38C" w14:textId="77777777" w:rsidR="0024301E" w:rsidRPr="00697D44" w:rsidRDefault="0024301E" w:rsidP="00FA2AB1">
            <w:pPr>
              <w:spacing w:after="0" w:line="360" w:lineRule="atLeast"/>
              <w:jc w:val="center"/>
              <w:rPr>
                <w:rFonts w:eastAsia="Times New Roman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Continente</w:t>
            </w:r>
          </w:p>
        </w:tc>
      </w:tr>
      <w:tr w:rsidR="0024301E" w:rsidRPr="00115679" w14:paraId="23DB56FD" w14:textId="77777777" w:rsidTr="00FA2AB1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B97B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Nueva Delhi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E90C7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India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50E1E" w14:textId="77777777" w:rsidR="0024301E" w:rsidRPr="00697D44" w:rsidRDefault="0024301E" w:rsidP="00FA2AB1">
            <w:pPr>
              <w:spacing w:after="0" w:line="360" w:lineRule="atLeast"/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</w:pPr>
            <w:proofErr w:type="spellStart"/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Ásia</w:t>
            </w:r>
            <w:proofErr w:type="spellEnd"/>
          </w:p>
        </w:tc>
      </w:tr>
      <w:tr w:rsidR="0024301E" w:rsidRPr="00115679" w14:paraId="68FD1206" w14:textId="77777777" w:rsidTr="00FA2AB1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4E354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Lisboa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1E8EE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Portugal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1BD05" w14:textId="77777777" w:rsidR="0024301E" w:rsidRPr="00697D44" w:rsidRDefault="0024301E" w:rsidP="00FA2AB1">
            <w:pPr>
              <w:spacing w:after="0" w:line="360" w:lineRule="atLeast"/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Europa</w:t>
            </w:r>
          </w:p>
        </w:tc>
      </w:tr>
      <w:tr w:rsidR="0024301E" w:rsidRPr="00115679" w14:paraId="58275360" w14:textId="77777777" w:rsidTr="00FA2AB1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96CA3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El Cairo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977BE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Egipto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37549" w14:textId="77777777" w:rsidR="0024301E" w:rsidRPr="00697D44" w:rsidRDefault="0024301E" w:rsidP="00FA2AB1">
            <w:pPr>
              <w:spacing w:after="0" w:line="360" w:lineRule="atLeast"/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África</w:t>
            </w:r>
          </w:p>
        </w:tc>
      </w:tr>
    </w:tbl>
    <w:p w14:paraId="77B66C41" w14:textId="77777777" w:rsidR="0024301E" w:rsidRPr="00697D44" w:rsidRDefault="0024301E" w:rsidP="0024301E">
      <w:pPr>
        <w:spacing w:after="240" w:line="360" w:lineRule="atLeast"/>
        <w:ind w:left="192" w:right="192"/>
        <w:rPr>
          <w:rFonts w:eastAsia="Times New Roman" w:cs="Arial"/>
          <w:color w:val="555555"/>
          <w:lang w:eastAsia="es-ES"/>
        </w:rPr>
      </w:pPr>
      <w:r w:rsidRPr="00697D44">
        <w:rPr>
          <w:rFonts w:eastAsia="Times New Roman" w:cs="Arial"/>
          <w:b/>
          <w:bCs/>
          <w:color w:val="555555"/>
          <w:u w:val="single"/>
          <w:lang w:eastAsia="es-ES"/>
        </w:rPr>
        <w:t>Nota:</w:t>
      </w:r>
      <w:r w:rsidRPr="00697D44">
        <w:rPr>
          <w:rFonts w:eastAsia="Times New Roman" w:cs="Arial"/>
          <w:color w:val="555555"/>
          <w:lang w:eastAsia="es-ES"/>
        </w:rPr>
        <w:t> el </w:t>
      </w:r>
      <w:r w:rsidRPr="00697D44">
        <w:rPr>
          <w:rFonts w:eastAsia="Times New Roman" w:cs="Arial"/>
          <w:b/>
          <w:bCs/>
          <w:i/>
          <w:iCs/>
          <w:color w:val="555555"/>
          <w:lang w:eastAsia="es-ES"/>
        </w:rPr>
        <w:t>continente</w:t>
      </w:r>
      <w:r w:rsidRPr="00697D44">
        <w:rPr>
          <w:rFonts w:eastAsia="Times New Roman" w:cs="Arial"/>
          <w:color w:val="555555"/>
          <w:lang w:eastAsia="es-ES"/>
        </w:rPr>
        <w:t> al que pertenecen un </w:t>
      </w:r>
      <w:r w:rsidRPr="00697D44">
        <w:rPr>
          <w:rFonts w:eastAsia="Times New Roman" w:cs="Arial"/>
          <w:b/>
          <w:bCs/>
          <w:i/>
          <w:iCs/>
          <w:color w:val="555555"/>
          <w:lang w:eastAsia="es-ES"/>
        </w:rPr>
        <w:t>país</w:t>
      </w:r>
      <w:r w:rsidRPr="00697D44">
        <w:rPr>
          <w:rFonts w:eastAsia="Times New Roman" w:cs="Arial"/>
          <w:color w:val="555555"/>
          <w:lang w:eastAsia="es-ES"/>
        </w:rPr>
        <w:t> hay que representarlo mediante un atributo, el resto de información no.</w:t>
      </w:r>
    </w:p>
    <w:p w14:paraId="2F783E1F" w14:textId="77777777" w:rsidR="00606445" w:rsidRDefault="00606445" w:rsidP="00606445"/>
    <w:p w14:paraId="569CC64E" w14:textId="5CB293BE" w:rsidR="00606445" w:rsidRDefault="0024301E" w:rsidP="00606445">
      <w:pPr>
        <w:pStyle w:val="Ttulo1"/>
        <w:ind w:left="567" w:hanging="567"/>
      </w:pPr>
      <w:bookmarkStart w:id="1" w:name="_Toc115776689"/>
      <w:r w:rsidRPr="0024301E">
        <w:t>Ejercicio de XML - Hechos históricos</w:t>
      </w:r>
      <w:bookmarkEnd w:id="1"/>
      <w:r>
        <w:t xml:space="preserve"> </w:t>
      </w:r>
    </w:p>
    <w:p w14:paraId="02131C0B" w14:textId="77777777" w:rsidR="0024301E" w:rsidRPr="00697D44" w:rsidRDefault="0024301E" w:rsidP="0024301E">
      <w:pPr>
        <w:spacing w:after="240" w:line="360" w:lineRule="atLeast"/>
        <w:ind w:left="192" w:right="192"/>
        <w:rPr>
          <w:rFonts w:eastAsia="Times New Roman" w:cs="Arial"/>
          <w:color w:val="555555"/>
          <w:lang w:eastAsia="es-ES"/>
        </w:rPr>
      </w:pPr>
      <w:r w:rsidRPr="00697D44">
        <w:rPr>
          <w:rFonts w:eastAsia="Times New Roman" w:cs="Arial"/>
          <w:color w:val="555555"/>
          <w:lang w:eastAsia="es-ES"/>
        </w:rPr>
        <w:t>Escribir un documento XML que almacene la siguiente información: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7"/>
        <w:gridCol w:w="668"/>
        <w:gridCol w:w="725"/>
        <w:gridCol w:w="781"/>
      </w:tblGrid>
      <w:tr w:rsidR="0024301E" w:rsidRPr="00115679" w14:paraId="2F977763" w14:textId="77777777" w:rsidTr="00FA2AB1">
        <w:trPr>
          <w:trHeight w:val="412"/>
          <w:tblHeader/>
        </w:trPr>
        <w:tc>
          <w:tcPr>
            <w:tcW w:w="0" w:type="auto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77A9C" w14:textId="77777777" w:rsidR="0024301E" w:rsidRPr="00697D44" w:rsidRDefault="0024301E" w:rsidP="00FA2AB1">
            <w:pPr>
              <w:pBdr>
                <w:top w:val="single" w:sz="6" w:space="6" w:color="AAAACC"/>
                <w:left w:val="single" w:sz="6" w:space="6" w:color="AAAACC"/>
                <w:bottom w:val="single" w:sz="2" w:space="6" w:color="AAAACC"/>
                <w:right w:val="single" w:sz="6" w:space="6" w:color="AAAACC"/>
              </w:pBdr>
              <w:shd w:val="clear" w:color="auto" w:fill="F5F5FF"/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AAAACC"/>
                <w:sz w:val="25"/>
                <w:szCs w:val="25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color w:val="AAAACC"/>
                <w:sz w:val="25"/>
                <w:szCs w:val="25"/>
                <w:lang w:eastAsia="es-ES"/>
              </w:rPr>
              <w:t>HECHOS HISTÓRICOS</w:t>
            </w:r>
          </w:p>
        </w:tc>
      </w:tr>
      <w:tr w:rsidR="0024301E" w:rsidRPr="00115679" w14:paraId="3A42F56A" w14:textId="77777777" w:rsidTr="00FA2AB1">
        <w:trPr>
          <w:tblHeader/>
        </w:trPr>
        <w:tc>
          <w:tcPr>
            <w:tcW w:w="0" w:type="auto"/>
            <w:vMerge w:val="restart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BCABC" w14:textId="77777777" w:rsidR="0024301E" w:rsidRPr="00115679" w:rsidRDefault="0024301E" w:rsidP="00FA2AB1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Descripción de cada hecho</w:t>
            </w:r>
          </w:p>
        </w:tc>
        <w:tc>
          <w:tcPr>
            <w:tcW w:w="0" w:type="auto"/>
            <w:gridSpan w:val="3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D69DD" w14:textId="77777777" w:rsidR="0024301E" w:rsidRPr="00697D44" w:rsidRDefault="0024301E" w:rsidP="00FA2AB1">
            <w:pPr>
              <w:spacing w:after="0" w:line="360" w:lineRule="atLeast"/>
              <w:jc w:val="center"/>
              <w:rPr>
                <w:rFonts w:eastAsia="Times New Roman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Fecha</w:t>
            </w:r>
          </w:p>
        </w:tc>
      </w:tr>
      <w:tr w:rsidR="0024301E" w:rsidRPr="00115679" w14:paraId="1EEAE738" w14:textId="77777777" w:rsidTr="00FA2AB1">
        <w:trPr>
          <w:tblHeader/>
        </w:trPr>
        <w:tc>
          <w:tcPr>
            <w:tcW w:w="0" w:type="auto"/>
            <w:vMerge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vAlign w:val="center"/>
            <w:hideMark/>
          </w:tcPr>
          <w:p w14:paraId="35CDAAD7" w14:textId="77777777" w:rsidR="0024301E" w:rsidRPr="00115679" w:rsidRDefault="0024301E" w:rsidP="00FA2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FD0F3" w14:textId="77777777" w:rsidR="0024301E" w:rsidRPr="00115679" w:rsidRDefault="0024301E" w:rsidP="00FA2AB1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Día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FC1C3" w14:textId="77777777" w:rsidR="0024301E" w:rsidRPr="00115679" w:rsidRDefault="0024301E" w:rsidP="00FA2AB1">
            <w:pPr>
              <w:spacing w:after="0"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Mes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shd w:val="clear" w:color="auto" w:fill="F5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91442" w14:textId="77777777" w:rsidR="0024301E" w:rsidRPr="00697D44" w:rsidRDefault="0024301E" w:rsidP="00FA2AB1">
            <w:pPr>
              <w:spacing w:after="0" w:line="360" w:lineRule="atLeast"/>
              <w:jc w:val="center"/>
              <w:rPr>
                <w:rFonts w:eastAsia="Times New Roman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i/>
                <w:iCs/>
                <w:color w:val="AAAACC"/>
                <w:sz w:val="23"/>
                <w:szCs w:val="23"/>
                <w:lang w:eastAsia="es-ES"/>
              </w:rPr>
              <w:t>Año</w:t>
            </w:r>
          </w:p>
        </w:tc>
      </w:tr>
      <w:tr w:rsidR="0024301E" w:rsidRPr="00115679" w14:paraId="798157B4" w14:textId="77777777" w:rsidTr="00FA2AB1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50E82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IBM da a conocer el PC.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A6FCA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F54B3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13955" w14:textId="77777777" w:rsidR="0024301E" w:rsidRPr="00697D44" w:rsidRDefault="0024301E" w:rsidP="00FA2AB1">
            <w:pPr>
              <w:spacing w:after="0" w:line="360" w:lineRule="atLeast"/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1981</w:t>
            </w:r>
          </w:p>
        </w:tc>
      </w:tr>
      <w:tr w:rsidR="0024301E" w:rsidRPr="00115679" w14:paraId="34D790D8" w14:textId="77777777" w:rsidTr="00FA2AB1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E8EE5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Se funda Google.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CE6CC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EE079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65CED" w14:textId="77777777" w:rsidR="0024301E" w:rsidRPr="00697D44" w:rsidRDefault="0024301E" w:rsidP="00FA2AB1">
            <w:pPr>
              <w:spacing w:after="0" w:line="360" w:lineRule="atLeast"/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1998</w:t>
            </w:r>
          </w:p>
        </w:tc>
      </w:tr>
      <w:tr w:rsidR="0024301E" w:rsidRPr="00115679" w14:paraId="63904D8D" w14:textId="77777777" w:rsidTr="00FA2AB1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C7068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Se funda Facebook.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12521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A2EF7" w14:textId="77777777" w:rsidR="0024301E" w:rsidRPr="00115679" w:rsidRDefault="0024301E" w:rsidP="00FA2AB1">
            <w:pPr>
              <w:spacing w:after="0" w:line="360" w:lineRule="atLeast"/>
              <w:rPr>
                <w:rFonts w:ascii="Arial" w:eastAsia="Times New Roman" w:hAnsi="Arial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89A9D" w14:textId="77777777" w:rsidR="0024301E" w:rsidRPr="00697D44" w:rsidRDefault="0024301E" w:rsidP="00FA2AB1">
            <w:pPr>
              <w:spacing w:after="0" w:line="360" w:lineRule="atLeast"/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t>2004</w:t>
            </w:r>
          </w:p>
        </w:tc>
      </w:tr>
    </w:tbl>
    <w:p w14:paraId="31FC163B" w14:textId="77777777" w:rsidR="0024301E" w:rsidRPr="00697D44" w:rsidRDefault="0024301E" w:rsidP="0024301E">
      <w:pPr>
        <w:spacing w:after="240" w:line="360" w:lineRule="atLeast"/>
        <w:ind w:left="192" w:right="192"/>
        <w:rPr>
          <w:rFonts w:eastAsia="Times New Roman" w:cs="Arial"/>
          <w:color w:val="555555"/>
          <w:lang w:eastAsia="es-ES"/>
        </w:rPr>
      </w:pPr>
      <w:r w:rsidRPr="00697D44">
        <w:rPr>
          <w:rFonts w:eastAsia="Times New Roman" w:cs="Arial"/>
          <w:b/>
          <w:bCs/>
          <w:color w:val="555555"/>
          <w:u w:val="single"/>
          <w:lang w:eastAsia="es-ES"/>
        </w:rPr>
        <w:t>Nota:</w:t>
      </w:r>
      <w:r w:rsidRPr="00697D44">
        <w:rPr>
          <w:rFonts w:eastAsia="Times New Roman" w:cs="Arial"/>
          <w:color w:val="555555"/>
          <w:lang w:eastAsia="es-ES"/>
        </w:rPr>
        <w:t> la </w:t>
      </w:r>
      <w:r w:rsidRPr="00697D44">
        <w:rPr>
          <w:rFonts w:eastAsia="Times New Roman" w:cs="Arial"/>
          <w:b/>
          <w:bCs/>
          <w:i/>
          <w:iCs/>
          <w:color w:val="555555"/>
          <w:lang w:eastAsia="es-ES"/>
        </w:rPr>
        <w:t>descripción</w:t>
      </w:r>
      <w:r w:rsidRPr="00697D44">
        <w:rPr>
          <w:rFonts w:eastAsia="Times New Roman" w:cs="Arial"/>
          <w:color w:val="555555"/>
          <w:lang w:eastAsia="es-ES"/>
        </w:rPr>
        <w:t> de cada </w:t>
      </w:r>
      <w:r w:rsidRPr="00697D44">
        <w:rPr>
          <w:rFonts w:eastAsia="Times New Roman" w:cs="Arial"/>
          <w:b/>
          <w:bCs/>
          <w:i/>
          <w:iCs/>
          <w:color w:val="555555"/>
          <w:lang w:eastAsia="es-ES"/>
        </w:rPr>
        <w:t>hecho</w:t>
      </w:r>
      <w:r w:rsidRPr="00697D44">
        <w:rPr>
          <w:rFonts w:eastAsia="Times New Roman" w:cs="Arial"/>
          <w:color w:val="555555"/>
          <w:lang w:eastAsia="es-ES"/>
        </w:rPr>
        <w:t> hay que representarla mediante un atributo, el resto de información no.</w:t>
      </w:r>
    </w:p>
    <w:p w14:paraId="138807F3" w14:textId="77777777" w:rsidR="00606445" w:rsidRDefault="00606445" w:rsidP="00606445"/>
    <w:p w14:paraId="64A5B617" w14:textId="46D67DAC" w:rsidR="00606445" w:rsidRDefault="00FF3FE6" w:rsidP="00606445">
      <w:pPr>
        <w:pStyle w:val="Ttulo1"/>
        <w:ind w:left="567" w:hanging="567"/>
      </w:pPr>
      <w:bookmarkStart w:id="2" w:name="_Toc115776690"/>
      <w:r w:rsidRPr="00FF3FE6">
        <w:lastRenderedPageBreak/>
        <w:t>Ejercicio de XML - Lista de marcadores de páginas web</w:t>
      </w:r>
      <w:bookmarkEnd w:id="2"/>
      <w:r>
        <w:t xml:space="preserve"> </w:t>
      </w:r>
    </w:p>
    <w:p w14:paraId="44476EC4" w14:textId="77777777" w:rsidR="00606445" w:rsidRDefault="00606445" w:rsidP="00606445"/>
    <w:p w14:paraId="19E55622" w14:textId="77777777" w:rsidR="00FF3FE6" w:rsidRPr="00697D44" w:rsidRDefault="00FF3FE6" w:rsidP="00FF3FE6">
      <w:pPr>
        <w:spacing w:after="240" w:line="360" w:lineRule="atLeast"/>
        <w:ind w:left="192" w:right="192"/>
        <w:rPr>
          <w:rFonts w:eastAsia="Times New Roman" w:cs="Arial"/>
          <w:color w:val="555555"/>
          <w:lang w:eastAsia="es-ES"/>
        </w:rPr>
      </w:pPr>
      <w:r w:rsidRPr="00697D44">
        <w:rPr>
          <w:rFonts w:eastAsia="Times New Roman" w:cs="Arial"/>
          <w:color w:val="555555"/>
          <w:lang w:eastAsia="es-ES"/>
        </w:rPr>
        <w:t>Sin utilizar atributos, crear un documento XML bien formado que describa una lista de marcadores de páginas web, sabiendo que se desea que la información de cada </w:t>
      </w:r>
      <w:r w:rsidRPr="00697D44">
        <w:rPr>
          <w:rFonts w:eastAsia="Times New Roman" w:cs="Arial"/>
          <w:b/>
          <w:bCs/>
          <w:i/>
          <w:iCs/>
          <w:color w:val="555555"/>
          <w:lang w:eastAsia="es-ES"/>
        </w:rPr>
        <w:t>página</w:t>
      </w:r>
      <w:r w:rsidRPr="00697D44">
        <w:rPr>
          <w:rFonts w:eastAsia="Times New Roman" w:cs="Arial"/>
          <w:color w:val="555555"/>
          <w:lang w:eastAsia="es-ES"/>
        </w:rPr>
        <w:t> sea el </w:t>
      </w:r>
      <w:r w:rsidRPr="00697D44">
        <w:rPr>
          <w:rFonts w:eastAsia="Times New Roman" w:cs="Arial"/>
          <w:b/>
          <w:bCs/>
          <w:i/>
          <w:iCs/>
          <w:color w:val="555555"/>
          <w:lang w:eastAsia="es-ES"/>
        </w:rPr>
        <w:t>nombre</w:t>
      </w:r>
      <w:r w:rsidRPr="00697D44">
        <w:rPr>
          <w:rFonts w:eastAsia="Times New Roman" w:cs="Arial"/>
          <w:color w:val="555555"/>
          <w:lang w:eastAsia="es-ES"/>
        </w:rPr>
        <w:t>, una </w:t>
      </w:r>
      <w:r w:rsidRPr="00697D44">
        <w:rPr>
          <w:rFonts w:eastAsia="Times New Roman" w:cs="Arial"/>
          <w:b/>
          <w:bCs/>
          <w:i/>
          <w:iCs/>
          <w:color w:val="555555"/>
          <w:lang w:eastAsia="es-ES"/>
        </w:rPr>
        <w:t>descripción</w:t>
      </w:r>
      <w:r w:rsidRPr="00697D44">
        <w:rPr>
          <w:rFonts w:eastAsia="Times New Roman" w:cs="Arial"/>
          <w:color w:val="555555"/>
          <w:lang w:eastAsia="es-ES"/>
        </w:rPr>
        <w:t> breve y su </w:t>
      </w:r>
      <w:r w:rsidRPr="00697D44">
        <w:rPr>
          <w:rFonts w:eastAsia="Times New Roman" w:cs="Arial"/>
          <w:b/>
          <w:bCs/>
          <w:i/>
          <w:iCs/>
          <w:color w:val="555555"/>
          <w:lang w:eastAsia="es-ES"/>
        </w:rPr>
        <w:t>URL</w:t>
      </w:r>
      <w:r w:rsidRPr="00697D44">
        <w:rPr>
          <w:rFonts w:eastAsia="Times New Roman" w:cs="Arial"/>
          <w:color w:val="555555"/>
          <w:lang w:eastAsia="es-ES"/>
        </w:rPr>
        <w:t>. Los datos de los marcadores son los descritos en la siguiente tabla:</w:t>
      </w:r>
    </w:p>
    <w:tbl>
      <w:tblPr>
        <w:tblW w:w="0" w:type="auto"/>
        <w:tblInd w:w="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6"/>
      </w:tblGrid>
      <w:tr w:rsidR="00FF3FE6" w:rsidRPr="00A406FB" w14:paraId="6811109F" w14:textId="77777777" w:rsidTr="00FA2AB1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622C8" w14:textId="77777777" w:rsidR="00FF3FE6" w:rsidRPr="00697D44" w:rsidRDefault="00FF3FE6" w:rsidP="00FA2AB1">
            <w:pPr>
              <w:spacing w:after="0" w:line="360" w:lineRule="atLeast"/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</w:pPr>
            <w:proofErr w:type="spellStart"/>
            <w:r w:rsidRPr="00697D44">
              <w:rPr>
                <w:rFonts w:eastAsia="Times New Roman" w:cs="Arial"/>
                <w:b/>
                <w:bCs/>
                <w:color w:val="222222"/>
                <w:sz w:val="23"/>
                <w:szCs w:val="23"/>
                <w:lang w:eastAsia="es-ES"/>
              </w:rPr>
              <w:t>Abrirllave</w:t>
            </w:r>
            <w:proofErr w:type="spellEnd"/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br/>
              <w:t>Tutoriales de informática.</w:t>
            </w: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br/>
            </w:r>
            <w:hyperlink r:id="rId13" w:tgtFrame="_blank" w:history="1">
              <w:r w:rsidRPr="00697D44">
                <w:rPr>
                  <w:rFonts w:eastAsia="Times New Roman" w:cs="Arial"/>
                  <w:color w:val="6666AA"/>
                  <w:sz w:val="23"/>
                  <w:szCs w:val="23"/>
                  <w:u w:val="single"/>
                  <w:bdr w:val="none" w:sz="0" w:space="0" w:color="auto" w:frame="1"/>
                  <w:lang w:eastAsia="es-ES"/>
                </w:rPr>
                <w:t>http://www.abrirllave.com/</w:t>
              </w:r>
            </w:hyperlink>
          </w:p>
        </w:tc>
      </w:tr>
      <w:tr w:rsidR="00FF3FE6" w:rsidRPr="00A406FB" w14:paraId="28996044" w14:textId="77777777" w:rsidTr="00FA2AB1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785EA" w14:textId="77777777" w:rsidR="00FF3FE6" w:rsidRPr="00697D44" w:rsidRDefault="00FF3FE6" w:rsidP="00FA2AB1">
            <w:pPr>
              <w:spacing w:after="0" w:line="360" w:lineRule="atLeast"/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color w:val="222222"/>
                <w:sz w:val="23"/>
                <w:szCs w:val="23"/>
                <w:lang w:eastAsia="es-ES"/>
              </w:rPr>
              <w:t>Wikipedia</w:t>
            </w: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br/>
              <w:t>La enciclopedia libre.</w:t>
            </w:r>
            <w:r w:rsidRPr="00697D44"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  <w:br/>
            </w:r>
            <w:hyperlink r:id="rId14" w:tgtFrame="_blank" w:history="1">
              <w:r w:rsidRPr="00697D44">
                <w:rPr>
                  <w:rFonts w:eastAsia="Times New Roman" w:cs="Arial"/>
                  <w:color w:val="6666AA"/>
                  <w:sz w:val="23"/>
                  <w:szCs w:val="23"/>
                  <w:u w:val="single"/>
                  <w:bdr w:val="none" w:sz="0" w:space="0" w:color="auto" w:frame="1"/>
                  <w:lang w:eastAsia="es-ES"/>
                </w:rPr>
                <w:t>http://www.wikipedia.org/</w:t>
              </w:r>
            </w:hyperlink>
          </w:p>
        </w:tc>
      </w:tr>
      <w:tr w:rsidR="00FF3FE6" w:rsidRPr="00A406FB" w14:paraId="14EAA5FD" w14:textId="77777777" w:rsidTr="00FA2AB1">
        <w:tc>
          <w:tcPr>
            <w:tcW w:w="0" w:type="auto"/>
            <w:tcBorders>
              <w:top w:val="single" w:sz="6" w:space="0" w:color="AAAACC"/>
              <w:left w:val="single" w:sz="6" w:space="0" w:color="AAAACC"/>
              <w:bottom w:val="single" w:sz="6" w:space="0" w:color="AAAACC"/>
              <w:right w:val="single" w:sz="6" w:space="0" w:color="AAAA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EC6BB" w14:textId="77777777" w:rsidR="00FF3FE6" w:rsidRPr="00697D44" w:rsidRDefault="00FF3FE6" w:rsidP="00FA2AB1">
            <w:pPr>
              <w:spacing w:after="0" w:line="360" w:lineRule="atLeast"/>
              <w:rPr>
                <w:rFonts w:eastAsia="Times New Roman" w:cs="Arial"/>
                <w:color w:val="222222"/>
                <w:sz w:val="23"/>
                <w:szCs w:val="23"/>
                <w:lang w:eastAsia="es-ES"/>
              </w:rPr>
            </w:pPr>
            <w:r w:rsidRPr="00697D44">
              <w:rPr>
                <w:rFonts w:eastAsia="Times New Roman" w:cs="Arial"/>
                <w:b/>
                <w:bCs/>
                <w:color w:val="222222"/>
                <w:sz w:val="23"/>
                <w:szCs w:val="23"/>
                <w:lang w:val="en-GB" w:eastAsia="es-ES"/>
              </w:rPr>
              <w:t>W3C</w:t>
            </w:r>
            <w:r w:rsidRPr="00697D44">
              <w:rPr>
                <w:rFonts w:eastAsia="Times New Roman" w:cs="Arial"/>
                <w:color w:val="222222"/>
                <w:sz w:val="23"/>
                <w:szCs w:val="23"/>
                <w:lang w:val="en-GB" w:eastAsia="es-ES"/>
              </w:rPr>
              <w:br/>
              <w:t>World Wide Web Consortium.</w:t>
            </w:r>
            <w:r w:rsidRPr="00697D44">
              <w:rPr>
                <w:rFonts w:eastAsia="Times New Roman" w:cs="Arial"/>
                <w:color w:val="222222"/>
                <w:sz w:val="23"/>
                <w:szCs w:val="23"/>
                <w:lang w:val="en-GB" w:eastAsia="es-ES"/>
              </w:rPr>
              <w:br/>
            </w:r>
            <w:hyperlink r:id="rId15" w:tgtFrame="_blank" w:history="1">
              <w:r w:rsidRPr="00697D44">
                <w:rPr>
                  <w:rFonts w:eastAsia="Times New Roman" w:cs="Arial"/>
                  <w:color w:val="6666AA"/>
                  <w:sz w:val="23"/>
                  <w:szCs w:val="23"/>
                  <w:u w:val="single"/>
                  <w:bdr w:val="none" w:sz="0" w:space="0" w:color="auto" w:frame="1"/>
                  <w:lang w:eastAsia="es-ES"/>
                </w:rPr>
                <w:t>http://www.w3.org/</w:t>
              </w:r>
            </w:hyperlink>
          </w:p>
        </w:tc>
      </w:tr>
    </w:tbl>
    <w:p w14:paraId="27631377" w14:textId="77777777" w:rsidR="00E06C15" w:rsidRDefault="00E06C15" w:rsidP="00E01F80">
      <w:pPr>
        <w:ind w:left="142"/>
      </w:pPr>
    </w:p>
    <w:p w14:paraId="1EEE7AF3" w14:textId="77777777" w:rsidR="00E06C15" w:rsidRDefault="00E06C15" w:rsidP="00E01F80">
      <w:pPr>
        <w:ind w:left="142"/>
      </w:pPr>
    </w:p>
    <w:p w14:paraId="2D01B00F" w14:textId="77777777" w:rsidR="00FF3FE6" w:rsidRPr="00FF3FE6" w:rsidRDefault="00FF3FE6" w:rsidP="00FF3FE6">
      <w:pPr>
        <w:pStyle w:val="Ttulo1"/>
        <w:ind w:left="567" w:hanging="567"/>
      </w:pPr>
      <w:bookmarkStart w:id="3" w:name="_Toc115776691"/>
      <w:r w:rsidRPr="00FF3FE6">
        <w:t>Ejercicio de XML - Equipos de fútbol</w:t>
      </w:r>
      <w:bookmarkEnd w:id="3"/>
    </w:p>
    <w:p w14:paraId="34CBE7F2" w14:textId="77777777" w:rsidR="00FF3FE6" w:rsidRPr="00697D44" w:rsidRDefault="00FF3FE6" w:rsidP="00FF3FE6">
      <w:pPr>
        <w:pStyle w:val="NormalWeb"/>
        <w:spacing w:before="0" w:beforeAutospacing="0" w:after="240" w:afterAutospacing="0" w:line="360" w:lineRule="atLeast"/>
        <w:ind w:left="192" w:right="192"/>
        <w:rPr>
          <w:rFonts w:ascii="Georgia" w:hAnsi="Georgia" w:cs="Arial"/>
          <w:color w:val="555555"/>
        </w:rPr>
      </w:pPr>
      <w:r w:rsidRPr="00697D44">
        <w:rPr>
          <w:rFonts w:ascii="Georgia" w:hAnsi="Georgia" w:cs="Arial"/>
          <w:color w:val="555555"/>
        </w:rPr>
        <w:t>Escribir un documento XML bien formado que guarde información de dos equipos de fútbol (nombre, ciudad y entrenador) con dos jugadores (nombre, posición y nacionalidad) cada uno. La posición (portero, defensa, medio, delantero) deberá representarse mediante un atributo del jugador. Utilizar datos reales para los equipos y jugadores. No obstante, no deberá indicarse el nombre del entrenador.</w:t>
      </w:r>
    </w:p>
    <w:p w14:paraId="0D8E071C" w14:textId="77777777" w:rsidR="00FF3FE6" w:rsidRDefault="00FF3FE6" w:rsidP="00FF3FE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CB368A2" w14:textId="77777777" w:rsidR="00FF3FE6" w:rsidRPr="00FF3FE6" w:rsidRDefault="00FF3FE6" w:rsidP="00FF3FE6">
      <w:pPr>
        <w:pStyle w:val="Ttulo1"/>
        <w:ind w:left="567" w:hanging="567"/>
      </w:pPr>
      <w:bookmarkStart w:id="4" w:name="_Toc115776692"/>
      <w:r w:rsidRPr="00FF3FE6">
        <w:t>Ejercicio de XML - Corregir errores de sintaxis de "frutas.xml"</w:t>
      </w:r>
      <w:bookmarkEnd w:id="4"/>
    </w:p>
    <w:p w14:paraId="29C1CFD1" w14:textId="77777777" w:rsidR="00FF3FE6" w:rsidRPr="00697D44" w:rsidRDefault="00FF3FE6" w:rsidP="00FF3FE6">
      <w:pPr>
        <w:spacing w:after="240" w:line="360" w:lineRule="atLeast"/>
        <w:ind w:left="192" w:right="192"/>
        <w:rPr>
          <w:rFonts w:eastAsia="Times New Roman" w:cs="Arial"/>
          <w:color w:val="555555"/>
          <w:lang w:eastAsia="es-ES"/>
        </w:rPr>
      </w:pPr>
      <w:r w:rsidRPr="00697D44">
        <w:rPr>
          <w:rFonts w:eastAsia="Times New Roman" w:cs="Arial"/>
          <w:color w:val="555555"/>
          <w:lang w:eastAsia="es-ES"/>
        </w:rPr>
        <w:t>Corregir los errores que hay en el siguiente documento XML (</w:t>
      </w:r>
      <w:r w:rsidRPr="00697D44">
        <w:rPr>
          <w:rFonts w:eastAsia="Times New Roman" w:cs="Arial"/>
          <w:b/>
          <w:bCs/>
          <w:i/>
          <w:iCs/>
          <w:color w:val="555555"/>
          <w:lang w:eastAsia="es-ES"/>
        </w:rPr>
        <w:t>"frutas.xml"</w:t>
      </w:r>
      <w:r w:rsidRPr="00697D44">
        <w:rPr>
          <w:rFonts w:eastAsia="Times New Roman" w:cs="Arial"/>
          <w:color w:val="555555"/>
          <w:lang w:eastAsia="es-ES"/>
        </w:rPr>
        <w:t>) para que esté bien formado. Para ello, puede ser necesario crear nuevas etiquetas o atributos.</w:t>
      </w:r>
    </w:p>
    <w:p w14:paraId="0B4E4AEA" w14:textId="77777777" w:rsidR="00FF3FE6" w:rsidRPr="008C2489" w:rsidRDefault="00FF3FE6" w:rsidP="00FF3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&lt;?</w:t>
      </w:r>
      <w:proofErr w:type="spellStart"/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xml</w:t>
      </w:r>
      <w:proofErr w:type="spellEnd"/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</w:t>
      </w:r>
      <w:proofErr w:type="spellStart"/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version</w:t>
      </w:r>
      <w:proofErr w:type="spellEnd"/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="1.0" </w:t>
      </w:r>
      <w:proofErr w:type="spellStart"/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encoding</w:t>
      </w:r>
      <w:proofErr w:type="spellEnd"/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="UTF-8"&gt;</w:t>
      </w:r>
    </w:p>
    <w:p w14:paraId="559C9925" w14:textId="77777777" w:rsidR="00FF3FE6" w:rsidRPr="008C2489" w:rsidRDefault="00FF3FE6" w:rsidP="00FF3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&lt; frutas &gt;</w:t>
      </w:r>
    </w:p>
    <w:p w14:paraId="73AC0BBC" w14:textId="77777777" w:rsidR="00FF3FE6" w:rsidRPr="008C2489" w:rsidRDefault="00FF3FE6" w:rsidP="00FF3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  &lt; fruta &gt;</w:t>
      </w:r>
    </w:p>
    <w:p w14:paraId="2A4B2FB2" w14:textId="77777777" w:rsidR="00FF3FE6" w:rsidRPr="008C2489" w:rsidRDefault="00FF3FE6" w:rsidP="00FF3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lastRenderedPageBreak/>
        <w:t xml:space="preserve">      &lt; nombre &gt;cereza&lt; nombre \&gt;</w:t>
      </w:r>
    </w:p>
    <w:p w14:paraId="21719802" w14:textId="77777777" w:rsidR="00FF3FE6" w:rsidRPr="008C2489" w:rsidRDefault="00FF3FE6" w:rsidP="00FF3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  &lt; fruta \&gt;</w:t>
      </w:r>
    </w:p>
    <w:p w14:paraId="1DE13E20" w14:textId="77777777" w:rsidR="00FF3FE6" w:rsidRPr="008C2489" w:rsidRDefault="00FF3FE6" w:rsidP="00FF3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  &lt; fruta &gt;</w:t>
      </w:r>
    </w:p>
    <w:p w14:paraId="65190A58" w14:textId="77777777" w:rsidR="00FF3FE6" w:rsidRPr="008C2489" w:rsidRDefault="00FF3FE6" w:rsidP="00FF3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     &lt; nombre &gt;naranja&lt; nombre \&gt;</w:t>
      </w:r>
    </w:p>
    <w:p w14:paraId="0CAEBF11" w14:textId="77777777" w:rsidR="00FF3FE6" w:rsidRPr="008C2489" w:rsidRDefault="00FF3FE6" w:rsidP="00FF3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 xml:space="preserve">   &lt; fruta \&gt;</w:t>
      </w:r>
    </w:p>
    <w:p w14:paraId="26E4B4A3" w14:textId="77777777" w:rsidR="00FF3FE6" w:rsidRPr="008C2489" w:rsidRDefault="00FF3FE6" w:rsidP="00FF3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left="216" w:right="216"/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</w:pPr>
      <w:r w:rsidRPr="008C2489">
        <w:rPr>
          <w:rFonts w:ascii="Courier New" w:eastAsia="Times New Roman" w:hAnsi="Courier New" w:cs="Courier New"/>
          <w:color w:val="666666"/>
          <w:bdr w:val="single" w:sz="6" w:space="0" w:color="AAAACC" w:frame="1"/>
          <w:lang w:eastAsia="es-ES"/>
        </w:rPr>
        <w:t>&lt; frutas \&gt;</w:t>
      </w:r>
    </w:p>
    <w:p w14:paraId="2EF2934E" w14:textId="77777777" w:rsidR="00FF3FE6" w:rsidRDefault="00FF3FE6" w:rsidP="00FF3FE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B09D2C1" w14:textId="77777777" w:rsidR="00FF3FE6" w:rsidRPr="00FF3FE6" w:rsidRDefault="00FF3FE6" w:rsidP="00FF3FE6">
      <w:pPr>
        <w:pStyle w:val="Ttulo1"/>
        <w:ind w:left="567" w:hanging="567"/>
      </w:pPr>
      <w:bookmarkStart w:id="5" w:name="_Toc115776693"/>
      <w:r w:rsidRPr="00FF3FE6">
        <w:t>Ejercicio de XML - Corregir errores de sintaxis de "vehiculos.xml"</w:t>
      </w:r>
      <w:bookmarkEnd w:id="5"/>
    </w:p>
    <w:p w14:paraId="32E71187" w14:textId="77777777" w:rsidR="00FF3FE6" w:rsidRPr="00697D44" w:rsidRDefault="00FF3FE6" w:rsidP="00FF3FE6">
      <w:pPr>
        <w:pStyle w:val="NormalWeb"/>
        <w:spacing w:before="0" w:beforeAutospacing="0" w:after="240" w:afterAutospacing="0" w:line="360" w:lineRule="atLeast"/>
        <w:ind w:left="192" w:right="192"/>
        <w:rPr>
          <w:rFonts w:ascii="Georgia" w:hAnsi="Georgia" w:cs="Arial"/>
          <w:color w:val="555555"/>
        </w:rPr>
      </w:pPr>
      <w:r w:rsidRPr="00697D44">
        <w:rPr>
          <w:rFonts w:ascii="Georgia" w:hAnsi="Georgia" w:cs="Arial"/>
          <w:color w:val="555555"/>
        </w:rPr>
        <w:t>Corregir los errores que hay en el siguiente documento XML (</w:t>
      </w:r>
      <w:r w:rsidRPr="00697D44">
        <w:rPr>
          <w:rStyle w:val="nfasis"/>
          <w:rFonts w:ascii="Georgia" w:eastAsiaTheme="majorEastAsia" w:hAnsi="Georgia" w:cs="Arial"/>
          <w:bCs/>
          <w:color w:val="555555"/>
        </w:rPr>
        <w:t>"vehiculos.xml"</w:t>
      </w:r>
      <w:r w:rsidRPr="00697D44">
        <w:rPr>
          <w:rFonts w:ascii="Georgia" w:hAnsi="Georgia" w:cs="Arial"/>
          <w:color w:val="555555"/>
        </w:rPr>
        <w:t>) para que esté bien formado. Para ello, puede ser necesario crear nuevas etiquetas o atributos.</w:t>
      </w:r>
    </w:p>
    <w:p w14:paraId="65983298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proofErr w:type="gramStart"/>
      <w:r>
        <w:rPr>
          <w:color w:val="666666"/>
          <w:sz w:val="22"/>
          <w:szCs w:val="22"/>
          <w:bdr w:val="single" w:sz="6" w:space="0" w:color="AAAACC" w:frame="1"/>
        </w:rPr>
        <w:t>&lt;!--</w:t>
      </w:r>
      <w:proofErr w:type="gramEnd"/>
      <w:r>
        <w:rPr>
          <w:color w:val="666666"/>
          <w:sz w:val="22"/>
          <w:szCs w:val="22"/>
          <w:bdr w:val="single" w:sz="6" w:space="0" w:color="AAAACC" w:frame="1"/>
        </w:rPr>
        <w:t xml:space="preserve"> Documento XML con errores de sintaxis. --!&gt;</w:t>
      </w:r>
    </w:p>
    <w:p w14:paraId="1AD9E729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&lt;?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xml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 versión="1.0"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encodin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 = "UTF-8" &gt;</w:t>
      </w:r>
    </w:p>
    <w:p w14:paraId="3485BFA0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&lt;terrestres&gt;</w:t>
      </w:r>
    </w:p>
    <w:p w14:paraId="0A152BA7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&gt;bicicleta&lt;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693866EE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&gt;coche&lt;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33D19A51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&gt;tractor&lt;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0B19F7CF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acuaticos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7E4486A1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&gt;canoa&lt;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25EDC4CD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aereos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2DA3BF1F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&gt;avioneta&lt;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7DE7C925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&gt;helicóptero&lt;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401C9C2F" w14:textId="77777777" w:rsidR="00FF3FE6" w:rsidRDefault="00FF3FE6" w:rsidP="00FF3FE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4A087C6" w14:textId="77777777" w:rsidR="00FF3FE6" w:rsidRDefault="00FF3FE6" w:rsidP="00FF3FE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D858275" w14:textId="77777777" w:rsidR="00FF3FE6" w:rsidRPr="00FF3FE6" w:rsidRDefault="00FF3FE6" w:rsidP="00FF3FE6">
      <w:pPr>
        <w:pStyle w:val="Ttulo1"/>
        <w:ind w:left="567" w:hanging="567"/>
      </w:pPr>
      <w:bookmarkStart w:id="6" w:name="_Toc115776694"/>
      <w:r w:rsidRPr="00FF3FE6">
        <w:t>Ejercicio de XML - Corregir errores de sintaxis de "vehiculos.xml"</w:t>
      </w:r>
      <w:bookmarkEnd w:id="6"/>
    </w:p>
    <w:p w14:paraId="45EA9FF0" w14:textId="77777777" w:rsidR="00FF3FE6" w:rsidRPr="00697D44" w:rsidRDefault="00FF3FE6" w:rsidP="00FF3FE6">
      <w:pPr>
        <w:pStyle w:val="NormalWeb"/>
        <w:spacing w:before="0" w:beforeAutospacing="0" w:after="240" w:afterAutospacing="0" w:line="360" w:lineRule="atLeast"/>
        <w:ind w:left="192" w:right="192"/>
        <w:rPr>
          <w:rFonts w:ascii="Georgia" w:hAnsi="Georgia" w:cs="Arial"/>
          <w:color w:val="555555"/>
        </w:rPr>
      </w:pPr>
      <w:r w:rsidRPr="00697D44">
        <w:rPr>
          <w:rFonts w:ascii="Georgia" w:hAnsi="Georgia" w:cs="Arial"/>
          <w:color w:val="555555"/>
        </w:rPr>
        <w:t>Corregir los errores que hay en el siguiente documento XML (</w:t>
      </w:r>
      <w:r w:rsidRPr="00697D44">
        <w:rPr>
          <w:rStyle w:val="nfasis"/>
          <w:rFonts w:ascii="Georgia" w:eastAsiaTheme="majorEastAsia" w:hAnsi="Georgia" w:cs="Arial"/>
          <w:bCs/>
          <w:color w:val="555555"/>
        </w:rPr>
        <w:t>"vehiculos.xml"</w:t>
      </w:r>
      <w:r w:rsidRPr="00697D44">
        <w:rPr>
          <w:rFonts w:ascii="Georgia" w:hAnsi="Georgia" w:cs="Arial"/>
          <w:color w:val="555555"/>
        </w:rPr>
        <w:t>) para que esté bien formado. Para ello, puede ser necesario crear nuevas etiquetas o atributos.</w:t>
      </w:r>
    </w:p>
    <w:p w14:paraId="5506A76F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proofErr w:type="gramStart"/>
      <w:r>
        <w:rPr>
          <w:color w:val="666666"/>
          <w:sz w:val="22"/>
          <w:szCs w:val="22"/>
          <w:bdr w:val="single" w:sz="6" w:space="0" w:color="AAAACC" w:frame="1"/>
        </w:rPr>
        <w:t>&lt;!--</w:t>
      </w:r>
      <w:proofErr w:type="gramEnd"/>
      <w:r>
        <w:rPr>
          <w:color w:val="666666"/>
          <w:sz w:val="22"/>
          <w:szCs w:val="22"/>
          <w:bdr w:val="single" w:sz="6" w:space="0" w:color="AAAACC" w:frame="1"/>
        </w:rPr>
        <w:t xml:space="preserve"> Documento XML con errores de sintaxis. --!&gt;</w:t>
      </w:r>
    </w:p>
    <w:p w14:paraId="7B5220B7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&lt;?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xml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 versión="1.0"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encodin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 = "UTF-8" &gt;</w:t>
      </w:r>
    </w:p>
    <w:p w14:paraId="18BE130E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&lt;terrestres&gt;</w:t>
      </w:r>
    </w:p>
    <w:p w14:paraId="4EEDBC41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&gt;bicicleta&lt;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115BDDFC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&gt;coche&lt;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0C5FD442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&gt;tractor&lt;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535E94EF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lastRenderedPageBreak/>
        <w:t>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acuaticos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6E846E10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&gt;canoa&lt;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697F4276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aereos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5225A360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&gt;avioneta&lt;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08F9730B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&gt;helicóptero&lt;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vehiculo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64BF2650" w14:textId="77777777" w:rsidR="00FF3FE6" w:rsidRDefault="00FF3FE6" w:rsidP="00FF3FE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142DC98B" w14:textId="77777777" w:rsidR="00FF3FE6" w:rsidRPr="00FF3FE6" w:rsidRDefault="00FF3FE6" w:rsidP="00FF3FE6">
      <w:pPr>
        <w:pStyle w:val="Ttulo1"/>
        <w:ind w:left="567" w:hanging="567"/>
      </w:pPr>
      <w:bookmarkStart w:id="7" w:name="_Toc115776695"/>
      <w:r w:rsidRPr="00FF3FE6">
        <w:t>Ejercicio de XML - Corregir errores de sintaxis de "triangulos.xml"</w:t>
      </w:r>
      <w:bookmarkEnd w:id="7"/>
    </w:p>
    <w:p w14:paraId="3B99A45A" w14:textId="77777777" w:rsidR="00FF3FE6" w:rsidRPr="00697D44" w:rsidRDefault="00FF3FE6" w:rsidP="00FF3FE6">
      <w:pPr>
        <w:pStyle w:val="NormalWeb"/>
        <w:spacing w:before="0" w:beforeAutospacing="0" w:after="240" w:afterAutospacing="0" w:line="360" w:lineRule="atLeast"/>
        <w:ind w:left="192" w:right="192"/>
        <w:rPr>
          <w:rFonts w:ascii="Georgia" w:hAnsi="Georgia" w:cs="Arial"/>
          <w:color w:val="555555"/>
        </w:rPr>
      </w:pPr>
      <w:r w:rsidRPr="00697D44">
        <w:rPr>
          <w:rFonts w:ascii="Georgia" w:hAnsi="Georgia" w:cs="Arial"/>
          <w:color w:val="555555"/>
        </w:rPr>
        <w:t>Corregir los errores que hay en el siguiente documento XML (</w:t>
      </w:r>
      <w:r w:rsidRPr="00697D44">
        <w:rPr>
          <w:rStyle w:val="nfasis"/>
          <w:rFonts w:ascii="Georgia" w:eastAsiaTheme="majorEastAsia" w:hAnsi="Georgia" w:cs="Arial"/>
          <w:bCs/>
          <w:color w:val="555555"/>
        </w:rPr>
        <w:t>"triangulos.xml"</w:t>
      </w:r>
      <w:r w:rsidRPr="00697D44">
        <w:rPr>
          <w:rFonts w:ascii="Georgia" w:hAnsi="Georgia" w:cs="Arial"/>
          <w:color w:val="555555"/>
        </w:rPr>
        <w:t>) para que esté bien formado. Para ello, puede ser necesario crear nuevas etiquetas o atributos.</w:t>
      </w:r>
    </w:p>
    <w:p w14:paraId="1042D5C8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&lt;?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Xml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version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="1,0"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encoding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="UTF8"?&gt;</w:t>
      </w:r>
    </w:p>
    <w:p w14:paraId="6F101F43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&lt;triangulo base="7"altura="5"&gt;</w:t>
      </w:r>
    </w:p>
    <w:p w14:paraId="588C43BA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&lt;triangulo base="2"altura="6"&gt;</w:t>
      </w:r>
    </w:p>
    <w:p w14:paraId="180F101D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&lt;triangulo base="3"altura="3"&gt;</w:t>
      </w:r>
    </w:p>
    <w:p w14:paraId="14E9DE56" w14:textId="77777777" w:rsidR="00FF3FE6" w:rsidRDefault="00FF3FE6" w:rsidP="00FF3FE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B034CC0" w14:textId="77777777" w:rsidR="00FF3FE6" w:rsidRDefault="00FF3FE6" w:rsidP="00FF3FE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8A454D6" w14:textId="77777777" w:rsidR="00FF3FE6" w:rsidRPr="00FF3FE6" w:rsidRDefault="00FF3FE6" w:rsidP="00FF3FE6">
      <w:pPr>
        <w:pStyle w:val="Ttulo1"/>
        <w:ind w:left="567" w:hanging="567"/>
      </w:pPr>
      <w:bookmarkStart w:id="8" w:name="_Toc115776696"/>
      <w:r w:rsidRPr="00FF3FE6">
        <w:t>Ejercicio de XML - Corregir errores de sintaxis de "numeros.xml"</w:t>
      </w:r>
      <w:bookmarkEnd w:id="8"/>
    </w:p>
    <w:p w14:paraId="535795F2" w14:textId="77777777" w:rsidR="00FF3FE6" w:rsidRPr="00697D44" w:rsidRDefault="00FF3FE6" w:rsidP="00FF3FE6">
      <w:pPr>
        <w:pStyle w:val="NormalWeb"/>
        <w:spacing w:before="0" w:beforeAutospacing="0" w:after="240" w:afterAutospacing="0" w:line="360" w:lineRule="atLeast"/>
        <w:ind w:left="192" w:right="192"/>
        <w:rPr>
          <w:rFonts w:ascii="Georgia" w:hAnsi="Georgia" w:cs="Arial"/>
          <w:color w:val="555555"/>
        </w:rPr>
      </w:pPr>
      <w:r w:rsidRPr="00697D44">
        <w:rPr>
          <w:rFonts w:ascii="Georgia" w:hAnsi="Georgia" w:cs="Arial"/>
          <w:color w:val="555555"/>
        </w:rPr>
        <w:t>Corregir los errores que hay en el siguiente documento XML (</w:t>
      </w:r>
      <w:r w:rsidRPr="00697D44">
        <w:rPr>
          <w:rStyle w:val="nfasis"/>
          <w:rFonts w:ascii="Georgia" w:eastAsiaTheme="majorEastAsia" w:hAnsi="Georgia" w:cs="Arial"/>
          <w:bCs/>
          <w:color w:val="555555"/>
        </w:rPr>
        <w:t>"numeros.xml"</w:t>
      </w:r>
      <w:r w:rsidRPr="00697D44">
        <w:rPr>
          <w:rFonts w:ascii="Georgia" w:hAnsi="Georgia" w:cs="Arial"/>
          <w:color w:val="555555"/>
        </w:rPr>
        <w:t>) para que esté bien formado. Para ello, puede ser necesario crear nuevas etiquetas o atributos.</w:t>
      </w:r>
    </w:p>
    <w:p w14:paraId="622036A9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&lt;?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xml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version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 xml:space="preserve">="1.0" 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encoding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="UTF-8"?&gt;</w:t>
      </w:r>
    </w:p>
    <w:p w14:paraId="08DDD1C2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numeros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40C4A338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&lt;1 letra="u" letra="n" letra="o"&gt;1&lt;/&gt;</w:t>
      </w:r>
    </w:p>
    <w:p w14:paraId="52B66778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&lt;2 letra="d" letra="o" letra="s"&gt;22&lt;/&gt;</w:t>
      </w:r>
    </w:p>
    <w:p w14:paraId="3AAC556A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 xml:space="preserve">   &lt;6 letra="s" letra="e" letra="i" letra="s"&gt;666666&lt;/&gt;</w:t>
      </w:r>
    </w:p>
    <w:p w14:paraId="00558FCA" w14:textId="77777777" w:rsidR="00FF3FE6" w:rsidRDefault="00FF3FE6" w:rsidP="00FF3FE6">
      <w:pPr>
        <w:pStyle w:val="HTMLconformatoprevio"/>
        <w:shd w:val="clear" w:color="auto" w:fill="FFFFFF"/>
        <w:spacing w:line="312" w:lineRule="atLeast"/>
        <w:ind w:left="216" w:right="216"/>
        <w:rPr>
          <w:color w:val="666666"/>
          <w:sz w:val="22"/>
          <w:szCs w:val="22"/>
          <w:bdr w:val="single" w:sz="6" w:space="0" w:color="AAAACC" w:frame="1"/>
        </w:rPr>
      </w:pPr>
      <w:r>
        <w:rPr>
          <w:color w:val="666666"/>
          <w:sz w:val="22"/>
          <w:szCs w:val="22"/>
          <w:bdr w:val="single" w:sz="6" w:space="0" w:color="AAAACC" w:frame="1"/>
        </w:rPr>
        <w:t>&lt;/</w:t>
      </w:r>
      <w:proofErr w:type="spellStart"/>
      <w:r>
        <w:rPr>
          <w:color w:val="666666"/>
          <w:sz w:val="22"/>
          <w:szCs w:val="22"/>
          <w:bdr w:val="single" w:sz="6" w:space="0" w:color="AAAACC" w:frame="1"/>
        </w:rPr>
        <w:t>numeros</w:t>
      </w:r>
      <w:proofErr w:type="spellEnd"/>
      <w:r>
        <w:rPr>
          <w:color w:val="666666"/>
          <w:sz w:val="22"/>
          <w:szCs w:val="22"/>
          <w:bdr w:val="single" w:sz="6" w:space="0" w:color="AAAACC" w:frame="1"/>
        </w:rPr>
        <w:t>&gt;</w:t>
      </w:r>
    </w:p>
    <w:p w14:paraId="6D79E869" w14:textId="77777777" w:rsidR="00FF3FE6" w:rsidRDefault="00FF3FE6" w:rsidP="00FF3FE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8D5EE8B" w14:textId="77777777" w:rsidR="00FF3FE6" w:rsidRPr="00115679" w:rsidRDefault="00FF3FE6" w:rsidP="00FF3FE6"/>
    <w:p w14:paraId="3DEF7107" w14:textId="77777777" w:rsidR="00E06C15" w:rsidRDefault="00E06C15" w:rsidP="00E01F80">
      <w:pPr>
        <w:ind w:left="142"/>
      </w:pPr>
    </w:p>
    <w:p w14:paraId="25CFEE97" w14:textId="77777777" w:rsidR="009236D7" w:rsidRDefault="009236D7" w:rsidP="00E01F80">
      <w:pPr>
        <w:ind w:left="142"/>
      </w:pPr>
    </w:p>
    <w:p w14:paraId="3500D08D" w14:textId="77777777" w:rsidR="00E06C15" w:rsidRDefault="00E06C15">
      <w:pPr>
        <w:jc w:val="left"/>
        <w:rPr>
          <w:rFonts w:eastAsiaTheme="majorEastAsia" w:cstheme="majorBidi"/>
          <w:b/>
          <w:i/>
          <w:color w:val="2E74B5" w:themeColor="accent5" w:themeShade="BF"/>
        </w:rPr>
      </w:pPr>
      <w:r>
        <w:br w:type="page"/>
      </w:r>
    </w:p>
    <w:p w14:paraId="7B4D85D0" w14:textId="77777777" w:rsidR="009236D7" w:rsidRDefault="009236D7" w:rsidP="00E01F80">
      <w:pPr>
        <w:ind w:left="142"/>
      </w:pPr>
    </w:p>
    <w:p w14:paraId="68137F89" w14:textId="77777777" w:rsidR="00E06C15" w:rsidRDefault="00E06C15">
      <w:pPr>
        <w:jc w:val="left"/>
        <w:rPr>
          <w:rFonts w:eastAsiaTheme="majorEastAsia" w:cstheme="majorBidi"/>
          <w:b/>
          <w:color w:val="1F3864" w:themeColor="accent1" w:themeShade="80"/>
          <w:sz w:val="26"/>
          <w:szCs w:val="26"/>
        </w:rPr>
      </w:pPr>
      <w:r>
        <w:br w:type="page"/>
      </w:r>
    </w:p>
    <w:p w14:paraId="4F109817" w14:textId="77777777" w:rsidR="00254DE7" w:rsidRDefault="00254DE7" w:rsidP="00E01F80">
      <w:pPr>
        <w:ind w:left="142"/>
      </w:pPr>
    </w:p>
    <w:p w14:paraId="4AA784B8" w14:textId="77777777" w:rsidR="00E06C15" w:rsidRDefault="00E06C15">
      <w:pPr>
        <w:jc w:val="left"/>
      </w:pPr>
      <w:r>
        <w:br w:type="page"/>
      </w:r>
    </w:p>
    <w:p w14:paraId="179B62EF" w14:textId="77777777" w:rsidR="00F65417" w:rsidRDefault="00F65417" w:rsidP="00E01F80">
      <w:pPr>
        <w:ind w:left="142"/>
      </w:pPr>
    </w:p>
    <w:p w14:paraId="3F2F275E" w14:textId="77777777" w:rsidR="008479AB" w:rsidRDefault="008479AB" w:rsidP="00E01F80">
      <w:pPr>
        <w:ind w:left="142"/>
      </w:pPr>
    </w:p>
    <w:p w14:paraId="0F061200" w14:textId="77777777" w:rsidR="008479AB" w:rsidRDefault="008479AB" w:rsidP="00E01F80">
      <w:pPr>
        <w:ind w:left="142"/>
      </w:pPr>
    </w:p>
    <w:sectPr w:rsidR="008479AB" w:rsidSect="006A1D71">
      <w:footerReference w:type="default" r:id="rId16"/>
      <w:pgSz w:w="11906" w:h="16838" w:code="9"/>
      <w:pgMar w:top="1453" w:right="1134" w:bottom="1134" w:left="1418" w:header="426" w:footer="2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A6933" w14:textId="77777777" w:rsidR="00093C2B" w:rsidRDefault="00093C2B" w:rsidP="00524988">
      <w:pPr>
        <w:spacing w:after="0" w:line="240" w:lineRule="auto"/>
      </w:pPr>
      <w:r>
        <w:separator/>
      </w:r>
    </w:p>
  </w:endnote>
  <w:endnote w:type="continuationSeparator" w:id="0">
    <w:p w14:paraId="7E0359CA" w14:textId="77777777" w:rsidR="00093C2B" w:rsidRDefault="00093C2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73CA" w14:textId="77777777" w:rsidR="006A1D71" w:rsidRPr="006A1D71" w:rsidRDefault="00296842" w:rsidP="006A1D71">
    <w:pPr>
      <w:tabs>
        <w:tab w:val="center" w:pos="4550"/>
        <w:tab w:val="left" w:pos="5818"/>
      </w:tabs>
      <w:ind w:right="260"/>
      <w:jc w:val="right"/>
      <w:rPr>
        <w:rFonts w:ascii="Calibri" w:hAnsi="Calibri" w:cs="Calibri"/>
        <w:i/>
        <w:color w:val="1F3864" w:themeColor="accent1" w:themeShade="80"/>
        <w:sz w:val="18"/>
      </w:rPr>
    </w:pPr>
    <w:r>
      <w:rPr>
        <w:rFonts w:ascii="Calibri" w:hAnsi="Calibri" w:cs="Calibri"/>
        <w:i/>
        <w:noProof/>
        <w:color w:val="1F3864" w:themeColor="accent1" w:themeShade="80"/>
        <w:spacing w:val="60"/>
        <w:sz w:val="18"/>
        <w:lang w:eastAsia="es-ES"/>
      </w:rPr>
      <w:drawing>
        <wp:anchor distT="0" distB="0" distL="114300" distR="114300" simplePos="0" relativeHeight="251658240" behindDoc="0" locked="0" layoutInCell="1" allowOverlap="1" wp14:anchorId="70DAFA57" wp14:editId="1BC2CF99">
          <wp:simplePos x="0" y="0"/>
          <wp:positionH relativeFrom="column">
            <wp:posOffset>-43180</wp:posOffset>
          </wp:positionH>
          <wp:positionV relativeFrom="paragraph">
            <wp:posOffset>-216535</wp:posOffset>
          </wp:positionV>
          <wp:extent cx="348397" cy="50400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giTech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397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A1D71" w:rsidRPr="006A1D71">
      <w:rPr>
        <w:rFonts w:ascii="Calibri" w:hAnsi="Calibri" w:cs="Calibri"/>
        <w:i/>
        <w:color w:val="1F3864" w:themeColor="accent1" w:themeShade="80"/>
        <w:spacing w:val="60"/>
        <w:sz w:val="18"/>
      </w:rPr>
      <w:t>Pg.</w: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t xml:space="preserve"> </w: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begin"/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instrText>PAGE   \* MERGEFORMAT</w:instrTex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separate"/>
    </w:r>
    <w:r w:rsidR="00EC08EB">
      <w:rPr>
        <w:rFonts w:ascii="Calibri" w:hAnsi="Calibri" w:cs="Calibri"/>
        <w:i/>
        <w:noProof/>
        <w:color w:val="1F3864" w:themeColor="accent1" w:themeShade="80"/>
        <w:sz w:val="18"/>
      </w:rPr>
      <w:t>2</w: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end"/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t xml:space="preserve"> | </w: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begin"/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instrText>NUMPAGES  \* Arabic  \* MERGEFORMAT</w:instrTex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separate"/>
    </w:r>
    <w:r w:rsidR="00EC08EB">
      <w:rPr>
        <w:rFonts w:ascii="Calibri" w:hAnsi="Calibri" w:cs="Calibri"/>
        <w:i/>
        <w:noProof/>
        <w:color w:val="1F3864" w:themeColor="accent1" w:themeShade="80"/>
        <w:sz w:val="18"/>
      </w:rPr>
      <w:t>10</w:t>
    </w:r>
    <w:r w:rsidR="006A1D71" w:rsidRPr="006A1D71">
      <w:rPr>
        <w:rFonts w:ascii="Calibri" w:hAnsi="Calibri" w:cs="Calibri"/>
        <w:i/>
        <w:color w:val="1F3864" w:themeColor="accent1" w:themeShade="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34DB6" w14:textId="77777777" w:rsidR="00093C2B" w:rsidRDefault="00093C2B" w:rsidP="00524988">
      <w:pPr>
        <w:spacing w:after="0" w:line="240" w:lineRule="auto"/>
      </w:pPr>
      <w:r>
        <w:separator/>
      </w:r>
    </w:p>
  </w:footnote>
  <w:footnote w:type="continuationSeparator" w:id="0">
    <w:p w14:paraId="535B3849" w14:textId="77777777" w:rsidR="00093C2B" w:rsidRDefault="00093C2B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B4221AA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1C4A65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95D8FD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63F514C"/>
    <w:multiLevelType w:val="hybridMultilevel"/>
    <w:tmpl w:val="7F14AA62"/>
    <w:lvl w:ilvl="0" w:tplc="9CF854E0">
      <w:start w:val="1"/>
      <w:numFmt w:val="bullet"/>
      <w:pStyle w:val="Prrafodelista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0694"/>
    <w:multiLevelType w:val="multilevel"/>
    <w:tmpl w:val="A12A77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9931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2324B"/>
    <w:multiLevelType w:val="hybridMultilevel"/>
    <w:tmpl w:val="F64A2B42"/>
    <w:lvl w:ilvl="0" w:tplc="3D4AB2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63F9E"/>
    <w:multiLevelType w:val="hybridMultilevel"/>
    <w:tmpl w:val="88827A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42B1C"/>
    <w:multiLevelType w:val="hybridMultilevel"/>
    <w:tmpl w:val="11540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27A98"/>
    <w:multiLevelType w:val="hybridMultilevel"/>
    <w:tmpl w:val="0B9265CA"/>
    <w:lvl w:ilvl="0" w:tplc="73A60C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A672242"/>
    <w:multiLevelType w:val="hybridMultilevel"/>
    <w:tmpl w:val="05AE2B92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31087">
    <w:abstractNumId w:val="12"/>
  </w:num>
  <w:num w:numId="2" w16cid:durableId="1586911645">
    <w:abstractNumId w:val="9"/>
  </w:num>
  <w:num w:numId="3" w16cid:durableId="560022450">
    <w:abstractNumId w:val="6"/>
  </w:num>
  <w:num w:numId="4" w16cid:durableId="198082558">
    <w:abstractNumId w:val="2"/>
  </w:num>
  <w:num w:numId="5" w16cid:durableId="1843859713">
    <w:abstractNumId w:val="4"/>
  </w:num>
  <w:num w:numId="6" w16cid:durableId="1526554095">
    <w:abstractNumId w:val="8"/>
  </w:num>
  <w:num w:numId="7" w16cid:durableId="415592266">
    <w:abstractNumId w:val="5"/>
  </w:num>
  <w:num w:numId="8" w16cid:durableId="827408347">
    <w:abstractNumId w:val="2"/>
    <w:lvlOverride w:ilvl="0">
      <w:startOverride w:val="1"/>
    </w:lvlOverride>
  </w:num>
  <w:num w:numId="9" w16cid:durableId="1386951996">
    <w:abstractNumId w:val="1"/>
  </w:num>
  <w:num w:numId="10" w16cid:durableId="1624267197">
    <w:abstractNumId w:val="0"/>
  </w:num>
  <w:num w:numId="11" w16cid:durableId="452866636">
    <w:abstractNumId w:val="7"/>
  </w:num>
  <w:num w:numId="12" w16cid:durableId="647590436">
    <w:abstractNumId w:val="4"/>
  </w:num>
  <w:num w:numId="13" w16cid:durableId="1974360929">
    <w:abstractNumId w:val="4"/>
  </w:num>
  <w:num w:numId="14" w16cid:durableId="709840196">
    <w:abstractNumId w:val="10"/>
  </w:num>
  <w:num w:numId="15" w16cid:durableId="278606706">
    <w:abstractNumId w:val="11"/>
  </w:num>
  <w:num w:numId="16" w16cid:durableId="1911109274">
    <w:abstractNumId w:val="3"/>
  </w:num>
  <w:num w:numId="17" w16cid:durableId="727385220">
    <w:abstractNumId w:val="4"/>
  </w:num>
  <w:num w:numId="18" w16cid:durableId="395275550">
    <w:abstractNumId w:val="4"/>
  </w:num>
  <w:num w:numId="19" w16cid:durableId="1246185621">
    <w:abstractNumId w:val="4"/>
  </w:num>
  <w:num w:numId="20" w16cid:durableId="1507744003">
    <w:abstractNumId w:val="4"/>
  </w:num>
  <w:num w:numId="21" w16cid:durableId="892737735">
    <w:abstractNumId w:val="4"/>
  </w:num>
  <w:num w:numId="22" w16cid:durableId="1699965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1E"/>
    <w:rsid w:val="00023FDB"/>
    <w:rsid w:val="00044941"/>
    <w:rsid w:val="000711F8"/>
    <w:rsid w:val="0007419F"/>
    <w:rsid w:val="00076856"/>
    <w:rsid w:val="00080609"/>
    <w:rsid w:val="000842A6"/>
    <w:rsid w:val="00093C2B"/>
    <w:rsid w:val="00097C80"/>
    <w:rsid w:val="000A1031"/>
    <w:rsid w:val="000A6FEB"/>
    <w:rsid w:val="000D3085"/>
    <w:rsid w:val="000F073F"/>
    <w:rsid w:val="00104F3A"/>
    <w:rsid w:val="00131D7B"/>
    <w:rsid w:val="00134904"/>
    <w:rsid w:val="00151A42"/>
    <w:rsid w:val="001542CE"/>
    <w:rsid w:val="00157FE5"/>
    <w:rsid w:val="00190EBA"/>
    <w:rsid w:val="001A40CE"/>
    <w:rsid w:val="001D3008"/>
    <w:rsid w:val="001E3ADA"/>
    <w:rsid w:val="002261A4"/>
    <w:rsid w:val="0024301E"/>
    <w:rsid w:val="00243467"/>
    <w:rsid w:val="00254DE7"/>
    <w:rsid w:val="0025520F"/>
    <w:rsid w:val="00296842"/>
    <w:rsid w:val="002A4BA4"/>
    <w:rsid w:val="002E137C"/>
    <w:rsid w:val="002F1EA7"/>
    <w:rsid w:val="00310131"/>
    <w:rsid w:val="003169C1"/>
    <w:rsid w:val="00381AE3"/>
    <w:rsid w:val="003A12F3"/>
    <w:rsid w:val="003D18C5"/>
    <w:rsid w:val="003F06F7"/>
    <w:rsid w:val="003F67EF"/>
    <w:rsid w:val="00432A3E"/>
    <w:rsid w:val="0044153F"/>
    <w:rsid w:val="00450CE4"/>
    <w:rsid w:val="004524A0"/>
    <w:rsid w:val="00457051"/>
    <w:rsid w:val="00473DBC"/>
    <w:rsid w:val="00475EA9"/>
    <w:rsid w:val="00481FAD"/>
    <w:rsid w:val="00483FFD"/>
    <w:rsid w:val="004944EB"/>
    <w:rsid w:val="004A5863"/>
    <w:rsid w:val="004B1C40"/>
    <w:rsid w:val="004C38B2"/>
    <w:rsid w:val="004D2AF8"/>
    <w:rsid w:val="00505442"/>
    <w:rsid w:val="005244D5"/>
    <w:rsid w:val="00524988"/>
    <w:rsid w:val="0054343A"/>
    <w:rsid w:val="00563FE4"/>
    <w:rsid w:val="00567885"/>
    <w:rsid w:val="005733DE"/>
    <w:rsid w:val="00575138"/>
    <w:rsid w:val="00575C9D"/>
    <w:rsid w:val="00575E1B"/>
    <w:rsid w:val="005854E9"/>
    <w:rsid w:val="0058758D"/>
    <w:rsid w:val="005C0CC8"/>
    <w:rsid w:val="005C70EA"/>
    <w:rsid w:val="005D33FB"/>
    <w:rsid w:val="005E7F00"/>
    <w:rsid w:val="005F7121"/>
    <w:rsid w:val="00606445"/>
    <w:rsid w:val="00623D45"/>
    <w:rsid w:val="00635D86"/>
    <w:rsid w:val="00646886"/>
    <w:rsid w:val="00671319"/>
    <w:rsid w:val="00680F6D"/>
    <w:rsid w:val="0069051F"/>
    <w:rsid w:val="00691B96"/>
    <w:rsid w:val="00693B83"/>
    <w:rsid w:val="00697BFC"/>
    <w:rsid w:val="00697D44"/>
    <w:rsid w:val="006A1D71"/>
    <w:rsid w:val="006B5100"/>
    <w:rsid w:val="006F6F1F"/>
    <w:rsid w:val="00723311"/>
    <w:rsid w:val="00731640"/>
    <w:rsid w:val="0078225B"/>
    <w:rsid w:val="00783197"/>
    <w:rsid w:val="007B186B"/>
    <w:rsid w:val="007B1CB5"/>
    <w:rsid w:val="007C0916"/>
    <w:rsid w:val="007C5544"/>
    <w:rsid w:val="0081341C"/>
    <w:rsid w:val="008222C1"/>
    <w:rsid w:val="00823A60"/>
    <w:rsid w:val="00824262"/>
    <w:rsid w:val="008479AB"/>
    <w:rsid w:val="0087326A"/>
    <w:rsid w:val="00874AA1"/>
    <w:rsid w:val="008B64F9"/>
    <w:rsid w:val="008C7668"/>
    <w:rsid w:val="009049EE"/>
    <w:rsid w:val="009176CC"/>
    <w:rsid w:val="009236D7"/>
    <w:rsid w:val="00933691"/>
    <w:rsid w:val="009571F7"/>
    <w:rsid w:val="00973673"/>
    <w:rsid w:val="00975CA2"/>
    <w:rsid w:val="009860FB"/>
    <w:rsid w:val="00987EE4"/>
    <w:rsid w:val="00993B49"/>
    <w:rsid w:val="009C6E9F"/>
    <w:rsid w:val="009D7395"/>
    <w:rsid w:val="009F173E"/>
    <w:rsid w:val="00A270B7"/>
    <w:rsid w:val="00A35720"/>
    <w:rsid w:val="00A50F57"/>
    <w:rsid w:val="00A774AA"/>
    <w:rsid w:val="00AA2CA5"/>
    <w:rsid w:val="00AF0636"/>
    <w:rsid w:val="00B1212C"/>
    <w:rsid w:val="00B52F10"/>
    <w:rsid w:val="00B60D86"/>
    <w:rsid w:val="00BB0993"/>
    <w:rsid w:val="00BB3206"/>
    <w:rsid w:val="00BF0C48"/>
    <w:rsid w:val="00C13595"/>
    <w:rsid w:val="00C406F6"/>
    <w:rsid w:val="00C40895"/>
    <w:rsid w:val="00CA1AC5"/>
    <w:rsid w:val="00CD35FB"/>
    <w:rsid w:val="00CE74C1"/>
    <w:rsid w:val="00DA23E2"/>
    <w:rsid w:val="00DA2458"/>
    <w:rsid w:val="00E01F80"/>
    <w:rsid w:val="00E02BD5"/>
    <w:rsid w:val="00E06C15"/>
    <w:rsid w:val="00E17910"/>
    <w:rsid w:val="00E87C7D"/>
    <w:rsid w:val="00E96D02"/>
    <w:rsid w:val="00EA28DF"/>
    <w:rsid w:val="00EB7D3D"/>
    <w:rsid w:val="00EC08EB"/>
    <w:rsid w:val="00F1312A"/>
    <w:rsid w:val="00F37701"/>
    <w:rsid w:val="00F46CA9"/>
    <w:rsid w:val="00F567C9"/>
    <w:rsid w:val="00F65417"/>
    <w:rsid w:val="00F80CCE"/>
    <w:rsid w:val="00F84D2E"/>
    <w:rsid w:val="00FA6F20"/>
    <w:rsid w:val="00FC27C7"/>
    <w:rsid w:val="00FF3FE6"/>
    <w:rsid w:val="00FF7BFD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DE58A3"/>
  <w15:chartTrackingRefBased/>
  <w15:docId w15:val="{747C1B3F-45BE-47B1-8547-7B678471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20F"/>
    <w:pPr>
      <w:jc w:val="both"/>
    </w:pPr>
    <w:rPr>
      <w:rFonts w:ascii="Georgia" w:hAnsi="Georgia"/>
    </w:rPr>
  </w:style>
  <w:style w:type="paragraph" w:styleId="Ttulo1">
    <w:name w:val="heading 1"/>
    <w:basedOn w:val="Normal"/>
    <w:next w:val="Normal"/>
    <w:link w:val="Ttulo1Car"/>
    <w:uiPriority w:val="2"/>
    <w:qFormat/>
    <w:rsid w:val="009D7395"/>
    <w:pPr>
      <w:keepNext/>
      <w:keepLines/>
      <w:numPr>
        <w:numId w:val="5"/>
      </w:numPr>
      <w:contextualSpacing/>
      <w:outlineLvl w:val="0"/>
    </w:pPr>
    <w:rPr>
      <w:rFonts w:eastAsiaTheme="majorEastAsia" w:cstheme="majorBidi"/>
      <w:b/>
      <w:color w:val="1F4E79" w:themeColor="accent5" w:themeShade="80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93B49"/>
    <w:pPr>
      <w:numPr>
        <w:ilvl w:val="1"/>
        <w:numId w:val="5"/>
      </w:numPr>
      <w:ind w:left="851" w:hanging="851"/>
      <w:contextualSpacing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4BA4"/>
    <w:pPr>
      <w:numPr>
        <w:ilvl w:val="2"/>
        <w:numId w:val="5"/>
      </w:numPr>
      <w:contextualSpacing/>
      <w:outlineLvl w:val="2"/>
    </w:pPr>
    <w:rPr>
      <w:rFonts w:eastAsiaTheme="majorEastAsia" w:cstheme="majorBidi"/>
      <w:b/>
      <w:i/>
      <w:color w:val="2E74B5" w:themeColor="accent5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AE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AE3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AE3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AE3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AE3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AE3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uiPriority w:val="11"/>
    <w:qFormat/>
    <w:rsid w:val="006B5100"/>
    <w:pPr>
      <w:numPr>
        <w:numId w:val="4"/>
      </w:numPr>
      <w:ind w:left="714" w:hanging="357"/>
      <w:contextualSpacing/>
    </w:pPr>
    <w:rPr>
      <w:color w:val="002060"/>
    </w:rPr>
  </w:style>
  <w:style w:type="paragraph" w:styleId="Ttulo">
    <w:name w:val="Title"/>
    <w:basedOn w:val="Normal"/>
    <w:next w:val="Normal"/>
    <w:link w:val="TtuloCar"/>
    <w:uiPriority w:val="1"/>
    <w:qFormat/>
    <w:rsid w:val="004524A0"/>
    <w:pPr>
      <w:spacing w:after="600" w:line="360" w:lineRule="auto"/>
      <w:contextualSpacing/>
      <w:jc w:val="center"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4524A0"/>
    <w:rPr>
      <w:rFonts w:ascii="Georgia" w:eastAsiaTheme="majorEastAsia" w:hAnsi="Georgia" w:cstheme="majorBidi"/>
      <w:b/>
      <w:kern w:val="28"/>
      <w:sz w:val="32"/>
      <w:szCs w:val="56"/>
    </w:rPr>
  </w:style>
  <w:style w:type="character" w:customStyle="1" w:styleId="Ttulo1Car">
    <w:name w:val="Título 1 Car"/>
    <w:basedOn w:val="Fuentedeprrafopredeter"/>
    <w:link w:val="Ttulo1"/>
    <w:uiPriority w:val="2"/>
    <w:rsid w:val="009D7395"/>
    <w:rPr>
      <w:rFonts w:ascii="Georgia" w:eastAsiaTheme="majorEastAsia" w:hAnsi="Georgia" w:cstheme="majorBidi"/>
      <w:b/>
      <w:color w:val="1F4E79" w:themeColor="accent5" w:themeShade="80"/>
      <w:sz w:val="28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3B49"/>
    <w:rPr>
      <w:rFonts w:ascii="Georgia" w:eastAsiaTheme="majorEastAsia" w:hAnsi="Georgia" w:cstheme="majorBidi"/>
      <w:b/>
      <w:color w:val="1F3864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4BA4"/>
    <w:rPr>
      <w:rFonts w:ascii="Georgia" w:eastAsiaTheme="majorEastAsia" w:hAnsi="Georgia" w:cstheme="majorBidi"/>
      <w:b/>
      <w:i/>
      <w:color w:val="2E74B5" w:themeColor="accent5" w:themeShade="BF"/>
    </w:rPr>
  </w:style>
  <w:style w:type="paragraph" w:styleId="Encabezado">
    <w:name w:val="header"/>
    <w:basedOn w:val="Normal"/>
    <w:link w:val="Encabezado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AA1"/>
  </w:style>
  <w:style w:type="paragraph" w:styleId="Piedepgina">
    <w:name w:val="footer"/>
    <w:basedOn w:val="Normal"/>
    <w:link w:val="PiedepginaC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AA1"/>
  </w:style>
  <w:style w:type="character" w:styleId="Textodelmarcadordeposicin">
    <w:name w:val="Placeholder Text"/>
    <w:basedOn w:val="Fuentedeprrafopredeter"/>
    <w:uiPriority w:val="99"/>
    <w:semiHidden/>
    <w:rsid w:val="00874AA1"/>
    <w:rPr>
      <w:color w:val="808080"/>
    </w:rPr>
  </w:style>
  <w:style w:type="paragraph" w:customStyle="1" w:styleId="Normalconsangra">
    <w:name w:val="Normal;con sangría"/>
    <w:basedOn w:val="Normal"/>
    <w:uiPriority w:val="12"/>
    <w:qFormat/>
    <w:rsid w:val="00874AA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D3085"/>
    <w:pPr>
      <w:spacing w:before="240" w:after="0"/>
      <w:contextualSpacing w:val="0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308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308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D3085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A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A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A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A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A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A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731640"/>
    <w:pPr>
      <w:spacing w:after="100"/>
      <w:ind w:left="480"/>
    </w:pPr>
  </w:style>
  <w:style w:type="paragraph" w:styleId="Prrafodelista">
    <w:name w:val="List Paragraph"/>
    <w:basedOn w:val="Normal"/>
    <w:autoRedefine/>
    <w:uiPriority w:val="34"/>
    <w:unhideWhenUsed/>
    <w:qFormat/>
    <w:rsid w:val="005F7121"/>
    <w:pPr>
      <w:numPr>
        <w:numId w:val="16"/>
      </w:numPr>
      <w:ind w:right="57"/>
      <w:contextualSpacing/>
      <w:jc w:val="left"/>
    </w:pPr>
    <w:rPr>
      <w:color w:val="002060"/>
    </w:rPr>
  </w:style>
  <w:style w:type="table" w:styleId="Listamedia2-nfasis1">
    <w:name w:val="Medium List 2 Accent 1"/>
    <w:basedOn w:val="Tablanormal"/>
    <w:uiPriority w:val="66"/>
    <w:rsid w:val="00AF063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39"/>
    <w:rsid w:val="0072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E06C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link w:val="SinespaciadoCar"/>
    <w:uiPriority w:val="98"/>
    <w:qFormat/>
    <w:rsid w:val="00B52F10"/>
    <w:pPr>
      <w:spacing w:after="0" w:line="240" w:lineRule="auto"/>
    </w:pPr>
    <w:rPr>
      <w:rFonts w:eastAsiaTheme="minorEastAsia"/>
      <w:sz w:val="22"/>
      <w:szCs w:val="22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2F10"/>
    <w:rPr>
      <w:rFonts w:eastAsiaTheme="minorEastAsia"/>
      <w:sz w:val="22"/>
      <w:szCs w:val="22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6713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cabezado1">
    <w:name w:val="encabezado 1"/>
    <w:basedOn w:val="Normal"/>
    <w:next w:val="Normal"/>
    <w:link w:val="Carcterdeencabezado1"/>
    <w:uiPriority w:val="9"/>
    <w:qFormat/>
    <w:rsid w:val="00AA2CA5"/>
    <w:pPr>
      <w:spacing w:before="6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eastAsia="es-ES"/>
    </w:rPr>
  </w:style>
  <w:style w:type="paragraph" w:customStyle="1" w:styleId="Ttulo10">
    <w:name w:val="Título1"/>
    <w:basedOn w:val="Normal"/>
    <w:link w:val="Carcterdettulo"/>
    <w:uiPriority w:val="2"/>
    <w:qFormat/>
    <w:rsid w:val="00AA2CA5"/>
    <w:pPr>
      <w:spacing w:after="0" w:line="240" w:lineRule="auto"/>
    </w:pPr>
    <w:rPr>
      <w:rFonts w:asciiTheme="majorHAnsi" w:eastAsiaTheme="majorEastAsia" w:hAnsiTheme="majorHAnsi" w:cstheme="majorBidi"/>
      <w:b/>
      <w:bCs/>
      <w:color w:val="000000" w:themeColor="text1"/>
      <w:kern w:val="28"/>
      <w:sz w:val="60"/>
      <w:szCs w:val="60"/>
      <w:lang w:eastAsia="es-ES"/>
    </w:rPr>
  </w:style>
  <w:style w:type="character" w:customStyle="1" w:styleId="Carcterdettulo">
    <w:name w:val="Carácter de título"/>
    <w:basedOn w:val="Fuentedeprrafopredeter"/>
    <w:link w:val="Ttulo10"/>
    <w:uiPriority w:val="2"/>
    <w:rsid w:val="00AA2CA5"/>
    <w:rPr>
      <w:rFonts w:asciiTheme="majorHAnsi" w:eastAsiaTheme="majorEastAsia" w:hAnsiTheme="majorHAnsi" w:cstheme="majorBidi"/>
      <w:b/>
      <w:bCs/>
      <w:color w:val="000000" w:themeColor="text1"/>
      <w:kern w:val="28"/>
      <w:sz w:val="60"/>
      <w:szCs w:val="60"/>
      <w:lang w:eastAsia="es-ES"/>
    </w:rPr>
  </w:style>
  <w:style w:type="table" w:customStyle="1" w:styleId="Programadelecciones">
    <w:name w:val="Programa de lecciones"/>
    <w:basedOn w:val="Tablanormal"/>
    <w:uiPriority w:val="99"/>
    <w:rsid w:val="00AA2CA5"/>
    <w:pPr>
      <w:spacing w:before="60" w:after="60" w:line="288" w:lineRule="auto"/>
    </w:pPr>
    <w:rPr>
      <w:rFonts w:eastAsiaTheme="minorEastAsia"/>
      <w:color w:val="404040" w:themeColor="text1" w:themeTint="BF"/>
      <w:sz w:val="18"/>
      <w:szCs w:val="18"/>
      <w:lang w:eastAsia="es-ES"/>
    </w:rPr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Carcterdeencabezado1">
    <w:name w:val="Carácter de encabezado 1"/>
    <w:basedOn w:val="Fuentedeprrafopredeter"/>
    <w:link w:val="encabezado1"/>
    <w:uiPriority w:val="9"/>
    <w:rsid w:val="00AA2CA5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eastAsia="es-ES"/>
    </w:rPr>
  </w:style>
  <w:style w:type="paragraph" w:customStyle="1" w:styleId="Listadevietas">
    <w:name w:val="Lista de viñetas"/>
    <w:basedOn w:val="Normal"/>
    <w:autoRedefine/>
    <w:uiPriority w:val="3"/>
    <w:unhideWhenUsed/>
    <w:qFormat/>
    <w:rsid w:val="005F7121"/>
  </w:style>
  <w:style w:type="paragraph" w:customStyle="1" w:styleId="Nombremesyao">
    <w:name w:val="Nombre;mes y año"/>
    <w:basedOn w:val="Normal"/>
    <w:uiPriority w:val="3"/>
    <w:qFormat/>
    <w:rsid w:val="00AA2CA5"/>
    <w:pPr>
      <w:spacing w:after="80" w:line="240" w:lineRule="auto"/>
      <w:contextualSpacing/>
    </w:pPr>
    <w:rPr>
      <w:rFonts w:asciiTheme="minorHAnsi" w:hAnsiTheme="minorHAnsi"/>
      <w:color w:val="000000" w:themeColor="text1"/>
      <w:kern w:val="28"/>
      <w:sz w:val="32"/>
      <w:szCs w:val="22"/>
      <w:lang w:eastAsia="ja-JP"/>
    </w:rPr>
  </w:style>
  <w:style w:type="table" w:customStyle="1" w:styleId="Tareassemanales">
    <w:name w:val="Tareas semanales"/>
    <w:basedOn w:val="Tablanormal"/>
    <w:uiPriority w:val="99"/>
    <w:rsid w:val="00AA2CA5"/>
    <w:pPr>
      <w:spacing w:before="40" w:after="40" w:line="240" w:lineRule="auto"/>
    </w:pPr>
    <w:rPr>
      <w:color w:val="595959" w:themeColor="text1" w:themeTint="A6"/>
      <w:sz w:val="22"/>
      <w:szCs w:val="22"/>
      <w:lang w:eastAsia="ja-JP"/>
    </w:rPr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single" w:sz="4" w:space="0" w:color="4472C4" w:themeColor="accent1"/>
          <w:insideH w:val="nil"/>
          <w:insideV w:val="nil"/>
          <w:tl2br w:val="nil"/>
          <w:tr2bl w:val="nil"/>
        </w:tcBorders>
        <w:shd w:val="clear" w:color="auto" w:fill="1F3864" w:themeFill="accent1" w:themeFillShade="80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Espaciodetabla">
    <w:name w:val="Espacio de tabla"/>
    <w:basedOn w:val="Normal"/>
    <w:uiPriority w:val="6"/>
    <w:qFormat/>
    <w:rsid w:val="00AA2CA5"/>
    <w:pPr>
      <w:spacing w:after="0" w:line="72" w:lineRule="exact"/>
    </w:pPr>
    <w:rPr>
      <w:rFonts w:asciiTheme="minorHAnsi" w:hAnsiTheme="minorHAnsi"/>
      <w:color w:val="595959" w:themeColor="text1" w:themeTint="A6"/>
      <w:sz w:val="22"/>
      <w:szCs w:val="22"/>
      <w:lang w:eastAsia="ja-JP"/>
    </w:rPr>
  </w:style>
  <w:style w:type="paragraph" w:customStyle="1" w:styleId="Das">
    <w:name w:val="Días"/>
    <w:basedOn w:val="Normal"/>
    <w:uiPriority w:val="4"/>
    <w:qFormat/>
    <w:rsid w:val="00AA2CA5"/>
    <w:pPr>
      <w:spacing w:after="0" w:line="240" w:lineRule="auto"/>
      <w:jc w:val="right"/>
    </w:pPr>
    <w:rPr>
      <w:rFonts w:asciiTheme="minorHAnsi" w:hAnsiTheme="minorHAnsi"/>
      <w:caps/>
      <w:color w:val="595959" w:themeColor="text1" w:themeTint="A6"/>
      <w:sz w:val="22"/>
      <w:szCs w:val="22"/>
      <w:lang w:eastAsia="ja-JP"/>
    </w:rPr>
  </w:style>
  <w:style w:type="paragraph" w:styleId="Fecha">
    <w:name w:val="Date"/>
    <w:basedOn w:val="Normal"/>
    <w:next w:val="Normal"/>
    <w:link w:val="FechaCar"/>
    <w:uiPriority w:val="5"/>
    <w:unhideWhenUsed/>
    <w:qFormat/>
    <w:rsid w:val="00AA2CA5"/>
    <w:pPr>
      <w:spacing w:after="0" w:line="240" w:lineRule="auto"/>
    </w:pPr>
    <w:rPr>
      <w:rFonts w:asciiTheme="minorHAnsi" w:hAnsiTheme="minorHAnsi"/>
      <w:color w:val="595959" w:themeColor="text1" w:themeTint="A6"/>
      <w:sz w:val="22"/>
      <w:szCs w:val="22"/>
      <w:lang w:eastAsia="ja-JP"/>
    </w:rPr>
  </w:style>
  <w:style w:type="character" w:customStyle="1" w:styleId="FechaCar">
    <w:name w:val="Fecha Car"/>
    <w:basedOn w:val="Fuentedeprrafopredeter"/>
    <w:link w:val="Fecha"/>
    <w:uiPriority w:val="5"/>
    <w:rsid w:val="00AA2CA5"/>
    <w:rPr>
      <w:color w:val="595959" w:themeColor="text1" w:themeTint="A6"/>
      <w:sz w:val="22"/>
      <w:szCs w:val="22"/>
      <w:lang w:eastAsia="ja-JP"/>
    </w:rPr>
  </w:style>
  <w:style w:type="table" w:styleId="Tablaconcuadrcula1clara">
    <w:name w:val="Grid Table 1 Light"/>
    <w:basedOn w:val="Tablanormal"/>
    <w:uiPriority w:val="46"/>
    <w:rsid w:val="00AA2CA5"/>
    <w:pPr>
      <w:spacing w:before="40" w:after="0" w:line="240" w:lineRule="auto"/>
    </w:pPr>
    <w:rPr>
      <w:color w:val="595959" w:themeColor="text1" w:themeTint="A6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rFonts w:asciiTheme="majorHAnsi" w:hAnsiTheme="majorHAnsi"/>
      </w:rPr>
    </w:tblStylePr>
  </w:style>
  <w:style w:type="paragraph" w:styleId="Listaconvietas4">
    <w:name w:val="List Bullet 4"/>
    <w:basedOn w:val="Normal"/>
    <w:uiPriority w:val="99"/>
    <w:semiHidden/>
    <w:unhideWhenUsed/>
    <w:rsid w:val="00AA2CA5"/>
    <w:pPr>
      <w:numPr>
        <w:numId w:val="9"/>
      </w:numPr>
      <w:spacing w:before="40" w:after="40" w:line="240" w:lineRule="auto"/>
      <w:contextualSpacing/>
    </w:pPr>
    <w:rPr>
      <w:rFonts w:asciiTheme="minorHAnsi" w:hAnsiTheme="minorHAnsi"/>
      <w:color w:val="595959" w:themeColor="text1" w:themeTint="A6"/>
      <w:sz w:val="22"/>
      <w:szCs w:val="22"/>
      <w:lang w:eastAsia="ja-JP"/>
    </w:rPr>
  </w:style>
  <w:style w:type="paragraph" w:styleId="Listaconvietas5">
    <w:name w:val="List Bullet 5"/>
    <w:basedOn w:val="Normal"/>
    <w:uiPriority w:val="99"/>
    <w:semiHidden/>
    <w:unhideWhenUsed/>
    <w:rsid w:val="00AA2CA5"/>
    <w:pPr>
      <w:numPr>
        <w:numId w:val="10"/>
      </w:numPr>
      <w:spacing w:before="40" w:after="40" w:line="240" w:lineRule="auto"/>
      <w:contextualSpacing/>
    </w:pPr>
    <w:rPr>
      <w:rFonts w:asciiTheme="minorHAnsi" w:hAnsiTheme="minorHAnsi"/>
      <w:color w:val="595959" w:themeColor="text1" w:themeTint="A6"/>
      <w:sz w:val="22"/>
      <w:szCs w:val="22"/>
      <w:lang w:eastAsia="ja-JP"/>
    </w:rPr>
  </w:style>
  <w:style w:type="table" w:styleId="Tablaconcuadrculaclara">
    <w:name w:val="Grid Table Light"/>
    <w:basedOn w:val="Tablanormal"/>
    <w:uiPriority w:val="40"/>
    <w:rsid w:val="00AA2CA5"/>
    <w:pPr>
      <w:spacing w:before="40" w:after="0" w:line="240" w:lineRule="auto"/>
    </w:pPr>
    <w:rPr>
      <w:color w:val="595959" w:themeColor="text1" w:themeTint="A6"/>
      <w:sz w:val="22"/>
      <w:szCs w:val="22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Style1">
    <w:name w:val="Style1"/>
    <w:basedOn w:val="Tablanormal"/>
    <w:uiPriority w:val="99"/>
    <w:rsid w:val="00AA2CA5"/>
    <w:pPr>
      <w:spacing w:after="0" w:line="240" w:lineRule="auto"/>
    </w:pPr>
    <w:rPr>
      <w:color w:val="595959" w:themeColor="text1" w:themeTint="A6"/>
      <w:sz w:val="22"/>
      <w:szCs w:val="22"/>
      <w:lang w:eastAsia="ja-JP"/>
    </w:r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i w:val="0"/>
        <w:caps/>
        <w:smallCaps w:val="0"/>
        <w:color w:val="FFFFFF" w:themeColor="background1"/>
        <w:sz w:val="22"/>
      </w:rPr>
      <w:tblPr/>
      <w:trPr>
        <w:tblHeader/>
      </w:trPr>
      <w:tcPr>
        <w:tc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nil"/>
          <w:insideV w:val="nil"/>
          <w:tl2br w:val="nil"/>
          <w:tr2bl w:val="nil"/>
        </w:tcBorders>
        <w:shd w:val="clear" w:color="auto" w:fill="1F3864" w:themeFill="accent1" w:themeFillShade="80"/>
      </w:tcPr>
    </w:tblStylePr>
  </w:style>
  <w:style w:type="paragraph" w:styleId="NormalWeb">
    <w:name w:val="Normal (Web)"/>
    <w:basedOn w:val="Normal"/>
    <w:uiPriority w:val="99"/>
    <w:semiHidden/>
    <w:unhideWhenUsed/>
    <w:rsid w:val="00FF3FE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es-ES"/>
    </w:rPr>
  </w:style>
  <w:style w:type="character" w:styleId="nfasis">
    <w:name w:val="Emphasis"/>
    <w:basedOn w:val="Fuentedeprrafopredeter"/>
    <w:uiPriority w:val="20"/>
    <w:qFormat/>
    <w:rsid w:val="00FF3FE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3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3FE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abrirllave.com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w3.org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ikipedia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o\Movistar%20Cloud\INFORMATICA%20DEPARTAMENTO\FORMACION\GMQTECH\ASIGNATURAS\LENGUAJES%20DE%20MARCAS%20Y%20GESTI&#211;N%20DE%20LA%20INFORMACI&#211;N\1&#186;%20trimestre\EJERCICIOS\Ejercicios%20tema%201_o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FDB5AF57A34BCA865E52B090993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3482A-9B7C-485C-9960-1A831001F2C3}"/>
      </w:docPartPr>
      <w:docPartBody>
        <w:p w:rsidR="00000000" w:rsidRDefault="00000000">
          <w:pPr>
            <w:pStyle w:val="2DFDB5AF57A34BCA865E52B090993CBF"/>
          </w:pPr>
          <w:r>
            <w:rPr>
              <w:color w:val="595959" w:themeColor="text1" w:themeTint="A6"/>
              <w:sz w:val="20"/>
              <w:szCs w:val="20"/>
            </w:rPr>
            <w:t>[haga clic aquí y escribir.]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D9"/>
    <w:rsid w:val="0046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FDB5AF57A34BCA865E52B090993CBF">
    <w:name w:val="2DFDB5AF57A34BCA865E52B090993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0D2437-8BC8-4E96-9326-C9FB43072E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Ejercicios tema 1_ok</Template>
  <TotalTime>5</TotalTime>
  <Pages>9</Pages>
  <Words>820</Words>
  <Characters>4512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TEMA 1 : lenguajes de marcas</dc:title>
  <dc:subject>MODULO: LENGUAJES DE MARCAS Y GESTIÓN DE LA INFORMACIÓN</dc:subject>
  <dc:creator>Alberto</dc:creator>
  <cp:keywords/>
  <dc:description/>
  <cp:lastModifiedBy>Alberto Ruiz</cp:lastModifiedBy>
  <cp:revision>4</cp:revision>
  <dcterms:created xsi:type="dcterms:W3CDTF">2022-10-04T09:46:00Z</dcterms:created>
  <dcterms:modified xsi:type="dcterms:W3CDTF">2022-10-04T09:52:00Z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